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7369986"/>
        <w:docPartObj>
          <w:docPartGallery w:val="Cover Pages"/>
          <w:docPartUnique/>
        </w:docPartObj>
      </w:sdtPr>
      <w:sdtContent>
        <w:p w14:paraId="3455FB37" w14:textId="6D71C289" w:rsidR="001C78E0" w:rsidRDefault="001C78E0">
          <w:r>
            <w:rPr>
              <w:noProof/>
            </w:rPr>
            <mc:AlternateContent>
              <mc:Choice Requires="wpg">
                <w:drawing>
                  <wp:anchor distT="0" distB="0" distL="114300" distR="114300" simplePos="0" relativeHeight="251662336" behindDoc="0" locked="0" layoutInCell="1" allowOverlap="1" wp14:anchorId="61933B47" wp14:editId="68560BE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906F7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ef4623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781F9BD0" w14:textId="77777777" w:rsidR="001C78E0" w:rsidRDefault="001C78E0"/>
        <w:p w14:paraId="50ACE76B" w14:textId="77777777" w:rsidR="001C78E0" w:rsidRDefault="001C78E0"/>
        <w:p w14:paraId="182AB203" w14:textId="77777777" w:rsidR="001C78E0" w:rsidRDefault="001C78E0"/>
        <w:p w14:paraId="3EEE5B1B" w14:textId="3B2DD1DB" w:rsidR="001C78E0" w:rsidRPr="007538D9" w:rsidRDefault="001C78E0" w:rsidP="007538D9">
          <w:pPr>
            <w:jc w:val="right"/>
            <w:rPr>
              <w:b/>
              <w:color w:val="BF2B0E" w:themeColor="accent1" w:themeShade="BF"/>
              <w:sz w:val="36"/>
              <w:szCs w:val="36"/>
            </w:rPr>
          </w:pPr>
          <w:r w:rsidRPr="007538D9">
            <w:rPr>
              <w:b/>
              <w:color w:val="BF2B0E" w:themeColor="accent1" w:themeShade="BF"/>
              <w:sz w:val="36"/>
              <w:szCs w:val="36"/>
            </w:rPr>
            <w:t>Database Design Term Project</w:t>
          </w:r>
        </w:p>
        <w:p w14:paraId="67D89DB7" w14:textId="7F6E93C0" w:rsidR="001C78E0" w:rsidRPr="001C78E0" w:rsidRDefault="001C78E0" w:rsidP="001C78E0">
          <w:pPr>
            <w:jc w:val="right"/>
            <w:rPr>
              <w:sz w:val="34"/>
            </w:rPr>
          </w:pPr>
          <w:r w:rsidRPr="001C78E0">
            <w:rPr>
              <w:sz w:val="34"/>
            </w:rPr>
            <w:t>Insurance Company</w:t>
          </w:r>
        </w:p>
        <w:p w14:paraId="31EA006A" w14:textId="77777777" w:rsidR="001C78E0" w:rsidRDefault="001C78E0"/>
        <w:p w14:paraId="29F0423B" w14:textId="77777777" w:rsidR="001C78E0" w:rsidRDefault="001C78E0"/>
        <w:p w14:paraId="357CFB09" w14:textId="77777777" w:rsidR="001C78E0" w:rsidRDefault="001C78E0"/>
        <w:p w14:paraId="12AEFB28" w14:textId="77777777" w:rsidR="001C78E0" w:rsidRDefault="001C78E0"/>
        <w:p w14:paraId="5A6E136F" w14:textId="08E6782C" w:rsidR="001C78E0" w:rsidRDefault="001C78E0"/>
        <w:p w14:paraId="0C9CE69C" w14:textId="7A47B21B" w:rsidR="003236EB" w:rsidRDefault="003236EB"/>
        <w:p w14:paraId="2B88A1EF" w14:textId="33B9057F" w:rsidR="003236EB" w:rsidRDefault="003236EB"/>
        <w:p w14:paraId="5C14B167" w14:textId="20E69536" w:rsidR="003236EB" w:rsidRDefault="003236EB"/>
        <w:p w14:paraId="48F6F575" w14:textId="65747C85" w:rsidR="003236EB" w:rsidRDefault="003236EB"/>
        <w:p w14:paraId="40D9D8E0" w14:textId="068B695C" w:rsidR="003236EB" w:rsidRDefault="003236EB"/>
        <w:p w14:paraId="2D55A3EC" w14:textId="77777777" w:rsidR="003236EB" w:rsidRDefault="003236EB"/>
        <w:p w14:paraId="47A9B764" w14:textId="54ED5D28" w:rsidR="003236EB" w:rsidRDefault="003236EB"/>
        <w:p w14:paraId="311BA9FD" w14:textId="0D551C51" w:rsidR="003236EB" w:rsidRDefault="003236EB"/>
        <w:p w14:paraId="152BF4E5" w14:textId="525EA1C6" w:rsidR="003236EB" w:rsidRDefault="003236EB"/>
        <w:p w14:paraId="137105B2" w14:textId="71F42C31" w:rsidR="003236EB" w:rsidRDefault="003236EB"/>
        <w:p w14:paraId="624B580C" w14:textId="77777777" w:rsidR="003236EB" w:rsidRDefault="003236EB"/>
        <w:p w14:paraId="515015F4" w14:textId="2DC7B8DD" w:rsidR="001C78E0" w:rsidRPr="003236EB" w:rsidRDefault="003236EB" w:rsidP="003236EB">
          <w:pPr>
            <w:spacing w:after="0" w:line="240" w:lineRule="auto"/>
            <w:rPr>
              <w:rFonts w:ascii="Calibri" w:eastAsiaTheme="majorEastAsia" w:hAnsi="Calibri" w:cs="Calibri"/>
              <w:b/>
              <w:color w:val="auto"/>
              <w:sz w:val="24"/>
              <w:szCs w:val="32"/>
            </w:rPr>
          </w:pPr>
          <w:r w:rsidRPr="003236EB">
            <w:rPr>
              <w:rFonts w:ascii="Calibri" w:eastAsiaTheme="majorEastAsia" w:hAnsi="Calibri" w:cs="Calibri"/>
              <w:b/>
              <w:color w:val="auto"/>
              <w:sz w:val="24"/>
              <w:szCs w:val="32"/>
            </w:rPr>
            <w:t>Deivid Mafra</w:t>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001C78E0" w:rsidRPr="003236EB">
            <w:rPr>
              <w:rFonts w:ascii="Calibri" w:eastAsiaTheme="majorEastAsia" w:hAnsi="Calibri" w:cs="Calibri"/>
              <w:b/>
              <w:color w:val="auto"/>
              <w:sz w:val="24"/>
              <w:szCs w:val="32"/>
            </w:rPr>
            <w:t xml:space="preserve"> Student ID:</w:t>
          </w:r>
          <w:r w:rsidRPr="003236EB">
            <w:rPr>
              <w:rFonts w:ascii="Calibri" w:eastAsiaTheme="majorEastAsia" w:hAnsi="Calibri" w:cs="Calibri"/>
              <w:b/>
              <w:color w:val="auto"/>
              <w:sz w:val="24"/>
              <w:szCs w:val="32"/>
            </w:rPr>
            <w:t xml:space="preserve"> C0752173</w:t>
          </w:r>
          <w:r w:rsidR="001C78E0" w:rsidRPr="003236EB">
            <w:rPr>
              <w:rFonts w:ascii="Calibri" w:eastAsiaTheme="majorEastAsia" w:hAnsi="Calibri" w:cs="Calibri"/>
              <w:b/>
              <w:color w:val="auto"/>
              <w:sz w:val="24"/>
              <w:szCs w:val="32"/>
            </w:rPr>
            <w:t xml:space="preserve"> </w:t>
          </w:r>
        </w:p>
        <w:p w14:paraId="0867057D" w14:textId="79E5F12C" w:rsidR="001C78E0" w:rsidRPr="003236EB" w:rsidRDefault="003236EB" w:rsidP="003236EB">
          <w:pPr>
            <w:spacing w:after="0" w:line="240" w:lineRule="auto"/>
            <w:rPr>
              <w:rFonts w:ascii="Calibri" w:eastAsiaTheme="majorEastAsia" w:hAnsi="Calibri" w:cs="Calibri"/>
              <w:b/>
              <w:color w:val="auto"/>
              <w:sz w:val="24"/>
              <w:szCs w:val="32"/>
            </w:rPr>
          </w:pPr>
          <w:proofErr w:type="spellStart"/>
          <w:r w:rsidRPr="003236EB">
            <w:rPr>
              <w:rFonts w:ascii="Calibri" w:eastAsiaTheme="majorEastAsia" w:hAnsi="Calibri" w:cs="Calibri"/>
              <w:b/>
              <w:color w:val="auto"/>
              <w:sz w:val="24"/>
              <w:szCs w:val="32"/>
            </w:rPr>
            <w:t>Sherwayne</w:t>
          </w:r>
          <w:proofErr w:type="spellEnd"/>
          <w:r w:rsidRPr="003236EB">
            <w:rPr>
              <w:rFonts w:ascii="Calibri" w:eastAsiaTheme="majorEastAsia" w:hAnsi="Calibri" w:cs="Calibri"/>
              <w:b/>
              <w:color w:val="auto"/>
              <w:sz w:val="24"/>
              <w:szCs w:val="32"/>
            </w:rPr>
            <w:t xml:space="preserve"> Palmer</w:t>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001C78E0" w:rsidRPr="003236EB">
            <w:rPr>
              <w:rFonts w:ascii="Calibri" w:eastAsiaTheme="majorEastAsia" w:hAnsi="Calibri" w:cs="Calibri"/>
              <w:b/>
              <w:color w:val="auto"/>
              <w:sz w:val="24"/>
              <w:szCs w:val="32"/>
            </w:rPr>
            <w:t xml:space="preserve"> Student ID: </w:t>
          </w:r>
          <w:r w:rsidRPr="003236EB">
            <w:rPr>
              <w:rFonts w:ascii="Calibri" w:eastAsiaTheme="majorEastAsia" w:hAnsi="Calibri" w:cs="Calibri"/>
              <w:b/>
              <w:color w:val="auto"/>
              <w:sz w:val="24"/>
              <w:szCs w:val="32"/>
            </w:rPr>
            <w:t>C0738019</w:t>
          </w:r>
        </w:p>
        <w:p w14:paraId="734A49B3" w14:textId="29BF3EDD" w:rsidR="001C78E0" w:rsidRPr="003236EB" w:rsidRDefault="003236EB" w:rsidP="003236EB">
          <w:pPr>
            <w:spacing w:after="0" w:line="240" w:lineRule="auto"/>
            <w:rPr>
              <w:rFonts w:ascii="Calibri" w:eastAsiaTheme="majorEastAsia" w:hAnsi="Calibri" w:cs="Calibri"/>
              <w:b/>
              <w:color w:val="auto"/>
              <w:sz w:val="24"/>
              <w:szCs w:val="32"/>
            </w:rPr>
          </w:pPr>
          <w:r w:rsidRPr="003236EB">
            <w:rPr>
              <w:rFonts w:ascii="Calibri" w:eastAsiaTheme="majorEastAsia" w:hAnsi="Calibri" w:cs="Calibri"/>
              <w:b/>
              <w:color w:val="auto"/>
              <w:sz w:val="24"/>
              <w:szCs w:val="32"/>
            </w:rPr>
            <w:t>Diego Perez</w:t>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002A6438">
            <w:rPr>
              <w:rFonts w:ascii="Calibri" w:eastAsiaTheme="majorEastAsia" w:hAnsi="Calibri" w:cs="Calibri"/>
              <w:b/>
              <w:color w:val="auto"/>
              <w:sz w:val="24"/>
              <w:szCs w:val="32"/>
            </w:rPr>
            <w:t xml:space="preserve"> </w:t>
          </w:r>
          <w:r w:rsidR="001C78E0" w:rsidRPr="003236EB">
            <w:rPr>
              <w:rFonts w:ascii="Calibri" w:eastAsiaTheme="majorEastAsia" w:hAnsi="Calibri" w:cs="Calibri"/>
              <w:b/>
              <w:color w:val="auto"/>
              <w:sz w:val="24"/>
              <w:szCs w:val="32"/>
            </w:rPr>
            <w:t xml:space="preserve">Student ID: </w:t>
          </w:r>
          <w:r w:rsidRPr="003236EB">
            <w:rPr>
              <w:rFonts w:ascii="Calibri" w:eastAsiaTheme="majorEastAsia" w:hAnsi="Calibri" w:cs="Calibri"/>
              <w:b/>
              <w:color w:val="auto"/>
              <w:sz w:val="24"/>
              <w:szCs w:val="32"/>
            </w:rPr>
            <w:t>C0746800</w:t>
          </w:r>
        </w:p>
        <w:p w14:paraId="03FA4833" w14:textId="4DD0F734" w:rsidR="001C78E0" w:rsidRPr="003236EB" w:rsidRDefault="003236EB" w:rsidP="003236EB">
          <w:pPr>
            <w:spacing w:after="0" w:line="240" w:lineRule="auto"/>
            <w:rPr>
              <w:rFonts w:ascii="Calibri" w:eastAsiaTheme="majorEastAsia" w:hAnsi="Calibri" w:cs="Calibri"/>
              <w:b/>
              <w:color w:val="auto"/>
              <w:sz w:val="24"/>
              <w:szCs w:val="32"/>
            </w:rPr>
          </w:pPr>
          <w:r w:rsidRPr="003236EB">
            <w:rPr>
              <w:rFonts w:ascii="Calibri" w:eastAsiaTheme="majorEastAsia" w:hAnsi="Calibri" w:cs="Calibri"/>
              <w:b/>
              <w:color w:val="auto"/>
              <w:sz w:val="24"/>
              <w:szCs w:val="32"/>
            </w:rPr>
            <w:t>Manpreet</w:t>
          </w:r>
          <w:r>
            <w:rPr>
              <w:rFonts w:ascii="Calibri" w:eastAsiaTheme="majorEastAsia" w:hAnsi="Calibri" w:cs="Calibri"/>
              <w:b/>
              <w:color w:val="auto"/>
              <w:sz w:val="24"/>
              <w:szCs w:val="32"/>
            </w:rPr>
            <w:t xml:space="preserve"> Singh Sandhu</w:t>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001C78E0" w:rsidRPr="003236EB">
            <w:rPr>
              <w:rFonts w:ascii="Calibri" w:eastAsiaTheme="majorEastAsia" w:hAnsi="Calibri" w:cs="Calibri"/>
              <w:b/>
              <w:color w:val="auto"/>
              <w:sz w:val="24"/>
              <w:szCs w:val="32"/>
            </w:rPr>
            <w:t xml:space="preserve"> Student ID: </w:t>
          </w:r>
          <w:r>
            <w:rPr>
              <w:rFonts w:ascii="Calibri" w:eastAsiaTheme="majorEastAsia" w:hAnsi="Calibri" w:cs="Calibri"/>
              <w:b/>
              <w:color w:val="auto"/>
              <w:sz w:val="24"/>
              <w:szCs w:val="32"/>
            </w:rPr>
            <w:t>C0747450</w:t>
          </w:r>
        </w:p>
        <w:p w14:paraId="346E8989" w14:textId="6C6D078E" w:rsidR="003236EB" w:rsidRPr="003236EB" w:rsidRDefault="003236EB" w:rsidP="003236EB">
          <w:pPr>
            <w:spacing w:after="0" w:line="240" w:lineRule="auto"/>
            <w:rPr>
              <w:rFonts w:ascii="Calibri" w:eastAsiaTheme="majorEastAsia" w:hAnsi="Calibri" w:cs="Calibri"/>
              <w:b/>
              <w:color w:val="auto"/>
              <w:sz w:val="24"/>
              <w:szCs w:val="32"/>
            </w:rPr>
          </w:pPr>
          <w:proofErr w:type="spellStart"/>
          <w:r w:rsidRPr="003236EB">
            <w:rPr>
              <w:rFonts w:ascii="Calibri" w:eastAsiaTheme="majorEastAsia" w:hAnsi="Calibri" w:cs="Calibri"/>
              <w:b/>
              <w:color w:val="auto"/>
              <w:sz w:val="24"/>
              <w:szCs w:val="32"/>
            </w:rPr>
            <w:t>Ramanpreet</w:t>
          </w:r>
          <w:proofErr w:type="spellEnd"/>
          <w:r w:rsidRPr="003236EB">
            <w:rPr>
              <w:rFonts w:ascii="Calibri" w:eastAsiaTheme="majorEastAsia" w:hAnsi="Calibri" w:cs="Calibri"/>
              <w:b/>
              <w:color w:val="auto"/>
              <w:sz w:val="24"/>
              <w:szCs w:val="32"/>
            </w:rPr>
            <w:t xml:space="preserve"> </w:t>
          </w:r>
          <w:proofErr w:type="spellStart"/>
          <w:r w:rsidRPr="003236EB">
            <w:rPr>
              <w:rFonts w:ascii="Calibri" w:eastAsiaTheme="majorEastAsia" w:hAnsi="Calibri" w:cs="Calibri"/>
              <w:b/>
              <w:color w:val="auto"/>
              <w:sz w:val="24"/>
              <w:szCs w:val="32"/>
            </w:rPr>
            <w:t>kaur</w:t>
          </w:r>
          <w:proofErr w:type="spellEnd"/>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t xml:space="preserve"> Student ID: C0748669</w:t>
          </w:r>
        </w:p>
        <w:p w14:paraId="0228BE59" w14:textId="2C3435FD" w:rsidR="001F5DC5" w:rsidRDefault="00FD0035" w:rsidP="003236EB">
          <w:pPr>
            <w:spacing w:after="0" w:line="240" w:lineRule="auto"/>
            <w:rPr>
              <w:rFonts w:ascii="Calibri" w:eastAsiaTheme="majorEastAsia" w:hAnsi="Calibri" w:cs="Calibri"/>
              <w:b/>
              <w:color w:val="auto"/>
              <w:sz w:val="24"/>
              <w:szCs w:val="32"/>
            </w:rPr>
          </w:pPr>
          <w:proofErr w:type="spellStart"/>
          <w:r>
            <w:rPr>
              <w:rFonts w:ascii="Calibri" w:eastAsiaTheme="majorEastAsia" w:hAnsi="Calibri" w:cs="Calibri"/>
              <w:b/>
              <w:color w:val="auto"/>
              <w:sz w:val="24"/>
              <w:szCs w:val="32"/>
            </w:rPr>
            <w:t>Paramjeet</w:t>
          </w:r>
          <w:proofErr w:type="spellEnd"/>
          <w:r>
            <w:rPr>
              <w:rFonts w:ascii="Calibri" w:eastAsiaTheme="majorEastAsia" w:hAnsi="Calibri" w:cs="Calibri"/>
              <w:b/>
              <w:color w:val="auto"/>
              <w:sz w:val="24"/>
              <w:szCs w:val="32"/>
            </w:rPr>
            <w:t xml:space="preserve"> </w:t>
          </w:r>
          <w:proofErr w:type="spellStart"/>
          <w:r>
            <w:rPr>
              <w:rFonts w:ascii="Calibri" w:eastAsiaTheme="majorEastAsia" w:hAnsi="Calibri" w:cs="Calibri"/>
              <w:b/>
              <w:color w:val="auto"/>
              <w:sz w:val="24"/>
              <w:szCs w:val="32"/>
            </w:rPr>
            <w:t>kaur</w:t>
          </w:r>
          <w:proofErr w:type="spellEnd"/>
          <w:r w:rsidR="003236EB" w:rsidRPr="003236EB">
            <w:rPr>
              <w:rFonts w:ascii="Calibri" w:eastAsiaTheme="majorEastAsia" w:hAnsi="Calibri" w:cs="Calibri"/>
              <w:b/>
              <w:color w:val="auto"/>
              <w:sz w:val="24"/>
              <w:szCs w:val="32"/>
            </w:rPr>
            <w:tab/>
          </w:r>
          <w:r w:rsidR="003236EB" w:rsidRPr="003236EB">
            <w:rPr>
              <w:rFonts w:ascii="Calibri" w:eastAsiaTheme="majorEastAsia" w:hAnsi="Calibri" w:cs="Calibri"/>
              <w:b/>
              <w:color w:val="auto"/>
              <w:sz w:val="24"/>
              <w:szCs w:val="32"/>
            </w:rPr>
            <w:tab/>
          </w:r>
          <w:r w:rsidR="003236EB" w:rsidRPr="003236EB">
            <w:rPr>
              <w:rFonts w:ascii="Calibri" w:eastAsiaTheme="majorEastAsia" w:hAnsi="Calibri" w:cs="Calibri"/>
              <w:b/>
              <w:color w:val="auto"/>
              <w:sz w:val="24"/>
              <w:szCs w:val="32"/>
            </w:rPr>
            <w:tab/>
          </w:r>
          <w:r w:rsidR="003236EB" w:rsidRPr="003236EB">
            <w:rPr>
              <w:rFonts w:ascii="Calibri" w:eastAsiaTheme="majorEastAsia" w:hAnsi="Calibri" w:cs="Calibri"/>
              <w:b/>
              <w:color w:val="auto"/>
              <w:sz w:val="24"/>
              <w:szCs w:val="32"/>
            </w:rPr>
            <w:tab/>
          </w:r>
          <w:r w:rsidR="003236EB">
            <w:rPr>
              <w:rFonts w:ascii="Calibri" w:eastAsiaTheme="majorEastAsia" w:hAnsi="Calibri" w:cs="Calibri"/>
              <w:b/>
              <w:color w:val="auto"/>
              <w:sz w:val="24"/>
              <w:szCs w:val="32"/>
            </w:rPr>
            <w:tab/>
          </w:r>
          <w:r w:rsidR="003236EB" w:rsidRPr="003236EB">
            <w:rPr>
              <w:rFonts w:ascii="Calibri" w:eastAsiaTheme="majorEastAsia" w:hAnsi="Calibri" w:cs="Calibri"/>
              <w:b/>
              <w:color w:val="auto"/>
              <w:sz w:val="24"/>
              <w:szCs w:val="32"/>
            </w:rPr>
            <w:t xml:space="preserve"> Student ID: </w:t>
          </w:r>
          <w:r>
            <w:rPr>
              <w:rFonts w:ascii="Calibri" w:eastAsiaTheme="majorEastAsia" w:hAnsi="Calibri" w:cs="Calibri"/>
              <w:b/>
              <w:color w:val="auto"/>
              <w:sz w:val="24"/>
              <w:szCs w:val="32"/>
            </w:rPr>
            <w:t>C0747429</w:t>
          </w:r>
        </w:p>
        <w:p w14:paraId="3A25FE3B" w14:textId="77777777" w:rsidR="006C166A" w:rsidRDefault="001F5DC5">
          <w:pPr>
            <w:rPr>
              <w:rFonts w:ascii="Calibri" w:eastAsiaTheme="majorEastAsia" w:hAnsi="Calibri" w:cs="Calibri"/>
              <w:b/>
              <w:color w:val="auto"/>
              <w:sz w:val="24"/>
              <w:szCs w:val="32"/>
            </w:rPr>
          </w:pPr>
          <w:r>
            <w:rPr>
              <w:rFonts w:ascii="Calibri" w:eastAsiaTheme="majorEastAsia" w:hAnsi="Calibri" w:cs="Calibri"/>
              <w:b/>
              <w:color w:val="auto"/>
              <w:sz w:val="24"/>
              <w:szCs w:val="32"/>
            </w:rPr>
            <w:br w:type="page"/>
          </w:r>
        </w:p>
        <w:sdt>
          <w:sdtPr>
            <w:rPr>
              <w:rFonts w:eastAsiaTheme="minorEastAsia" w:cstheme="minorBidi"/>
              <w:color w:val="404040" w:themeColor="text1" w:themeTint="BF"/>
              <w:sz w:val="20"/>
              <w:szCs w:val="20"/>
              <w:lang w:eastAsia="ja-JP"/>
            </w:rPr>
            <w:id w:val="-1822648570"/>
            <w:docPartObj>
              <w:docPartGallery w:val="Table of Contents"/>
              <w:docPartUnique/>
            </w:docPartObj>
          </w:sdtPr>
          <w:sdtEndPr>
            <w:rPr>
              <w:b/>
              <w:bCs/>
              <w:noProof/>
            </w:rPr>
          </w:sdtEndPr>
          <w:sdtContent>
            <w:p w14:paraId="58FF5E70" w14:textId="768E3C5D" w:rsidR="007538D9" w:rsidRDefault="007538D9">
              <w:pPr>
                <w:pStyle w:val="TOCHeading"/>
              </w:pPr>
              <w:r>
                <w:t>Contents</w:t>
              </w:r>
            </w:p>
            <w:p w14:paraId="2418B177" w14:textId="3C22EE58" w:rsidR="0017446E" w:rsidRDefault="007538D9">
              <w:pPr>
                <w:pStyle w:val="TOC1"/>
                <w:tabs>
                  <w:tab w:val="right" w:leader="dot" w:pos="8828"/>
                </w:tabs>
                <w:rPr>
                  <w:rFonts w:cstheme="minorBidi"/>
                  <w:b w:val="0"/>
                  <w:bCs w:val="0"/>
                  <w:caps w:val="0"/>
                  <w:noProof/>
                  <w:color w:val="auto"/>
                  <w:sz w:val="22"/>
                  <w:szCs w:val="22"/>
                  <w:lang w:eastAsia="en-US"/>
                </w:rPr>
              </w:pPr>
              <w:r>
                <w:fldChar w:fldCharType="begin"/>
              </w:r>
              <w:r>
                <w:instrText xml:space="preserve"> TOC \o "1-3" \h \z \u </w:instrText>
              </w:r>
              <w:r>
                <w:fldChar w:fldCharType="separate"/>
              </w:r>
              <w:hyperlink w:anchor="_Toc5956842" w:history="1">
                <w:r w:rsidR="0017446E" w:rsidRPr="00041431">
                  <w:rPr>
                    <w:rStyle w:val="Hyperlink"/>
                    <w:noProof/>
                  </w:rPr>
                  <w:t>PART 1</w:t>
                </w:r>
                <w:r w:rsidR="0017446E">
                  <w:rPr>
                    <w:noProof/>
                    <w:webHidden/>
                  </w:rPr>
                  <w:tab/>
                </w:r>
                <w:r w:rsidR="0017446E">
                  <w:rPr>
                    <w:noProof/>
                    <w:webHidden/>
                  </w:rPr>
                  <w:fldChar w:fldCharType="begin"/>
                </w:r>
                <w:r w:rsidR="0017446E">
                  <w:rPr>
                    <w:noProof/>
                    <w:webHidden/>
                  </w:rPr>
                  <w:instrText xml:space="preserve"> PAGEREF _Toc5956842 \h </w:instrText>
                </w:r>
                <w:r w:rsidR="0017446E">
                  <w:rPr>
                    <w:noProof/>
                    <w:webHidden/>
                  </w:rPr>
                </w:r>
                <w:r w:rsidR="0017446E">
                  <w:rPr>
                    <w:noProof/>
                    <w:webHidden/>
                  </w:rPr>
                  <w:fldChar w:fldCharType="separate"/>
                </w:r>
                <w:r w:rsidR="007A65F8">
                  <w:rPr>
                    <w:noProof/>
                    <w:webHidden/>
                  </w:rPr>
                  <w:t>3</w:t>
                </w:r>
                <w:r w:rsidR="0017446E">
                  <w:rPr>
                    <w:noProof/>
                    <w:webHidden/>
                  </w:rPr>
                  <w:fldChar w:fldCharType="end"/>
                </w:r>
              </w:hyperlink>
            </w:p>
            <w:p w14:paraId="625CDDF2" w14:textId="3C765F94" w:rsidR="0017446E" w:rsidRDefault="0017446E">
              <w:pPr>
                <w:pStyle w:val="TOC2"/>
                <w:tabs>
                  <w:tab w:val="right" w:leader="dot" w:pos="8828"/>
                </w:tabs>
                <w:rPr>
                  <w:rFonts w:cstheme="minorBidi"/>
                  <w:smallCaps w:val="0"/>
                  <w:noProof/>
                  <w:color w:val="auto"/>
                  <w:sz w:val="22"/>
                  <w:szCs w:val="22"/>
                  <w:lang w:eastAsia="en-US"/>
                </w:rPr>
              </w:pPr>
              <w:hyperlink w:anchor="_Toc5956843" w:history="1">
                <w:r w:rsidRPr="00041431">
                  <w:rPr>
                    <w:rStyle w:val="Hyperlink"/>
                    <w:noProof/>
                  </w:rPr>
                  <w:t>Company Overview</w:t>
                </w:r>
                <w:r>
                  <w:rPr>
                    <w:noProof/>
                    <w:webHidden/>
                  </w:rPr>
                  <w:tab/>
                </w:r>
                <w:r>
                  <w:rPr>
                    <w:noProof/>
                    <w:webHidden/>
                  </w:rPr>
                  <w:fldChar w:fldCharType="begin"/>
                </w:r>
                <w:r>
                  <w:rPr>
                    <w:noProof/>
                    <w:webHidden/>
                  </w:rPr>
                  <w:instrText xml:space="preserve"> PAGEREF _Toc5956843 \h </w:instrText>
                </w:r>
                <w:r>
                  <w:rPr>
                    <w:noProof/>
                    <w:webHidden/>
                  </w:rPr>
                </w:r>
                <w:r>
                  <w:rPr>
                    <w:noProof/>
                    <w:webHidden/>
                  </w:rPr>
                  <w:fldChar w:fldCharType="separate"/>
                </w:r>
                <w:r w:rsidR="007A65F8">
                  <w:rPr>
                    <w:noProof/>
                    <w:webHidden/>
                  </w:rPr>
                  <w:t>3</w:t>
                </w:r>
                <w:r>
                  <w:rPr>
                    <w:noProof/>
                    <w:webHidden/>
                  </w:rPr>
                  <w:fldChar w:fldCharType="end"/>
                </w:r>
              </w:hyperlink>
            </w:p>
            <w:p w14:paraId="1FBB8434" w14:textId="683D4B01" w:rsidR="0017446E" w:rsidRDefault="0017446E">
              <w:pPr>
                <w:pStyle w:val="TOC3"/>
                <w:tabs>
                  <w:tab w:val="right" w:leader="dot" w:pos="8828"/>
                </w:tabs>
                <w:rPr>
                  <w:rFonts w:cstheme="minorBidi"/>
                  <w:i w:val="0"/>
                  <w:iCs w:val="0"/>
                  <w:noProof/>
                  <w:color w:val="auto"/>
                  <w:sz w:val="22"/>
                  <w:szCs w:val="22"/>
                  <w:lang w:eastAsia="en-US"/>
                </w:rPr>
              </w:pPr>
              <w:hyperlink w:anchor="_Toc5956844" w:history="1">
                <w:r w:rsidRPr="00041431">
                  <w:rPr>
                    <w:rStyle w:val="Hyperlink"/>
                    <w:noProof/>
                  </w:rPr>
                  <w:t>Sum Insured</w:t>
                </w:r>
                <w:r>
                  <w:rPr>
                    <w:noProof/>
                    <w:webHidden/>
                  </w:rPr>
                  <w:tab/>
                </w:r>
                <w:r>
                  <w:rPr>
                    <w:noProof/>
                    <w:webHidden/>
                  </w:rPr>
                  <w:fldChar w:fldCharType="begin"/>
                </w:r>
                <w:r>
                  <w:rPr>
                    <w:noProof/>
                    <w:webHidden/>
                  </w:rPr>
                  <w:instrText xml:space="preserve"> PAGEREF _Toc5956844 \h </w:instrText>
                </w:r>
                <w:r>
                  <w:rPr>
                    <w:noProof/>
                    <w:webHidden/>
                  </w:rPr>
                </w:r>
                <w:r>
                  <w:rPr>
                    <w:noProof/>
                    <w:webHidden/>
                  </w:rPr>
                  <w:fldChar w:fldCharType="separate"/>
                </w:r>
                <w:r w:rsidR="007A65F8">
                  <w:rPr>
                    <w:noProof/>
                    <w:webHidden/>
                  </w:rPr>
                  <w:t>3</w:t>
                </w:r>
                <w:r>
                  <w:rPr>
                    <w:noProof/>
                    <w:webHidden/>
                  </w:rPr>
                  <w:fldChar w:fldCharType="end"/>
                </w:r>
              </w:hyperlink>
            </w:p>
            <w:p w14:paraId="77CB78F5" w14:textId="6D463D4A" w:rsidR="0017446E" w:rsidRDefault="0017446E">
              <w:pPr>
                <w:pStyle w:val="TOC3"/>
                <w:tabs>
                  <w:tab w:val="right" w:leader="dot" w:pos="8828"/>
                </w:tabs>
                <w:rPr>
                  <w:rFonts w:cstheme="minorBidi"/>
                  <w:i w:val="0"/>
                  <w:iCs w:val="0"/>
                  <w:noProof/>
                  <w:color w:val="auto"/>
                  <w:sz w:val="22"/>
                  <w:szCs w:val="22"/>
                  <w:lang w:eastAsia="en-US"/>
                </w:rPr>
              </w:pPr>
              <w:hyperlink w:anchor="_Toc5956845" w:history="1">
                <w:r w:rsidRPr="00041431">
                  <w:rPr>
                    <w:rStyle w:val="Hyperlink"/>
                    <w:noProof/>
                  </w:rPr>
                  <w:t>Table 1: Terms</w:t>
                </w:r>
                <w:r>
                  <w:rPr>
                    <w:noProof/>
                    <w:webHidden/>
                  </w:rPr>
                  <w:tab/>
                </w:r>
                <w:r>
                  <w:rPr>
                    <w:noProof/>
                    <w:webHidden/>
                  </w:rPr>
                  <w:fldChar w:fldCharType="begin"/>
                </w:r>
                <w:r>
                  <w:rPr>
                    <w:noProof/>
                    <w:webHidden/>
                  </w:rPr>
                  <w:instrText xml:space="preserve"> PAGEREF _Toc5956845 \h </w:instrText>
                </w:r>
                <w:r>
                  <w:rPr>
                    <w:noProof/>
                    <w:webHidden/>
                  </w:rPr>
                </w:r>
                <w:r>
                  <w:rPr>
                    <w:noProof/>
                    <w:webHidden/>
                  </w:rPr>
                  <w:fldChar w:fldCharType="separate"/>
                </w:r>
                <w:r w:rsidR="007A65F8">
                  <w:rPr>
                    <w:noProof/>
                    <w:webHidden/>
                  </w:rPr>
                  <w:t>3</w:t>
                </w:r>
                <w:r>
                  <w:rPr>
                    <w:noProof/>
                    <w:webHidden/>
                  </w:rPr>
                  <w:fldChar w:fldCharType="end"/>
                </w:r>
              </w:hyperlink>
            </w:p>
            <w:p w14:paraId="53EC4670" w14:textId="2DA91D80" w:rsidR="0017446E" w:rsidRDefault="0017446E">
              <w:pPr>
                <w:pStyle w:val="TOC3"/>
                <w:tabs>
                  <w:tab w:val="right" w:leader="dot" w:pos="8828"/>
                </w:tabs>
                <w:rPr>
                  <w:rFonts w:cstheme="minorBidi"/>
                  <w:i w:val="0"/>
                  <w:iCs w:val="0"/>
                  <w:noProof/>
                  <w:color w:val="auto"/>
                  <w:sz w:val="22"/>
                  <w:szCs w:val="22"/>
                  <w:lang w:eastAsia="en-US"/>
                </w:rPr>
              </w:pPr>
              <w:hyperlink w:anchor="_Toc5956846" w:history="1">
                <w:r w:rsidRPr="00041431">
                  <w:rPr>
                    <w:rStyle w:val="Hyperlink"/>
                    <w:noProof/>
                  </w:rPr>
                  <w:t>Benefits</w:t>
                </w:r>
                <w:r>
                  <w:rPr>
                    <w:noProof/>
                    <w:webHidden/>
                  </w:rPr>
                  <w:tab/>
                </w:r>
                <w:r>
                  <w:rPr>
                    <w:noProof/>
                    <w:webHidden/>
                  </w:rPr>
                  <w:fldChar w:fldCharType="begin"/>
                </w:r>
                <w:r>
                  <w:rPr>
                    <w:noProof/>
                    <w:webHidden/>
                  </w:rPr>
                  <w:instrText xml:space="preserve"> PAGEREF _Toc5956846 \h </w:instrText>
                </w:r>
                <w:r>
                  <w:rPr>
                    <w:noProof/>
                    <w:webHidden/>
                  </w:rPr>
                </w:r>
                <w:r>
                  <w:rPr>
                    <w:noProof/>
                    <w:webHidden/>
                  </w:rPr>
                  <w:fldChar w:fldCharType="separate"/>
                </w:r>
                <w:r w:rsidR="007A65F8">
                  <w:rPr>
                    <w:noProof/>
                    <w:webHidden/>
                  </w:rPr>
                  <w:t>3</w:t>
                </w:r>
                <w:r>
                  <w:rPr>
                    <w:noProof/>
                    <w:webHidden/>
                  </w:rPr>
                  <w:fldChar w:fldCharType="end"/>
                </w:r>
              </w:hyperlink>
            </w:p>
            <w:p w14:paraId="2A572535" w14:textId="0C37BE23" w:rsidR="0017446E" w:rsidRDefault="0017446E">
              <w:pPr>
                <w:pStyle w:val="TOC2"/>
                <w:tabs>
                  <w:tab w:val="right" w:leader="dot" w:pos="8828"/>
                </w:tabs>
                <w:rPr>
                  <w:rFonts w:cstheme="minorBidi"/>
                  <w:smallCaps w:val="0"/>
                  <w:noProof/>
                  <w:color w:val="auto"/>
                  <w:sz w:val="22"/>
                  <w:szCs w:val="22"/>
                  <w:lang w:eastAsia="en-US"/>
                </w:rPr>
              </w:pPr>
              <w:hyperlink w:anchor="_Toc5956847" w:history="1">
                <w:r w:rsidRPr="00041431">
                  <w:rPr>
                    <w:rStyle w:val="Hyperlink"/>
                    <w:noProof/>
                  </w:rPr>
                  <w:t>Invoice</w:t>
                </w:r>
                <w:r>
                  <w:rPr>
                    <w:noProof/>
                    <w:webHidden/>
                  </w:rPr>
                  <w:tab/>
                </w:r>
                <w:r>
                  <w:rPr>
                    <w:noProof/>
                    <w:webHidden/>
                  </w:rPr>
                  <w:fldChar w:fldCharType="begin"/>
                </w:r>
                <w:r>
                  <w:rPr>
                    <w:noProof/>
                    <w:webHidden/>
                  </w:rPr>
                  <w:instrText xml:space="preserve"> PAGEREF _Toc5956847 \h </w:instrText>
                </w:r>
                <w:r>
                  <w:rPr>
                    <w:noProof/>
                    <w:webHidden/>
                  </w:rPr>
                </w:r>
                <w:r>
                  <w:rPr>
                    <w:noProof/>
                    <w:webHidden/>
                  </w:rPr>
                  <w:fldChar w:fldCharType="separate"/>
                </w:r>
                <w:r w:rsidR="007A65F8">
                  <w:rPr>
                    <w:noProof/>
                    <w:webHidden/>
                  </w:rPr>
                  <w:t>4</w:t>
                </w:r>
                <w:r>
                  <w:rPr>
                    <w:noProof/>
                    <w:webHidden/>
                  </w:rPr>
                  <w:fldChar w:fldCharType="end"/>
                </w:r>
              </w:hyperlink>
            </w:p>
            <w:p w14:paraId="6C3B3905" w14:textId="1C611809" w:rsidR="0017446E" w:rsidRDefault="0017446E">
              <w:pPr>
                <w:pStyle w:val="TOC1"/>
                <w:tabs>
                  <w:tab w:val="right" w:leader="dot" w:pos="8828"/>
                </w:tabs>
                <w:rPr>
                  <w:rFonts w:cstheme="minorBidi"/>
                  <w:b w:val="0"/>
                  <w:bCs w:val="0"/>
                  <w:caps w:val="0"/>
                  <w:noProof/>
                  <w:color w:val="auto"/>
                  <w:sz w:val="22"/>
                  <w:szCs w:val="22"/>
                  <w:lang w:eastAsia="en-US"/>
                </w:rPr>
              </w:pPr>
              <w:hyperlink w:anchor="_Toc5956848" w:history="1">
                <w:r w:rsidRPr="00041431">
                  <w:rPr>
                    <w:rStyle w:val="Hyperlink"/>
                    <w:noProof/>
                  </w:rPr>
                  <w:t>PART 2</w:t>
                </w:r>
                <w:r>
                  <w:rPr>
                    <w:noProof/>
                    <w:webHidden/>
                  </w:rPr>
                  <w:tab/>
                </w:r>
                <w:r>
                  <w:rPr>
                    <w:noProof/>
                    <w:webHidden/>
                  </w:rPr>
                  <w:fldChar w:fldCharType="begin"/>
                </w:r>
                <w:r>
                  <w:rPr>
                    <w:noProof/>
                    <w:webHidden/>
                  </w:rPr>
                  <w:instrText xml:space="preserve"> PAGEREF _Toc5956848 \h </w:instrText>
                </w:r>
                <w:r>
                  <w:rPr>
                    <w:noProof/>
                    <w:webHidden/>
                  </w:rPr>
                </w:r>
                <w:r>
                  <w:rPr>
                    <w:noProof/>
                    <w:webHidden/>
                  </w:rPr>
                  <w:fldChar w:fldCharType="separate"/>
                </w:r>
                <w:r w:rsidR="007A65F8">
                  <w:rPr>
                    <w:noProof/>
                    <w:webHidden/>
                  </w:rPr>
                  <w:t>5</w:t>
                </w:r>
                <w:r>
                  <w:rPr>
                    <w:noProof/>
                    <w:webHidden/>
                  </w:rPr>
                  <w:fldChar w:fldCharType="end"/>
                </w:r>
              </w:hyperlink>
            </w:p>
            <w:p w14:paraId="37075BB2" w14:textId="64D73B5B" w:rsidR="0017446E" w:rsidRDefault="0017446E">
              <w:pPr>
                <w:pStyle w:val="TOC2"/>
                <w:tabs>
                  <w:tab w:val="right" w:leader="dot" w:pos="8828"/>
                </w:tabs>
                <w:rPr>
                  <w:rFonts w:cstheme="minorBidi"/>
                  <w:smallCaps w:val="0"/>
                  <w:noProof/>
                  <w:color w:val="auto"/>
                  <w:sz w:val="22"/>
                  <w:szCs w:val="22"/>
                  <w:lang w:eastAsia="en-US"/>
                </w:rPr>
              </w:pPr>
              <w:hyperlink w:anchor="_Toc5956849" w:history="1">
                <w:r w:rsidRPr="00041431">
                  <w:rPr>
                    <w:rStyle w:val="Hyperlink"/>
                    <w:noProof/>
                  </w:rPr>
                  <w:t>Conceptual Design</w:t>
                </w:r>
                <w:r>
                  <w:rPr>
                    <w:noProof/>
                    <w:webHidden/>
                  </w:rPr>
                  <w:tab/>
                </w:r>
                <w:r>
                  <w:rPr>
                    <w:noProof/>
                    <w:webHidden/>
                  </w:rPr>
                  <w:fldChar w:fldCharType="begin"/>
                </w:r>
                <w:r>
                  <w:rPr>
                    <w:noProof/>
                    <w:webHidden/>
                  </w:rPr>
                  <w:instrText xml:space="preserve"> PAGEREF _Toc5956849 \h </w:instrText>
                </w:r>
                <w:r>
                  <w:rPr>
                    <w:noProof/>
                    <w:webHidden/>
                  </w:rPr>
                </w:r>
                <w:r>
                  <w:rPr>
                    <w:noProof/>
                    <w:webHidden/>
                  </w:rPr>
                  <w:fldChar w:fldCharType="separate"/>
                </w:r>
                <w:r w:rsidR="007A65F8">
                  <w:rPr>
                    <w:noProof/>
                    <w:webHidden/>
                  </w:rPr>
                  <w:t>5</w:t>
                </w:r>
                <w:r>
                  <w:rPr>
                    <w:noProof/>
                    <w:webHidden/>
                  </w:rPr>
                  <w:fldChar w:fldCharType="end"/>
                </w:r>
              </w:hyperlink>
            </w:p>
            <w:p w14:paraId="30557E47" w14:textId="001DCA8B" w:rsidR="0017446E" w:rsidRDefault="0017446E">
              <w:pPr>
                <w:pStyle w:val="TOC1"/>
                <w:tabs>
                  <w:tab w:val="right" w:leader="dot" w:pos="8828"/>
                </w:tabs>
                <w:rPr>
                  <w:rFonts w:cstheme="minorBidi"/>
                  <w:b w:val="0"/>
                  <w:bCs w:val="0"/>
                  <w:caps w:val="0"/>
                  <w:noProof/>
                  <w:color w:val="auto"/>
                  <w:sz w:val="22"/>
                  <w:szCs w:val="22"/>
                  <w:lang w:eastAsia="en-US"/>
                </w:rPr>
              </w:pPr>
              <w:hyperlink w:anchor="_Toc5956850" w:history="1">
                <w:r w:rsidRPr="00041431">
                  <w:rPr>
                    <w:rStyle w:val="Hyperlink"/>
                    <w:noProof/>
                  </w:rPr>
                  <w:t>PART 3 AND 4</w:t>
                </w:r>
                <w:r>
                  <w:rPr>
                    <w:noProof/>
                    <w:webHidden/>
                  </w:rPr>
                  <w:tab/>
                </w:r>
                <w:r>
                  <w:rPr>
                    <w:noProof/>
                    <w:webHidden/>
                  </w:rPr>
                  <w:fldChar w:fldCharType="begin"/>
                </w:r>
                <w:r>
                  <w:rPr>
                    <w:noProof/>
                    <w:webHidden/>
                  </w:rPr>
                  <w:instrText xml:space="preserve"> PAGEREF _Toc5956850 \h </w:instrText>
                </w:r>
                <w:r>
                  <w:rPr>
                    <w:noProof/>
                    <w:webHidden/>
                  </w:rPr>
                </w:r>
                <w:r>
                  <w:rPr>
                    <w:noProof/>
                    <w:webHidden/>
                  </w:rPr>
                  <w:fldChar w:fldCharType="separate"/>
                </w:r>
                <w:r w:rsidR="007A65F8">
                  <w:rPr>
                    <w:noProof/>
                    <w:webHidden/>
                  </w:rPr>
                  <w:t>6</w:t>
                </w:r>
                <w:r>
                  <w:rPr>
                    <w:noProof/>
                    <w:webHidden/>
                  </w:rPr>
                  <w:fldChar w:fldCharType="end"/>
                </w:r>
              </w:hyperlink>
            </w:p>
            <w:p w14:paraId="5ADA2FA0" w14:textId="3A7CF7D0" w:rsidR="0017446E" w:rsidRDefault="0017446E">
              <w:pPr>
                <w:pStyle w:val="TOC2"/>
                <w:tabs>
                  <w:tab w:val="right" w:leader="dot" w:pos="8828"/>
                </w:tabs>
                <w:rPr>
                  <w:rFonts w:cstheme="minorBidi"/>
                  <w:smallCaps w:val="0"/>
                  <w:noProof/>
                  <w:color w:val="auto"/>
                  <w:sz w:val="22"/>
                  <w:szCs w:val="22"/>
                  <w:lang w:eastAsia="en-US"/>
                </w:rPr>
              </w:pPr>
              <w:hyperlink w:anchor="_Toc5956851" w:history="1">
                <w:r w:rsidRPr="00041431">
                  <w:rPr>
                    <w:rStyle w:val="Hyperlink"/>
                    <w:noProof/>
                  </w:rPr>
                  <w:t>Logical Model  &amp; Physical Model</w:t>
                </w:r>
                <w:r>
                  <w:rPr>
                    <w:noProof/>
                    <w:webHidden/>
                  </w:rPr>
                  <w:tab/>
                </w:r>
                <w:r>
                  <w:rPr>
                    <w:noProof/>
                    <w:webHidden/>
                  </w:rPr>
                  <w:fldChar w:fldCharType="begin"/>
                </w:r>
                <w:r>
                  <w:rPr>
                    <w:noProof/>
                    <w:webHidden/>
                  </w:rPr>
                  <w:instrText xml:space="preserve"> PAGEREF _Toc5956851 \h </w:instrText>
                </w:r>
                <w:r>
                  <w:rPr>
                    <w:noProof/>
                    <w:webHidden/>
                  </w:rPr>
                </w:r>
                <w:r>
                  <w:rPr>
                    <w:noProof/>
                    <w:webHidden/>
                  </w:rPr>
                  <w:fldChar w:fldCharType="separate"/>
                </w:r>
                <w:r w:rsidR="007A65F8">
                  <w:rPr>
                    <w:noProof/>
                    <w:webHidden/>
                  </w:rPr>
                  <w:t>6</w:t>
                </w:r>
                <w:r>
                  <w:rPr>
                    <w:noProof/>
                    <w:webHidden/>
                  </w:rPr>
                  <w:fldChar w:fldCharType="end"/>
                </w:r>
              </w:hyperlink>
            </w:p>
            <w:p w14:paraId="7F61F20D" w14:textId="7B951A86" w:rsidR="0017446E" w:rsidRDefault="0017446E">
              <w:pPr>
                <w:pStyle w:val="TOC1"/>
                <w:tabs>
                  <w:tab w:val="right" w:leader="dot" w:pos="8828"/>
                </w:tabs>
                <w:rPr>
                  <w:rFonts w:cstheme="minorBidi"/>
                  <w:b w:val="0"/>
                  <w:bCs w:val="0"/>
                  <w:caps w:val="0"/>
                  <w:noProof/>
                  <w:color w:val="auto"/>
                  <w:sz w:val="22"/>
                  <w:szCs w:val="22"/>
                  <w:lang w:eastAsia="en-US"/>
                </w:rPr>
              </w:pPr>
              <w:hyperlink w:anchor="_Toc5956852" w:history="1">
                <w:r w:rsidRPr="00041431">
                  <w:rPr>
                    <w:rStyle w:val="Hyperlink"/>
                    <w:noProof/>
                  </w:rPr>
                  <w:t>PART 5</w:t>
                </w:r>
                <w:r>
                  <w:rPr>
                    <w:noProof/>
                    <w:webHidden/>
                  </w:rPr>
                  <w:tab/>
                </w:r>
                <w:r>
                  <w:rPr>
                    <w:noProof/>
                    <w:webHidden/>
                  </w:rPr>
                  <w:fldChar w:fldCharType="begin"/>
                </w:r>
                <w:r>
                  <w:rPr>
                    <w:noProof/>
                    <w:webHidden/>
                  </w:rPr>
                  <w:instrText xml:space="preserve"> PAGEREF _Toc5956852 \h </w:instrText>
                </w:r>
                <w:r>
                  <w:rPr>
                    <w:noProof/>
                    <w:webHidden/>
                  </w:rPr>
                </w:r>
                <w:r>
                  <w:rPr>
                    <w:noProof/>
                    <w:webHidden/>
                  </w:rPr>
                  <w:fldChar w:fldCharType="separate"/>
                </w:r>
                <w:r w:rsidR="007A65F8">
                  <w:rPr>
                    <w:noProof/>
                    <w:webHidden/>
                  </w:rPr>
                  <w:t>9</w:t>
                </w:r>
                <w:r>
                  <w:rPr>
                    <w:noProof/>
                    <w:webHidden/>
                  </w:rPr>
                  <w:fldChar w:fldCharType="end"/>
                </w:r>
              </w:hyperlink>
            </w:p>
            <w:p w14:paraId="6B8FD042" w14:textId="60FB6305" w:rsidR="0017446E" w:rsidRDefault="0017446E">
              <w:pPr>
                <w:pStyle w:val="TOC2"/>
                <w:tabs>
                  <w:tab w:val="right" w:leader="dot" w:pos="8828"/>
                </w:tabs>
                <w:rPr>
                  <w:rFonts w:cstheme="minorBidi"/>
                  <w:smallCaps w:val="0"/>
                  <w:noProof/>
                  <w:color w:val="auto"/>
                  <w:sz w:val="22"/>
                  <w:szCs w:val="22"/>
                  <w:lang w:eastAsia="en-US"/>
                </w:rPr>
              </w:pPr>
              <w:hyperlink w:anchor="_Toc5956853" w:history="1">
                <w:r w:rsidRPr="00041431">
                  <w:rPr>
                    <w:rStyle w:val="Hyperlink"/>
                    <w:noProof/>
                  </w:rPr>
                  <w:t>Business Rules/Database Constraints</w:t>
                </w:r>
                <w:r>
                  <w:rPr>
                    <w:noProof/>
                    <w:webHidden/>
                  </w:rPr>
                  <w:tab/>
                </w:r>
                <w:r>
                  <w:rPr>
                    <w:noProof/>
                    <w:webHidden/>
                  </w:rPr>
                  <w:fldChar w:fldCharType="begin"/>
                </w:r>
                <w:r>
                  <w:rPr>
                    <w:noProof/>
                    <w:webHidden/>
                  </w:rPr>
                  <w:instrText xml:space="preserve"> PAGEREF _Toc5956853 \h </w:instrText>
                </w:r>
                <w:r>
                  <w:rPr>
                    <w:noProof/>
                    <w:webHidden/>
                  </w:rPr>
                </w:r>
                <w:r>
                  <w:rPr>
                    <w:noProof/>
                    <w:webHidden/>
                  </w:rPr>
                  <w:fldChar w:fldCharType="separate"/>
                </w:r>
                <w:r w:rsidR="007A65F8">
                  <w:rPr>
                    <w:noProof/>
                    <w:webHidden/>
                  </w:rPr>
                  <w:t>9</w:t>
                </w:r>
                <w:r>
                  <w:rPr>
                    <w:noProof/>
                    <w:webHidden/>
                  </w:rPr>
                  <w:fldChar w:fldCharType="end"/>
                </w:r>
              </w:hyperlink>
            </w:p>
            <w:p w14:paraId="073577C7" w14:textId="10F34FCC" w:rsidR="0017446E" w:rsidRDefault="0017446E">
              <w:pPr>
                <w:pStyle w:val="TOC2"/>
                <w:tabs>
                  <w:tab w:val="right" w:leader="dot" w:pos="8828"/>
                </w:tabs>
                <w:rPr>
                  <w:rFonts w:cstheme="minorBidi"/>
                  <w:smallCaps w:val="0"/>
                  <w:noProof/>
                  <w:color w:val="auto"/>
                  <w:sz w:val="22"/>
                  <w:szCs w:val="22"/>
                  <w:lang w:eastAsia="en-US"/>
                </w:rPr>
              </w:pPr>
              <w:hyperlink w:anchor="_Toc5956854" w:history="1">
                <w:r w:rsidRPr="00041431">
                  <w:rPr>
                    <w:rStyle w:val="Hyperlink"/>
                    <w:noProof/>
                  </w:rPr>
                  <w:t>Implementation of Physical Model</w:t>
                </w:r>
                <w:r>
                  <w:rPr>
                    <w:noProof/>
                    <w:webHidden/>
                  </w:rPr>
                  <w:tab/>
                </w:r>
                <w:r>
                  <w:rPr>
                    <w:noProof/>
                    <w:webHidden/>
                  </w:rPr>
                  <w:fldChar w:fldCharType="begin"/>
                </w:r>
                <w:r>
                  <w:rPr>
                    <w:noProof/>
                    <w:webHidden/>
                  </w:rPr>
                  <w:instrText xml:space="preserve"> PAGEREF _Toc5956854 \h </w:instrText>
                </w:r>
                <w:r>
                  <w:rPr>
                    <w:noProof/>
                    <w:webHidden/>
                  </w:rPr>
                </w:r>
                <w:r>
                  <w:rPr>
                    <w:noProof/>
                    <w:webHidden/>
                  </w:rPr>
                  <w:fldChar w:fldCharType="separate"/>
                </w:r>
                <w:r w:rsidR="007A65F8">
                  <w:rPr>
                    <w:noProof/>
                    <w:webHidden/>
                  </w:rPr>
                  <w:t>9</w:t>
                </w:r>
                <w:r>
                  <w:rPr>
                    <w:noProof/>
                    <w:webHidden/>
                  </w:rPr>
                  <w:fldChar w:fldCharType="end"/>
                </w:r>
              </w:hyperlink>
            </w:p>
            <w:p w14:paraId="2940D440" w14:textId="49442F58" w:rsidR="0017446E" w:rsidRDefault="0017446E">
              <w:pPr>
                <w:pStyle w:val="TOC3"/>
                <w:tabs>
                  <w:tab w:val="right" w:leader="dot" w:pos="8828"/>
                </w:tabs>
                <w:rPr>
                  <w:rFonts w:cstheme="minorBidi"/>
                  <w:i w:val="0"/>
                  <w:iCs w:val="0"/>
                  <w:noProof/>
                  <w:color w:val="auto"/>
                  <w:sz w:val="22"/>
                  <w:szCs w:val="22"/>
                  <w:lang w:eastAsia="en-US"/>
                </w:rPr>
              </w:pPr>
              <w:hyperlink w:anchor="_Toc5956855" w:history="1">
                <w:r w:rsidRPr="00041431">
                  <w:rPr>
                    <w:rStyle w:val="Hyperlink"/>
                    <w:noProof/>
                    <w:highlight w:val="white"/>
                  </w:rPr>
                  <w:t>Database Constructions</w:t>
                </w:r>
                <w:r>
                  <w:rPr>
                    <w:noProof/>
                    <w:webHidden/>
                  </w:rPr>
                  <w:tab/>
                </w:r>
                <w:r>
                  <w:rPr>
                    <w:noProof/>
                    <w:webHidden/>
                  </w:rPr>
                  <w:fldChar w:fldCharType="begin"/>
                </w:r>
                <w:r>
                  <w:rPr>
                    <w:noProof/>
                    <w:webHidden/>
                  </w:rPr>
                  <w:instrText xml:space="preserve"> PAGEREF _Toc5956855 \h </w:instrText>
                </w:r>
                <w:r>
                  <w:rPr>
                    <w:noProof/>
                    <w:webHidden/>
                  </w:rPr>
                </w:r>
                <w:r>
                  <w:rPr>
                    <w:noProof/>
                    <w:webHidden/>
                  </w:rPr>
                  <w:fldChar w:fldCharType="separate"/>
                </w:r>
                <w:r w:rsidR="007A65F8">
                  <w:rPr>
                    <w:noProof/>
                    <w:webHidden/>
                  </w:rPr>
                  <w:t>9</w:t>
                </w:r>
                <w:r>
                  <w:rPr>
                    <w:noProof/>
                    <w:webHidden/>
                  </w:rPr>
                  <w:fldChar w:fldCharType="end"/>
                </w:r>
              </w:hyperlink>
            </w:p>
            <w:p w14:paraId="371B759D" w14:textId="3D6FB72D" w:rsidR="0017446E" w:rsidRDefault="0017446E">
              <w:pPr>
                <w:pStyle w:val="TOC3"/>
                <w:tabs>
                  <w:tab w:val="right" w:leader="dot" w:pos="8828"/>
                </w:tabs>
                <w:rPr>
                  <w:rFonts w:cstheme="minorBidi"/>
                  <w:i w:val="0"/>
                  <w:iCs w:val="0"/>
                  <w:noProof/>
                  <w:color w:val="auto"/>
                  <w:sz w:val="22"/>
                  <w:szCs w:val="22"/>
                  <w:lang w:eastAsia="en-US"/>
                </w:rPr>
              </w:pPr>
              <w:hyperlink w:anchor="_Toc5956856" w:history="1">
                <w:r w:rsidRPr="00041431">
                  <w:rPr>
                    <w:rStyle w:val="Hyperlink"/>
                    <w:noProof/>
                  </w:rPr>
                  <w:t>Insert / Populating Tables</w:t>
                </w:r>
                <w:r>
                  <w:rPr>
                    <w:noProof/>
                    <w:webHidden/>
                  </w:rPr>
                  <w:tab/>
                </w:r>
                <w:r>
                  <w:rPr>
                    <w:noProof/>
                    <w:webHidden/>
                  </w:rPr>
                  <w:fldChar w:fldCharType="begin"/>
                </w:r>
                <w:r>
                  <w:rPr>
                    <w:noProof/>
                    <w:webHidden/>
                  </w:rPr>
                  <w:instrText xml:space="preserve"> PAGEREF _Toc5956856 \h </w:instrText>
                </w:r>
                <w:r>
                  <w:rPr>
                    <w:noProof/>
                    <w:webHidden/>
                  </w:rPr>
                </w:r>
                <w:r>
                  <w:rPr>
                    <w:noProof/>
                    <w:webHidden/>
                  </w:rPr>
                  <w:fldChar w:fldCharType="separate"/>
                </w:r>
                <w:r w:rsidR="007A65F8">
                  <w:rPr>
                    <w:noProof/>
                    <w:webHidden/>
                  </w:rPr>
                  <w:t>16</w:t>
                </w:r>
                <w:r>
                  <w:rPr>
                    <w:noProof/>
                    <w:webHidden/>
                  </w:rPr>
                  <w:fldChar w:fldCharType="end"/>
                </w:r>
              </w:hyperlink>
            </w:p>
            <w:p w14:paraId="337BE420" w14:textId="18BC53D0" w:rsidR="0017446E" w:rsidRDefault="0017446E">
              <w:pPr>
                <w:pStyle w:val="TOC3"/>
                <w:tabs>
                  <w:tab w:val="right" w:leader="dot" w:pos="8828"/>
                </w:tabs>
                <w:rPr>
                  <w:rFonts w:cstheme="minorBidi"/>
                  <w:i w:val="0"/>
                  <w:iCs w:val="0"/>
                  <w:noProof/>
                  <w:color w:val="auto"/>
                  <w:sz w:val="22"/>
                  <w:szCs w:val="22"/>
                  <w:lang w:eastAsia="en-US"/>
                </w:rPr>
              </w:pPr>
              <w:hyperlink w:anchor="_Toc5956857" w:history="1">
                <w:r w:rsidRPr="00041431">
                  <w:rPr>
                    <w:rStyle w:val="Hyperlink"/>
                    <w:noProof/>
                  </w:rPr>
                  <w:t>Constraints</w:t>
                </w:r>
                <w:r>
                  <w:rPr>
                    <w:noProof/>
                    <w:webHidden/>
                  </w:rPr>
                  <w:tab/>
                </w:r>
                <w:r>
                  <w:rPr>
                    <w:noProof/>
                    <w:webHidden/>
                  </w:rPr>
                  <w:fldChar w:fldCharType="begin"/>
                </w:r>
                <w:r>
                  <w:rPr>
                    <w:noProof/>
                    <w:webHidden/>
                  </w:rPr>
                  <w:instrText xml:space="preserve"> PAGEREF _Toc5956857 \h </w:instrText>
                </w:r>
                <w:r>
                  <w:rPr>
                    <w:noProof/>
                    <w:webHidden/>
                  </w:rPr>
                </w:r>
                <w:r>
                  <w:rPr>
                    <w:noProof/>
                    <w:webHidden/>
                  </w:rPr>
                  <w:fldChar w:fldCharType="separate"/>
                </w:r>
                <w:r w:rsidR="007A65F8">
                  <w:rPr>
                    <w:noProof/>
                    <w:webHidden/>
                  </w:rPr>
                  <w:t>30</w:t>
                </w:r>
                <w:r>
                  <w:rPr>
                    <w:noProof/>
                    <w:webHidden/>
                  </w:rPr>
                  <w:fldChar w:fldCharType="end"/>
                </w:r>
              </w:hyperlink>
            </w:p>
            <w:p w14:paraId="57D6E54D" w14:textId="0619BA9C" w:rsidR="007538D9" w:rsidRDefault="007538D9" w:rsidP="00211037">
              <w:pPr>
                <w:spacing w:line="480" w:lineRule="auto"/>
              </w:pPr>
              <w:r>
                <w:rPr>
                  <w:b/>
                  <w:bCs/>
                  <w:noProof/>
                </w:rPr>
                <w:fldChar w:fldCharType="end"/>
              </w:r>
            </w:p>
          </w:sdtContent>
        </w:sdt>
        <w:p w14:paraId="6A07F935" w14:textId="5E96EF1B" w:rsidR="006C166A" w:rsidRDefault="006C166A">
          <w:pPr>
            <w:rPr>
              <w:rFonts w:ascii="Calibri" w:eastAsiaTheme="majorEastAsia" w:hAnsi="Calibri" w:cs="Calibri"/>
              <w:b/>
              <w:color w:val="auto"/>
              <w:sz w:val="24"/>
              <w:szCs w:val="32"/>
            </w:rPr>
          </w:pPr>
          <w:r>
            <w:rPr>
              <w:rFonts w:ascii="Calibri" w:eastAsiaTheme="majorEastAsia" w:hAnsi="Calibri" w:cs="Calibri"/>
              <w:b/>
              <w:color w:val="auto"/>
              <w:sz w:val="24"/>
              <w:szCs w:val="32"/>
            </w:rPr>
            <w:br w:type="page"/>
          </w:r>
        </w:p>
        <w:p w14:paraId="211FE342" w14:textId="77777777" w:rsidR="001F5DC5" w:rsidRDefault="001F5DC5">
          <w:pPr>
            <w:rPr>
              <w:rFonts w:ascii="Calibri" w:eastAsiaTheme="majorEastAsia" w:hAnsi="Calibri" w:cs="Calibri"/>
              <w:b/>
              <w:color w:val="auto"/>
              <w:sz w:val="24"/>
              <w:szCs w:val="32"/>
            </w:rPr>
          </w:pPr>
        </w:p>
        <w:p w14:paraId="0344F292" w14:textId="4B967BEE" w:rsidR="00E0190C" w:rsidRDefault="00E0190C" w:rsidP="007538D9">
          <w:pPr>
            <w:pStyle w:val="Heading1"/>
          </w:pPr>
          <w:bookmarkStart w:id="0" w:name="_Toc5956842"/>
          <w:r>
            <w:t>PART 1</w:t>
          </w:r>
          <w:bookmarkEnd w:id="0"/>
        </w:p>
        <w:p w14:paraId="020727B0" w14:textId="70FBB468" w:rsidR="00FD0035" w:rsidRPr="00E0190C" w:rsidRDefault="001F5DC5" w:rsidP="00E0190C">
          <w:pPr>
            <w:pStyle w:val="HeadingP"/>
          </w:pPr>
          <w:bookmarkStart w:id="1" w:name="_Toc5956843"/>
          <w:r w:rsidRPr="00E0190C">
            <w:t>Company Overview</w:t>
          </w:r>
          <w:bookmarkEnd w:id="1"/>
        </w:p>
        <w:p w14:paraId="76865475" w14:textId="77777777" w:rsidR="001C78E0" w:rsidRDefault="001C78E0"/>
        <w:p w14:paraId="1335F0B8" w14:textId="13483277" w:rsidR="001647D1" w:rsidRDefault="001F5DC5" w:rsidP="001647D1">
          <w:r>
            <w:tab/>
          </w:r>
          <w:r w:rsidR="008758D1">
            <w:t>Our company</w:t>
          </w:r>
          <w:r w:rsidR="001647D1">
            <w:t xml:space="preserve"> Growing Together is an insurance company that offers Life Insurance to its clients, the policies offered last for 5, 10 and 20 terms, the minimum issue age is 18 and the maximum is 75. Clients are offered three products for 3 separate terms and are categorized as Gold, Silver and Bronze with our Gold plan being the most beneficial with the largest coverage. Our Sum Insured has 3 coverages as can be seen below:</w:t>
          </w:r>
        </w:p>
        <w:p w14:paraId="2D37330C" w14:textId="09022364" w:rsidR="001F5DC5" w:rsidRDefault="001F5DC5" w:rsidP="001647D1"/>
        <w:p w14:paraId="548A9511" w14:textId="77777777" w:rsidR="001647D1" w:rsidRPr="001647D1" w:rsidRDefault="001647D1" w:rsidP="001647D1">
          <w:pPr>
            <w:pStyle w:val="Heading3"/>
          </w:pPr>
          <w:bookmarkStart w:id="2" w:name="_Toc5956844"/>
          <w:r w:rsidRPr="001647D1">
            <w:t>Sum Insured</w:t>
          </w:r>
          <w:bookmarkEnd w:id="2"/>
        </w:p>
        <w:p w14:paraId="32146C46" w14:textId="77777777" w:rsidR="001647D1" w:rsidRDefault="001647D1" w:rsidP="001647D1"/>
        <w:p w14:paraId="7383567C" w14:textId="77777777" w:rsidR="001647D1" w:rsidRDefault="001647D1" w:rsidP="001647D1">
          <w:pPr>
            <w:spacing w:after="0"/>
          </w:pPr>
          <w:r>
            <w:t>The benefit payable upon death is the Sum Insured, provided that the policy has been in force for at least 2 years.</w:t>
          </w:r>
        </w:p>
        <w:p w14:paraId="1099BC66" w14:textId="77777777" w:rsidR="001647D1" w:rsidRPr="00881BC6" w:rsidRDefault="001647D1" w:rsidP="001647D1">
          <w:pPr>
            <w:spacing w:after="0"/>
          </w:pPr>
        </w:p>
        <w:tbl>
          <w:tblPr>
            <w:tblW w:w="3964" w:type="dxa"/>
            <w:tblLook w:val="04A0" w:firstRow="1" w:lastRow="0" w:firstColumn="1" w:lastColumn="0" w:noHBand="0" w:noVBand="1"/>
          </w:tblPr>
          <w:tblGrid>
            <w:gridCol w:w="1140"/>
            <w:gridCol w:w="1120"/>
            <w:gridCol w:w="1704"/>
          </w:tblGrid>
          <w:tr w:rsidR="001647D1" w:rsidRPr="001647D1" w14:paraId="6FA567C0" w14:textId="77777777" w:rsidTr="001647D1">
            <w:trPr>
              <w:trHeight w:val="288"/>
            </w:trPr>
            <w:tc>
              <w:tcPr>
                <w:tcW w:w="1140" w:type="dxa"/>
                <w:tcBorders>
                  <w:top w:val="single" w:sz="4" w:space="0" w:color="F4B084"/>
                  <w:left w:val="single" w:sz="4" w:space="0" w:color="F4B084"/>
                  <w:bottom w:val="single" w:sz="4" w:space="0" w:color="F4B084"/>
                  <w:right w:val="nil"/>
                </w:tcBorders>
                <w:shd w:val="clear" w:color="FCE4D6" w:fill="FCE4D6"/>
                <w:noWrap/>
                <w:vAlign w:val="center"/>
                <w:hideMark/>
              </w:tcPr>
              <w:p w14:paraId="136F38EE" w14:textId="77777777" w:rsidR="001647D1" w:rsidRPr="001647D1" w:rsidRDefault="001647D1" w:rsidP="001647D1">
                <w:pPr>
                  <w:spacing w:after="0" w:line="240" w:lineRule="auto"/>
                  <w:rPr>
                    <w:rFonts w:ascii="Arial" w:eastAsia="Times New Roman" w:hAnsi="Arial" w:cs="Arial"/>
                    <w:b/>
                    <w:bCs/>
                    <w:color w:val="404040"/>
                    <w:lang w:eastAsia="en-US"/>
                  </w:rPr>
                </w:pPr>
                <w:r w:rsidRPr="001647D1">
                  <w:rPr>
                    <w:rFonts w:ascii="Arial" w:eastAsia="Times New Roman" w:hAnsi="Arial" w:cs="Arial"/>
                    <w:b/>
                    <w:bCs/>
                    <w:color w:val="404040"/>
                    <w:lang w:eastAsia="en-US"/>
                  </w:rPr>
                  <w:t>TERM 20</w:t>
                </w:r>
              </w:p>
            </w:tc>
            <w:tc>
              <w:tcPr>
                <w:tcW w:w="1120" w:type="dxa"/>
                <w:tcBorders>
                  <w:top w:val="single" w:sz="4" w:space="0" w:color="F4B084"/>
                  <w:left w:val="nil"/>
                  <w:bottom w:val="single" w:sz="4" w:space="0" w:color="F4B084"/>
                  <w:right w:val="nil"/>
                </w:tcBorders>
                <w:shd w:val="clear" w:color="FCE4D6" w:fill="FCE4D6"/>
                <w:noWrap/>
                <w:vAlign w:val="bottom"/>
                <w:hideMark/>
              </w:tcPr>
              <w:p w14:paraId="2CE7BA6F" w14:textId="77777777" w:rsidR="001647D1" w:rsidRPr="001647D1" w:rsidRDefault="001647D1" w:rsidP="001647D1">
                <w:pPr>
                  <w:spacing w:after="0" w:line="240" w:lineRule="auto"/>
                  <w:jc w:val="center"/>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GOLD</w:t>
                </w:r>
              </w:p>
            </w:tc>
            <w:tc>
              <w:tcPr>
                <w:tcW w:w="1704" w:type="dxa"/>
                <w:tcBorders>
                  <w:top w:val="single" w:sz="4" w:space="0" w:color="F4B084"/>
                  <w:left w:val="nil"/>
                  <w:bottom w:val="single" w:sz="4" w:space="0" w:color="F4B084"/>
                  <w:right w:val="single" w:sz="4" w:space="0" w:color="F4B084"/>
                </w:tcBorders>
                <w:shd w:val="clear" w:color="FCE4D6" w:fill="FCE4D6"/>
                <w:noWrap/>
                <w:vAlign w:val="bottom"/>
                <w:hideMark/>
              </w:tcPr>
              <w:p w14:paraId="50E80219" w14:textId="77777777" w:rsidR="001647D1" w:rsidRPr="001647D1" w:rsidRDefault="001647D1" w:rsidP="001647D1">
                <w:pPr>
                  <w:spacing w:after="0" w:line="240" w:lineRule="auto"/>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 xml:space="preserve"> $ 5,000,000.00 </w:t>
                </w:r>
              </w:p>
            </w:tc>
          </w:tr>
          <w:tr w:rsidR="001647D1" w:rsidRPr="001647D1" w14:paraId="70D3D5F3" w14:textId="77777777" w:rsidTr="001647D1">
            <w:trPr>
              <w:trHeight w:val="288"/>
            </w:trPr>
            <w:tc>
              <w:tcPr>
                <w:tcW w:w="1140" w:type="dxa"/>
                <w:tcBorders>
                  <w:top w:val="single" w:sz="4" w:space="0" w:color="F4B084"/>
                  <w:left w:val="single" w:sz="4" w:space="0" w:color="F4B084"/>
                  <w:bottom w:val="single" w:sz="4" w:space="0" w:color="F4B084"/>
                  <w:right w:val="nil"/>
                </w:tcBorders>
                <w:shd w:val="clear" w:color="auto" w:fill="auto"/>
                <w:noWrap/>
                <w:vAlign w:val="center"/>
                <w:hideMark/>
              </w:tcPr>
              <w:p w14:paraId="378A1574" w14:textId="77777777" w:rsidR="001647D1" w:rsidRPr="001647D1" w:rsidRDefault="001647D1" w:rsidP="001647D1">
                <w:pPr>
                  <w:spacing w:after="0" w:line="240" w:lineRule="auto"/>
                  <w:rPr>
                    <w:rFonts w:ascii="Arial" w:eastAsia="Times New Roman" w:hAnsi="Arial" w:cs="Arial"/>
                    <w:b/>
                    <w:bCs/>
                    <w:color w:val="404040"/>
                    <w:lang w:eastAsia="en-US"/>
                  </w:rPr>
                </w:pPr>
                <w:r w:rsidRPr="001647D1">
                  <w:rPr>
                    <w:rFonts w:ascii="Arial" w:eastAsia="Times New Roman" w:hAnsi="Arial" w:cs="Arial"/>
                    <w:b/>
                    <w:bCs/>
                    <w:color w:val="404040"/>
                    <w:lang w:eastAsia="en-US"/>
                  </w:rPr>
                  <w:t>TERM 10</w:t>
                </w:r>
              </w:p>
            </w:tc>
            <w:tc>
              <w:tcPr>
                <w:tcW w:w="1120" w:type="dxa"/>
                <w:tcBorders>
                  <w:top w:val="single" w:sz="4" w:space="0" w:color="F4B084"/>
                  <w:left w:val="nil"/>
                  <w:bottom w:val="single" w:sz="4" w:space="0" w:color="F4B084"/>
                  <w:right w:val="nil"/>
                </w:tcBorders>
                <w:shd w:val="clear" w:color="auto" w:fill="auto"/>
                <w:noWrap/>
                <w:vAlign w:val="bottom"/>
                <w:hideMark/>
              </w:tcPr>
              <w:p w14:paraId="4765E1C6" w14:textId="77777777" w:rsidR="001647D1" w:rsidRPr="001647D1" w:rsidRDefault="001647D1" w:rsidP="001647D1">
                <w:pPr>
                  <w:spacing w:after="0" w:line="240" w:lineRule="auto"/>
                  <w:jc w:val="center"/>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SILVER</w:t>
                </w:r>
              </w:p>
            </w:tc>
            <w:tc>
              <w:tcPr>
                <w:tcW w:w="1704" w:type="dxa"/>
                <w:tcBorders>
                  <w:top w:val="single" w:sz="4" w:space="0" w:color="F4B084"/>
                  <w:left w:val="nil"/>
                  <w:bottom w:val="single" w:sz="4" w:space="0" w:color="F4B084"/>
                  <w:right w:val="single" w:sz="4" w:space="0" w:color="F4B084"/>
                </w:tcBorders>
                <w:shd w:val="clear" w:color="auto" w:fill="auto"/>
                <w:noWrap/>
                <w:vAlign w:val="bottom"/>
                <w:hideMark/>
              </w:tcPr>
              <w:p w14:paraId="2A935295" w14:textId="77777777" w:rsidR="001647D1" w:rsidRPr="001647D1" w:rsidRDefault="001647D1" w:rsidP="001647D1">
                <w:pPr>
                  <w:spacing w:after="0" w:line="240" w:lineRule="auto"/>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 xml:space="preserve"> $ 4,000,000.00 </w:t>
                </w:r>
              </w:p>
            </w:tc>
          </w:tr>
          <w:tr w:rsidR="001647D1" w:rsidRPr="001647D1" w14:paraId="7FE896A4" w14:textId="77777777" w:rsidTr="001647D1">
            <w:trPr>
              <w:trHeight w:val="288"/>
            </w:trPr>
            <w:tc>
              <w:tcPr>
                <w:tcW w:w="1140" w:type="dxa"/>
                <w:tcBorders>
                  <w:top w:val="single" w:sz="4" w:space="0" w:color="F4B084"/>
                  <w:left w:val="single" w:sz="4" w:space="0" w:color="F4B084"/>
                  <w:bottom w:val="single" w:sz="4" w:space="0" w:color="F4B084"/>
                  <w:right w:val="nil"/>
                </w:tcBorders>
                <w:shd w:val="clear" w:color="FCE4D6" w:fill="FCE4D6"/>
                <w:noWrap/>
                <w:vAlign w:val="center"/>
                <w:hideMark/>
              </w:tcPr>
              <w:p w14:paraId="09C3B17C" w14:textId="77777777" w:rsidR="001647D1" w:rsidRPr="001647D1" w:rsidRDefault="001647D1" w:rsidP="001647D1">
                <w:pPr>
                  <w:spacing w:after="0" w:line="240" w:lineRule="auto"/>
                  <w:rPr>
                    <w:rFonts w:ascii="Arial" w:eastAsia="Times New Roman" w:hAnsi="Arial" w:cs="Arial"/>
                    <w:b/>
                    <w:bCs/>
                    <w:color w:val="404040"/>
                    <w:lang w:eastAsia="en-US"/>
                  </w:rPr>
                </w:pPr>
                <w:r w:rsidRPr="001647D1">
                  <w:rPr>
                    <w:rFonts w:ascii="Arial" w:eastAsia="Times New Roman" w:hAnsi="Arial" w:cs="Arial"/>
                    <w:b/>
                    <w:bCs/>
                    <w:color w:val="404040"/>
                    <w:lang w:eastAsia="en-US"/>
                  </w:rPr>
                  <w:t>TERM 5</w:t>
                </w:r>
              </w:p>
            </w:tc>
            <w:tc>
              <w:tcPr>
                <w:tcW w:w="1120" w:type="dxa"/>
                <w:tcBorders>
                  <w:top w:val="single" w:sz="4" w:space="0" w:color="F4B084"/>
                  <w:left w:val="nil"/>
                  <w:bottom w:val="single" w:sz="4" w:space="0" w:color="F4B084"/>
                  <w:right w:val="nil"/>
                </w:tcBorders>
                <w:shd w:val="clear" w:color="FCE4D6" w:fill="FCE4D6"/>
                <w:noWrap/>
                <w:vAlign w:val="bottom"/>
                <w:hideMark/>
              </w:tcPr>
              <w:p w14:paraId="337C8C3C" w14:textId="77777777" w:rsidR="001647D1" w:rsidRPr="001647D1" w:rsidRDefault="001647D1" w:rsidP="001647D1">
                <w:pPr>
                  <w:spacing w:after="0" w:line="240" w:lineRule="auto"/>
                  <w:jc w:val="center"/>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BRONZE</w:t>
                </w:r>
              </w:p>
            </w:tc>
            <w:tc>
              <w:tcPr>
                <w:tcW w:w="1704" w:type="dxa"/>
                <w:tcBorders>
                  <w:top w:val="single" w:sz="4" w:space="0" w:color="F4B084"/>
                  <w:left w:val="nil"/>
                  <w:bottom w:val="single" w:sz="4" w:space="0" w:color="F4B084"/>
                  <w:right w:val="single" w:sz="4" w:space="0" w:color="F4B084"/>
                </w:tcBorders>
                <w:shd w:val="clear" w:color="FCE4D6" w:fill="FCE4D6"/>
                <w:noWrap/>
                <w:vAlign w:val="bottom"/>
                <w:hideMark/>
              </w:tcPr>
              <w:p w14:paraId="4C1C9763" w14:textId="77777777" w:rsidR="001647D1" w:rsidRPr="001647D1" w:rsidRDefault="001647D1" w:rsidP="001647D1">
                <w:pPr>
                  <w:spacing w:after="0" w:line="240" w:lineRule="auto"/>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 xml:space="preserve"> $ 3,000,000.00 </w:t>
                </w:r>
              </w:p>
            </w:tc>
          </w:tr>
        </w:tbl>
        <w:p w14:paraId="60046D7D" w14:textId="6404416C" w:rsidR="00B71AA2" w:rsidRPr="001647D1" w:rsidRDefault="00B71AA2" w:rsidP="00B71AA2">
          <w:pPr>
            <w:pStyle w:val="Heading3"/>
          </w:pPr>
          <w:bookmarkStart w:id="3" w:name="_Toc5956845"/>
          <w:r>
            <w:t>Table 1: Terms</w:t>
          </w:r>
          <w:bookmarkEnd w:id="3"/>
          <w:r>
            <w:t xml:space="preserve"> </w:t>
          </w:r>
        </w:p>
        <w:p w14:paraId="3AE64E8D" w14:textId="77777777" w:rsidR="001647D1" w:rsidRDefault="001647D1" w:rsidP="001647D1"/>
        <w:p w14:paraId="30605350" w14:textId="77777777" w:rsidR="001647D1" w:rsidRDefault="001647D1" w:rsidP="001647D1">
          <w:r>
            <w:t xml:space="preserve">Along with these plans the client </w:t>
          </w:r>
          <w:proofErr w:type="gramStart"/>
          <w:r>
            <w:t>is able to</w:t>
          </w:r>
          <w:proofErr w:type="gramEnd"/>
          <w:r>
            <w:t xml:space="preserve"> add benefits to his/her plan as can be seen below:</w:t>
          </w:r>
        </w:p>
        <w:p w14:paraId="69B572F3" w14:textId="515BB409" w:rsidR="001F5DC5" w:rsidRDefault="001F5DC5"/>
        <w:p w14:paraId="6CC6B24C" w14:textId="77777777" w:rsidR="001647D1" w:rsidRPr="00881BC6" w:rsidRDefault="001647D1" w:rsidP="001647D1">
          <w:pPr>
            <w:pStyle w:val="Heading3"/>
          </w:pPr>
          <w:bookmarkStart w:id="4" w:name="_Toc5956846"/>
          <w:r w:rsidRPr="00881BC6">
            <w:t>Benefits</w:t>
          </w:r>
          <w:bookmarkEnd w:id="4"/>
        </w:p>
        <w:p w14:paraId="46169E60" w14:textId="77777777" w:rsidR="001647D1" w:rsidRDefault="001647D1"/>
        <w:p w14:paraId="51220B9F" w14:textId="77777777" w:rsidR="001647D1" w:rsidRPr="00881BC6" w:rsidRDefault="001647D1" w:rsidP="001647D1">
          <w:pPr>
            <w:pStyle w:val="Heading4"/>
          </w:pPr>
          <w:r w:rsidRPr="00881BC6">
            <w:t>Disability Waiver of Premium Rider</w:t>
          </w:r>
        </w:p>
        <w:p w14:paraId="2224A449" w14:textId="77777777" w:rsidR="001647D1" w:rsidRDefault="001647D1" w:rsidP="001647D1">
          <w:proofErr w:type="gramStart"/>
          <w:r>
            <w:t>In the event that</w:t>
          </w:r>
          <w:proofErr w:type="gramEnd"/>
          <w:r>
            <w:t xml:space="preserve"> you become totally disabled before age 60 for a period exceeding 6 months, the Company will waive the payment of each premium due for the subsequent length of your disability.</w:t>
          </w:r>
        </w:p>
        <w:p w14:paraId="72BF4FF8" w14:textId="77777777" w:rsidR="001647D1" w:rsidRPr="00881BC6" w:rsidRDefault="001647D1" w:rsidP="001647D1">
          <w:pPr>
            <w:pStyle w:val="Heading4"/>
          </w:pPr>
          <w:r w:rsidRPr="00881BC6">
            <w:t>Accidental death and Dismemberment</w:t>
          </w:r>
        </w:p>
        <w:p w14:paraId="306BD9ED" w14:textId="77777777" w:rsidR="001647D1" w:rsidRDefault="001647D1" w:rsidP="001647D1">
          <w:r>
            <w:t>If you are injured by external, violent and accidental means, the Company will pay out a percentage of the sum insured. In the event of loss of life, such payment will be made to the Beneficiary. In any other cases, such payment will be made to the Applicant.</w:t>
          </w:r>
        </w:p>
        <w:p w14:paraId="34942440" w14:textId="77777777" w:rsidR="001647D1" w:rsidRPr="00881BC6" w:rsidRDefault="001647D1" w:rsidP="001647D1">
          <w:pPr>
            <w:pStyle w:val="Heading4"/>
          </w:pPr>
          <w:r w:rsidRPr="00881BC6">
            <w:t>The Return of Premium Rider</w:t>
          </w:r>
        </w:p>
        <w:p w14:paraId="323F8C35" w14:textId="327BE38F" w:rsidR="001647D1" w:rsidRDefault="001647D1" w:rsidP="001647D1">
          <w:r>
            <w:t>The Return of Premium Rider can be added to the policy if a 5, 10, or 20 years term period is selected. This is the premium return at the end of the term.</w:t>
          </w:r>
        </w:p>
        <w:p w14:paraId="0C3502ED" w14:textId="77777777" w:rsidR="00717D66" w:rsidRDefault="00717D66"/>
        <w:p w14:paraId="22DA94A3" w14:textId="77777777" w:rsidR="00004C77" w:rsidRDefault="00004C77">
          <w:pPr>
            <w:sectPr w:rsidR="00004C77" w:rsidSect="00B61E62">
              <w:footerReference w:type="default" r:id="rId10"/>
              <w:pgSz w:w="12240" w:h="15840"/>
              <w:pgMar w:top="1417" w:right="1701" w:bottom="1417" w:left="1701" w:header="454" w:footer="1134" w:gutter="0"/>
              <w:cols w:space="720"/>
              <w:titlePg/>
              <w:docGrid w:linePitch="360"/>
            </w:sectPr>
          </w:pPr>
        </w:p>
        <w:p w14:paraId="1FCAE4E9" w14:textId="77777777" w:rsidR="00F27697" w:rsidRDefault="00F27697">
          <w:pPr>
            <w:rPr>
              <w:rFonts w:asciiTheme="majorHAnsi" w:eastAsiaTheme="majorEastAsia" w:hAnsiTheme="majorHAnsi" w:cstheme="majorBidi"/>
              <w:color w:val="BF2B0E" w:themeColor="accent1" w:themeShade="BF"/>
              <w:sz w:val="40"/>
              <w:szCs w:val="26"/>
            </w:rPr>
          </w:pPr>
          <w:r>
            <w:br w:type="page"/>
          </w:r>
        </w:p>
        <w:p w14:paraId="32AE3FCD" w14:textId="5647E938" w:rsidR="004C1A98" w:rsidRDefault="004C1A98" w:rsidP="004C1A98">
          <w:pPr>
            <w:pStyle w:val="HeadingP"/>
          </w:pPr>
          <w:bookmarkStart w:id="5" w:name="_Toc5956847"/>
          <w:r>
            <w:lastRenderedPageBreak/>
            <w:t>Invoice</w:t>
          </w:r>
          <w:bookmarkEnd w:id="5"/>
        </w:p>
        <w:p w14:paraId="75E768D1" w14:textId="72746120" w:rsidR="00D02B24" w:rsidRDefault="003B0E48"/>
      </w:sdtContent>
    </w:sdt>
    <w:p w14:paraId="23914C1B" w14:textId="77777777" w:rsidR="001504FF" w:rsidRPr="006A66A3" w:rsidRDefault="001504FF" w:rsidP="001504FF">
      <w:pPr>
        <w:widowControl w:val="0"/>
        <w:spacing w:after="0" w:line="200" w:lineRule="exact"/>
        <w:rPr>
          <w:rFonts w:ascii="Calibri" w:eastAsia="Calibri" w:hAnsi="Calibri" w:cs="Times New Roman"/>
          <w:color w:val="auto"/>
          <w:lang w:eastAsia="en-US"/>
        </w:rPr>
      </w:pPr>
      <w:r w:rsidRPr="006A66A3">
        <w:rPr>
          <w:rFonts w:ascii="Calibri" w:eastAsia="Calibri" w:hAnsi="Calibri" w:cs="Times New Roman"/>
          <w:noProof/>
          <w:color w:val="auto"/>
          <w:sz w:val="22"/>
          <w:szCs w:val="22"/>
          <w:lang w:eastAsia="en-US"/>
        </w:rPr>
        <w:drawing>
          <wp:anchor distT="0" distB="0" distL="114300" distR="114300" simplePos="0" relativeHeight="251669504" behindDoc="1" locked="0" layoutInCell="1" allowOverlap="1" wp14:anchorId="2B607E3B" wp14:editId="2FD76E48">
            <wp:simplePos x="0" y="0"/>
            <wp:positionH relativeFrom="column">
              <wp:posOffset>63500</wp:posOffset>
            </wp:positionH>
            <wp:positionV relativeFrom="paragraph">
              <wp:posOffset>39370</wp:posOffset>
            </wp:positionV>
            <wp:extent cx="644664" cy="55837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Ol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4664" cy="558370"/>
                    </a:xfrm>
                    <a:prstGeom prst="rect">
                      <a:avLst/>
                    </a:prstGeom>
                  </pic:spPr>
                </pic:pic>
              </a:graphicData>
            </a:graphic>
            <wp14:sizeRelH relativeFrom="page">
              <wp14:pctWidth>0</wp14:pctWidth>
            </wp14:sizeRelH>
            <wp14:sizeRelV relativeFrom="page">
              <wp14:pctHeight>0</wp14:pctHeight>
            </wp14:sizeRelV>
          </wp:anchor>
        </w:drawing>
      </w:r>
    </w:p>
    <w:p w14:paraId="18217D14" w14:textId="77777777" w:rsidR="001504FF" w:rsidRPr="006A66A3" w:rsidRDefault="001504FF" w:rsidP="001504FF">
      <w:pPr>
        <w:widowControl w:val="0"/>
        <w:spacing w:before="10" w:after="0" w:line="200" w:lineRule="exact"/>
        <w:rPr>
          <w:rFonts w:ascii="Calibri" w:eastAsia="Calibri" w:hAnsi="Calibri" w:cs="Times New Roman"/>
          <w:color w:val="auto"/>
          <w:lang w:eastAsia="en-US"/>
        </w:rPr>
      </w:pPr>
    </w:p>
    <w:p w14:paraId="57C836DD" w14:textId="77777777" w:rsidR="001504FF" w:rsidRPr="001504FF" w:rsidRDefault="001504FF" w:rsidP="001504FF">
      <w:pPr>
        <w:widowControl w:val="0"/>
        <w:spacing w:before="69" w:after="0" w:line="240" w:lineRule="auto"/>
        <w:ind w:right="120"/>
        <w:jc w:val="right"/>
        <w:rPr>
          <w:rFonts w:ascii="Arial" w:eastAsia="Arial" w:hAnsi="Arial" w:cs="Arial"/>
          <w:color w:val="FF0000"/>
          <w:sz w:val="24"/>
          <w:szCs w:val="24"/>
          <w:lang w:eastAsia="en-US"/>
        </w:rPr>
      </w:pPr>
      <w:r w:rsidRPr="001504FF">
        <w:rPr>
          <w:rFonts w:ascii="Arial" w:eastAsia="Arial" w:hAnsi="Arial" w:cs="Arial"/>
          <w:b/>
          <w:bCs/>
          <w:color w:val="FF0000"/>
          <w:w w:val="95"/>
          <w:sz w:val="24"/>
          <w:szCs w:val="24"/>
          <w:lang w:eastAsia="en-US"/>
        </w:rPr>
        <w:t>Growing Together</w:t>
      </w:r>
      <w:r w:rsidRPr="001504FF">
        <w:rPr>
          <w:rFonts w:ascii="Arial" w:eastAsia="Arial" w:hAnsi="Arial" w:cs="Arial"/>
          <w:b/>
          <w:bCs/>
          <w:color w:val="FF0000"/>
          <w:spacing w:val="-32"/>
          <w:w w:val="95"/>
          <w:sz w:val="24"/>
          <w:szCs w:val="24"/>
          <w:lang w:eastAsia="en-US"/>
        </w:rPr>
        <w:t xml:space="preserve"> </w:t>
      </w:r>
      <w:r w:rsidRPr="001504FF">
        <w:rPr>
          <w:rFonts w:ascii="Arial" w:eastAsia="Arial" w:hAnsi="Arial" w:cs="Arial"/>
          <w:b/>
          <w:bCs/>
          <w:color w:val="FF0000"/>
          <w:w w:val="95"/>
          <w:sz w:val="24"/>
          <w:szCs w:val="24"/>
          <w:lang w:eastAsia="en-US"/>
        </w:rPr>
        <w:t>Insurance</w:t>
      </w:r>
    </w:p>
    <w:p w14:paraId="36EDAAE1" w14:textId="77777777" w:rsidR="001504FF" w:rsidRPr="001504FF" w:rsidRDefault="001504FF" w:rsidP="001504FF">
      <w:pPr>
        <w:widowControl w:val="0"/>
        <w:spacing w:before="4" w:after="0" w:line="240" w:lineRule="auto"/>
        <w:ind w:right="119"/>
        <w:jc w:val="right"/>
        <w:rPr>
          <w:rFonts w:ascii="Arial" w:eastAsia="Arial" w:hAnsi="Arial" w:cs="Arial"/>
          <w:color w:val="FF0000"/>
          <w:sz w:val="24"/>
          <w:szCs w:val="24"/>
          <w:lang w:eastAsia="en-US"/>
        </w:rPr>
      </w:pPr>
      <w:r w:rsidRPr="001504FF">
        <w:rPr>
          <w:rFonts w:ascii="Arial" w:eastAsia="Arial" w:hAnsi="Arial" w:cs="Arial"/>
          <w:color w:val="FF0000"/>
          <w:w w:val="90"/>
          <w:sz w:val="24"/>
          <w:szCs w:val="24"/>
          <w:lang w:eastAsia="en-US"/>
        </w:rPr>
        <w:t>Growing Together</w:t>
      </w:r>
      <w:r w:rsidRPr="001504FF">
        <w:rPr>
          <w:rFonts w:ascii="Arial" w:eastAsia="Arial" w:hAnsi="Arial" w:cs="Arial"/>
          <w:color w:val="FF0000"/>
          <w:spacing w:val="5"/>
          <w:w w:val="90"/>
          <w:sz w:val="24"/>
          <w:szCs w:val="24"/>
          <w:lang w:eastAsia="en-US"/>
        </w:rPr>
        <w:t xml:space="preserve"> </w:t>
      </w:r>
      <w:r w:rsidRPr="001504FF">
        <w:rPr>
          <w:rFonts w:ascii="Arial" w:eastAsia="Arial" w:hAnsi="Arial" w:cs="Arial"/>
          <w:color w:val="FF0000"/>
          <w:w w:val="90"/>
          <w:sz w:val="24"/>
          <w:szCs w:val="24"/>
          <w:lang w:eastAsia="en-US"/>
        </w:rPr>
        <w:t>10</w:t>
      </w:r>
      <w:r w:rsidRPr="001504FF">
        <w:rPr>
          <w:rFonts w:ascii="Arial" w:eastAsia="Arial" w:hAnsi="Arial" w:cs="Arial"/>
          <w:color w:val="FF0000"/>
          <w:spacing w:val="-2"/>
          <w:w w:val="90"/>
          <w:sz w:val="24"/>
          <w:szCs w:val="24"/>
          <w:lang w:eastAsia="en-US"/>
        </w:rPr>
        <w:t>-</w:t>
      </w:r>
      <w:r w:rsidRPr="001504FF">
        <w:rPr>
          <w:rFonts w:ascii="Arial" w:eastAsia="Arial" w:hAnsi="Arial" w:cs="Arial"/>
          <w:color w:val="FF0000"/>
          <w:spacing w:val="-36"/>
          <w:w w:val="90"/>
          <w:sz w:val="24"/>
          <w:szCs w:val="24"/>
          <w:lang w:eastAsia="en-US"/>
        </w:rPr>
        <w:t>Y</w:t>
      </w:r>
      <w:r w:rsidRPr="001504FF">
        <w:rPr>
          <w:rFonts w:ascii="Arial" w:eastAsia="Arial" w:hAnsi="Arial" w:cs="Arial"/>
          <w:color w:val="FF0000"/>
          <w:w w:val="90"/>
          <w:sz w:val="24"/>
          <w:szCs w:val="24"/>
          <w:lang w:eastAsia="en-US"/>
        </w:rPr>
        <w:t>ear</w:t>
      </w:r>
      <w:r w:rsidRPr="001504FF">
        <w:rPr>
          <w:rFonts w:ascii="Arial" w:eastAsia="Arial" w:hAnsi="Arial" w:cs="Arial"/>
          <w:color w:val="FF0000"/>
          <w:spacing w:val="5"/>
          <w:w w:val="90"/>
          <w:sz w:val="24"/>
          <w:szCs w:val="24"/>
          <w:lang w:eastAsia="en-US"/>
        </w:rPr>
        <w:t xml:space="preserve"> </w:t>
      </w:r>
      <w:r w:rsidRPr="001504FF">
        <w:rPr>
          <w:rFonts w:ascii="Arial" w:eastAsia="Arial" w:hAnsi="Arial" w:cs="Arial"/>
          <w:color w:val="FF0000"/>
          <w:spacing w:val="-42"/>
          <w:w w:val="90"/>
          <w:sz w:val="24"/>
          <w:szCs w:val="24"/>
          <w:lang w:eastAsia="en-US"/>
        </w:rPr>
        <w:t>T</w:t>
      </w:r>
      <w:r w:rsidRPr="001504FF">
        <w:rPr>
          <w:rFonts w:ascii="Arial" w:eastAsia="Arial" w:hAnsi="Arial" w:cs="Arial"/>
          <w:color w:val="FF0000"/>
          <w:w w:val="90"/>
          <w:sz w:val="24"/>
          <w:szCs w:val="24"/>
          <w:lang w:eastAsia="en-US"/>
        </w:rPr>
        <w:t>e</w:t>
      </w:r>
      <w:r w:rsidRPr="001504FF">
        <w:rPr>
          <w:rFonts w:ascii="Arial" w:eastAsia="Arial" w:hAnsi="Arial" w:cs="Arial"/>
          <w:color w:val="FF0000"/>
          <w:spacing w:val="-1"/>
          <w:w w:val="90"/>
          <w:sz w:val="24"/>
          <w:szCs w:val="24"/>
          <w:lang w:eastAsia="en-US"/>
        </w:rPr>
        <w:t>r</w:t>
      </w:r>
      <w:r w:rsidRPr="001504FF">
        <w:rPr>
          <w:rFonts w:ascii="Arial" w:eastAsia="Arial" w:hAnsi="Arial" w:cs="Arial"/>
          <w:color w:val="FF0000"/>
          <w:w w:val="90"/>
          <w:sz w:val="24"/>
          <w:szCs w:val="24"/>
          <w:lang w:eastAsia="en-US"/>
        </w:rPr>
        <w:t>m</w:t>
      </w:r>
      <w:r w:rsidRPr="001504FF">
        <w:rPr>
          <w:rFonts w:ascii="Arial" w:eastAsia="Arial" w:hAnsi="Arial" w:cs="Arial"/>
          <w:color w:val="FF0000"/>
          <w:spacing w:val="5"/>
          <w:w w:val="90"/>
          <w:sz w:val="24"/>
          <w:szCs w:val="24"/>
          <w:lang w:eastAsia="en-US"/>
        </w:rPr>
        <w:t xml:space="preserve"> </w:t>
      </w:r>
      <w:r w:rsidRPr="001504FF">
        <w:rPr>
          <w:rFonts w:ascii="Arial" w:eastAsia="Arial" w:hAnsi="Arial" w:cs="Arial"/>
          <w:color w:val="FF0000"/>
          <w:w w:val="90"/>
          <w:sz w:val="24"/>
          <w:szCs w:val="24"/>
          <w:lang w:eastAsia="en-US"/>
        </w:rPr>
        <w:t>Life</w:t>
      </w:r>
      <w:r w:rsidRPr="001504FF">
        <w:rPr>
          <w:rFonts w:ascii="Arial" w:eastAsia="Arial" w:hAnsi="Arial" w:cs="Arial"/>
          <w:color w:val="FF0000"/>
          <w:spacing w:val="6"/>
          <w:w w:val="90"/>
          <w:sz w:val="24"/>
          <w:szCs w:val="24"/>
          <w:lang w:eastAsia="en-US"/>
        </w:rPr>
        <w:t xml:space="preserve"> </w:t>
      </w:r>
      <w:r w:rsidRPr="001504FF">
        <w:rPr>
          <w:rFonts w:ascii="Arial" w:eastAsia="Arial" w:hAnsi="Arial" w:cs="Arial"/>
          <w:color w:val="FF0000"/>
          <w:w w:val="90"/>
          <w:sz w:val="24"/>
          <w:szCs w:val="24"/>
          <w:lang w:eastAsia="en-US"/>
        </w:rPr>
        <w:t>insurance</w:t>
      </w:r>
    </w:p>
    <w:p w14:paraId="56C15779" w14:textId="77777777" w:rsidR="001504FF" w:rsidRPr="006A66A3" w:rsidRDefault="001504FF" w:rsidP="001504FF">
      <w:pPr>
        <w:widowControl w:val="0"/>
        <w:spacing w:before="5" w:after="0" w:line="140" w:lineRule="exact"/>
        <w:rPr>
          <w:rFonts w:ascii="Calibri" w:eastAsia="Calibri" w:hAnsi="Calibri" w:cs="Times New Roman"/>
          <w:color w:val="auto"/>
          <w:sz w:val="14"/>
          <w:szCs w:val="14"/>
          <w:lang w:eastAsia="en-US"/>
        </w:rPr>
      </w:pPr>
    </w:p>
    <w:p w14:paraId="52459FB6"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540CF264"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0FBBC80A"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31F5D5B7" w14:textId="77777777" w:rsidR="001504FF" w:rsidRPr="00D8379E" w:rsidRDefault="001504FF" w:rsidP="00D8379E">
      <w:pPr>
        <w:jc w:val="center"/>
        <w:rPr>
          <w:b/>
          <w:lang w:eastAsia="en-US"/>
        </w:rPr>
      </w:pPr>
      <w:r w:rsidRPr="00D8379E">
        <w:rPr>
          <w:rFonts w:ascii="Microsoft PhagsPa" w:hAnsi="Microsoft PhagsPa"/>
          <w:b/>
          <w:noProof/>
          <w:color w:val="EF4623" w:themeColor="accent1"/>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g">
            <w:drawing>
              <wp:anchor distT="0" distB="0" distL="114300" distR="114300" simplePos="0" relativeHeight="251665408" behindDoc="1" locked="0" layoutInCell="1" allowOverlap="1" wp14:anchorId="76AE999E" wp14:editId="23483DF5">
                <wp:simplePos x="0" y="0"/>
                <wp:positionH relativeFrom="page">
                  <wp:posOffset>609600</wp:posOffset>
                </wp:positionH>
                <wp:positionV relativeFrom="paragraph">
                  <wp:posOffset>-147955</wp:posOffset>
                </wp:positionV>
                <wp:extent cx="6553200" cy="1270"/>
                <wp:effectExtent l="9525" t="13970" r="9525" b="3810"/>
                <wp:wrapNone/>
                <wp:docPr id="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1270"/>
                          <a:chOff x="960" y="-233"/>
                          <a:chExt cx="10320" cy="2"/>
                        </a:xfrm>
                      </wpg:grpSpPr>
                      <wps:wsp>
                        <wps:cNvPr id="10" name="Freeform 14"/>
                        <wps:cNvSpPr>
                          <a:spLocks/>
                        </wps:cNvSpPr>
                        <wps:spPr bwMode="auto">
                          <a:xfrm>
                            <a:off x="960" y="-233"/>
                            <a:ext cx="10320" cy="2"/>
                          </a:xfrm>
                          <a:custGeom>
                            <a:avLst/>
                            <a:gdLst>
                              <a:gd name="T0" fmla="+- 0 960 960"/>
                              <a:gd name="T1" fmla="*/ T0 w 10320"/>
                              <a:gd name="T2" fmla="+- 0 11280 960"/>
                              <a:gd name="T3" fmla="*/ T2 w 10320"/>
                            </a:gdLst>
                            <a:ahLst/>
                            <a:cxnLst>
                              <a:cxn ang="0">
                                <a:pos x="T1" y="0"/>
                              </a:cxn>
                              <a:cxn ang="0">
                                <a:pos x="T3" y="0"/>
                              </a:cxn>
                            </a:cxnLst>
                            <a:rect l="0" t="0" r="r" b="b"/>
                            <a:pathLst>
                              <a:path w="10320">
                                <a:moveTo>
                                  <a:pt x="0" y="0"/>
                                </a:moveTo>
                                <a:lnTo>
                                  <a:pt x="10320" y="0"/>
                                </a:lnTo>
                              </a:path>
                            </a:pathLst>
                          </a:custGeom>
                          <a:noFill/>
                          <a:ln w="6350">
                            <a:solidFill>
                              <a:srgbClr val="7A7A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82BA35" id="Group 13" o:spid="_x0000_s1026" style="position:absolute;margin-left:48pt;margin-top:-11.65pt;width:516pt;height:.1pt;z-index:-251651072;mso-position-horizontal-relative:page" coordorigin="960,-233" coordsize="10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">
                <v:shape id="Freeform 14" o:spid="_x0000_s1027" style="position:absolute;left:960;top:-233;width:10320;height:2;visibility:visible;mso-wrap-style:square;v-text-anchor:top"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" path="m,l10320,e" filled="f" strokecolor="#7a7a7a" strokeweight=".5pt">
                  <v:path arrowok="t" o:connecttype="custom" o:connectlocs="0,0;10320,0" o:connectangles="0,0"/>
                </v:shape>
                <w10:wrap anchorx="page"/>
              </v:group>
            </w:pict>
          </mc:Fallback>
        </mc:AlternateContent>
      </w:r>
      <w:r w:rsidRPr="00D8379E">
        <w:rPr>
          <w:rFonts w:ascii="Microsoft PhagsPa" w:hAnsi="Microsoft PhagsPa"/>
          <w:b/>
          <w:color w:val="EF4623" w:themeColor="accent1"/>
          <w:w w:val="95"/>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w:t>
      </w:r>
      <w:r w:rsidRPr="00D8379E">
        <w:rPr>
          <w:b/>
          <w:color w:val="EF4623" w:themeColor="accent1"/>
          <w:w w:val="95"/>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Growing Together 10</w:t>
      </w:r>
      <w:r w:rsidRPr="00D8379E">
        <w:rPr>
          <w:rFonts w:ascii="Cambria Math" w:hAnsi="Cambria Math" w:cs="Cambria Math"/>
          <w:b/>
          <w:color w:val="EF4623" w:themeColor="accent1"/>
          <w:w w:val="95"/>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8379E">
        <w:rPr>
          <w:b/>
          <w:color w:val="EF4623" w:themeColor="accent1"/>
          <w:w w:val="95"/>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Year Term Life insurance</w:t>
      </w:r>
    </w:p>
    <w:p w14:paraId="3F149C28" w14:textId="77777777" w:rsidR="001504FF" w:rsidRPr="006A66A3" w:rsidRDefault="001504FF" w:rsidP="001504FF">
      <w:pPr>
        <w:widowControl w:val="0"/>
        <w:spacing w:before="6" w:after="0" w:line="130" w:lineRule="exact"/>
        <w:rPr>
          <w:rFonts w:ascii="Calibri" w:eastAsia="Calibri" w:hAnsi="Calibri" w:cs="Times New Roman"/>
          <w:color w:val="auto"/>
          <w:sz w:val="13"/>
          <w:szCs w:val="13"/>
          <w:lang w:eastAsia="en-US"/>
        </w:rPr>
      </w:pPr>
    </w:p>
    <w:p w14:paraId="14B779BC" w14:textId="54712885" w:rsidR="001504FF" w:rsidRPr="006A66A3" w:rsidRDefault="001504FF" w:rsidP="001504FF">
      <w:pPr>
        <w:widowControl w:val="0"/>
        <w:spacing w:after="0" w:line="281" w:lineRule="auto"/>
        <w:ind w:left="100" w:right="5283"/>
        <w:rPr>
          <w:rFonts w:ascii="Microsoft PhagsPa" w:eastAsia="Microsoft PhagsPa" w:hAnsi="Microsoft PhagsPa" w:cs="Times New Roman"/>
          <w:color w:val="auto"/>
          <w:sz w:val="24"/>
          <w:szCs w:val="24"/>
          <w:lang w:eastAsia="en-US"/>
        </w:rPr>
      </w:pPr>
      <w:r w:rsidRPr="006A66A3">
        <w:rPr>
          <w:rFonts w:ascii="Microsoft PhagsPa" w:eastAsia="Microsoft PhagsPa" w:hAnsi="Microsoft PhagsPa" w:cs="Times New Roman"/>
          <w:b/>
          <w:bCs/>
          <w:color w:val="414042"/>
          <w:w w:val="95"/>
          <w:sz w:val="24"/>
          <w:szCs w:val="24"/>
          <w:lang w:eastAsia="en-US"/>
        </w:rPr>
        <w:t>This</w:t>
      </w:r>
      <w:r w:rsidRPr="006A66A3">
        <w:rPr>
          <w:rFonts w:ascii="Microsoft PhagsPa" w:eastAsia="Microsoft PhagsPa" w:hAnsi="Microsoft PhagsPa" w:cs="Times New Roman"/>
          <w:b/>
          <w:bCs/>
          <w:color w:val="414042"/>
          <w:spacing w:val="1"/>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Insurance</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spacing w:val="-8"/>
          <w:w w:val="95"/>
          <w:sz w:val="24"/>
          <w:szCs w:val="24"/>
          <w:lang w:eastAsia="en-US"/>
        </w:rPr>
        <w:t>P</w:t>
      </w:r>
      <w:r w:rsidRPr="006A66A3">
        <w:rPr>
          <w:rFonts w:ascii="Microsoft PhagsPa" w:eastAsia="Microsoft PhagsPa" w:hAnsi="Microsoft PhagsPa" w:cs="Times New Roman"/>
          <w:b/>
          <w:bCs/>
          <w:color w:val="414042"/>
          <w:w w:val="95"/>
          <w:sz w:val="24"/>
          <w:szCs w:val="24"/>
          <w:lang w:eastAsia="en-US"/>
        </w:rPr>
        <w:t>olicy</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123</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456</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789</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is</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issued</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spacing w:val="-2"/>
          <w:w w:val="95"/>
          <w:sz w:val="24"/>
          <w:szCs w:val="24"/>
          <w:lang w:eastAsia="en-US"/>
        </w:rPr>
        <w:t>t</w:t>
      </w:r>
      <w:r w:rsidRPr="006A66A3">
        <w:rPr>
          <w:rFonts w:ascii="Microsoft PhagsPa" w:eastAsia="Microsoft PhagsPa" w:hAnsi="Microsoft PhagsPa" w:cs="Times New Roman"/>
          <w:b/>
          <w:bCs/>
          <w:color w:val="414042"/>
          <w:w w:val="95"/>
          <w:sz w:val="24"/>
          <w:szCs w:val="24"/>
          <w:lang w:eastAsia="en-US"/>
        </w:rPr>
        <w:t xml:space="preserve">o: </w:t>
      </w:r>
      <w:r w:rsidRPr="006A66A3">
        <w:rPr>
          <w:rFonts w:ascii="Microsoft PhagsPa" w:eastAsia="Microsoft PhagsPa" w:hAnsi="Microsoft PhagsPa" w:cs="Times New Roman"/>
          <w:b/>
          <w:bCs/>
          <w:color w:val="414042"/>
          <w:spacing w:val="-4"/>
          <w:w w:val="95"/>
          <w:sz w:val="24"/>
          <w:szCs w:val="24"/>
          <w:lang w:eastAsia="en-US"/>
        </w:rPr>
        <w:t>J</w:t>
      </w:r>
      <w:r w:rsidR="0054230A">
        <w:rPr>
          <w:rFonts w:ascii="Microsoft PhagsPa" w:eastAsia="Microsoft PhagsPa" w:hAnsi="Microsoft PhagsPa" w:cs="Times New Roman"/>
          <w:b/>
          <w:bCs/>
          <w:color w:val="414042"/>
          <w:spacing w:val="-4"/>
          <w:w w:val="95"/>
          <w:sz w:val="24"/>
          <w:szCs w:val="24"/>
          <w:lang w:eastAsia="en-US"/>
        </w:rPr>
        <w:t>ohn W. Lennon</w:t>
      </w:r>
    </w:p>
    <w:p w14:paraId="5DC5D48C" w14:textId="3DBCE72D" w:rsidR="001504FF" w:rsidRPr="006A66A3" w:rsidRDefault="001504FF" w:rsidP="001504FF">
      <w:pPr>
        <w:widowControl w:val="0"/>
        <w:spacing w:after="0" w:line="227" w:lineRule="exact"/>
        <w:ind w:left="100"/>
        <w:rPr>
          <w:rFonts w:ascii="Microsoft PhagsPa" w:eastAsia="Microsoft PhagsPa" w:hAnsi="Microsoft PhagsPa" w:cs="Times New Roman"/>
          <w:color w:val="auto"/>
          <w:sz w:val="24"/>
          <w:szCs w:val="24"/>
          <w:lang w:eastAsia="en-US"/>
        </w:rPr>
      </w:pPr>
      <w:r w:rsidRPr="006A66A3">
        <w:rPr>
          <w:rFonts w:ascii="Microsoft PhagsPa" w:eastAsia="Microsoft PhagsPa" w:hAnsi="Microsoft PhagsPa" w:cs="Times New Roman"/>
          <w:b/>
          <w:bCs/>
          <w:color w:val="414042"/>
          <w:w w:val="95"/>
          <w:sz w:val="24"/>
          <w:szCs w:val="24"/>
          <w:lang w:eastAsia="en-US"/>
        </w:rPr>
        <w:t>A</w:t>
      </w:r>
      <w:r w:rsidR="0054230A">
        <w:rPr>
          <w:rFonts w:ascii="Microsoft PhagsPa" w:eastAsia="Microsoft PhagsPa" w:hAnsi="Microsoft PhagsPa" w:cs="Times New Roman"/>
          <w:b/>
          <w:bCs/>
          <w:color w:val="414042"/>
          <w:w w:val="95"/>
          <w:sz w:val="24"/>
          <w:szCs w:val="24"/>
          <w:lang w:eastAsia="en-US"/>
        </w:rPr>
        <w:t>bbey Road</w:t>
      </w:r>
    </w:p>
    <w:p w14:paraId="0977E1FE" w14:textId="5ABC9A39" w:rsidR="001504FF" w:rsidRPr="006A66A3" w:rsidRDefault="0054230A" w:rsidP="001504FF">
      <w:pPr>
        <w:widowControl w:val="0"/>
        <w:spacing w:after="0" w:line="280" w:lineRule="exact"/>
        <w:ind w:left="100"/>
        <w:rPr>
          <w:rFonts w:ascii="Microsoft PhagsPa" w:eastAsia="Microsoft PhagsPa" w:hAnsi="Microsoft PhagsPa" w:cs="Times New Roman"/>
          <w:color w:val="auto"/>
          <w:sz w:val="24"/>
          <w:szCs w:val="24"/>
          <w:lang w:eastAsia="en-US"/>
        </w:rPr>
      </w:pPr>
      <w:r>
        <w:rPr>
          <w:rFonts w:ascii="Microsoft PhagsPa" w:eastAsia="Microsoft PhagsPa" w:hAnsi="Microsoft PhagsPa" w:cs="Times New Roman"/>
          <w:b/>
          <w:bCs/>
          <w:color w:val="414042"/>
          <w:w w:val="90"/>
          <w:sz w:val="24"/>
          <w:szCs w:val="24"/>
          <w:lang w:eastAsia="en-US"/>
        </w:rPr>
        <w:t>Liverpool</w:t>
      </w:r>
      <w:r w:rsidR="001504FF" w:rsidRPr="006A66A3">
        <w:rPr>
          <w:rFonts w:ascii="Microsoft PhagsPa" w:eastAsia="Microsoft PhagsPa" w:hAnsi="Microsoft PhagsPa" w:cs="Times New Roman"/>
          <w:b/>
          <w:bCs/>
          <w:color w:val="414042"/>
          <w:w w:val="90"/>
          <w:sz w:val="24"/>
          <w:szCs w:val="24"/>
          <w:lang w:eastAsia="en-US"/>
        </w:rPr>
        <w:t>,</w:t>
      </w:r>
      <w:r w:rsidR="001504FF" w:rsidRPr="006A66A3">
        <w:rPr>
          <w:rFonts w:ascii="Microsoft PhagsPa" w:eastAsia="Microsoft PhagsPa" w:hAnsi="Microsoft PhagsPa" w:cs="Times New Roman"/>
          <w:b/>
          <w:bCs/>
          <w:color w:val="414042"/>
          <w:spacing w:val="-2"/>
          <w:w w:val="90"/>
          <w:sz w:val="24"/>
          <w:szCs w:val="24"/>
          <w:lang w:eastAsia="en-US"/>
        </w:rPr>
        <w:t xml:space="preserve"> </w:t>
      </w:r>
      <w:r>
        <w:rPr>
          <w:rFonts w:ascii="Microsoft PhagsPa" w:eastAsia="Microsoft PhagsPa" w:hAnsi="Microsoft PhagsPa" w:cs="Times New Roman"/>
          <w:b/>
          <w:bCs/>
          <w:color w:val="414042"/>
          <w:w w:val="90"/>
          <w:sz w:val="24"/>
          <w:szCs w:val="24"/>
          <w:lang w:eastAsia="en-US"/>
        </w:rPr>
        <w:t>NW8, UK</w:t>
      </w:r>
    </w:p>
    <w:p w14:paraId="57258CA9" w14:textId="77777777" w:rsidR="001504FF" w:rsidRPr="006A66A3" w:rsidRDefault="001504FF" w:rsidP="001504FF">
      <w:pPr>
        <w:widowControl w:val="0"/>
        <w:spacing w:before="7" w:after="0" w:line="120" w:lineRule="exact"/>
        <w:rPr>
          <w:rFonts w:ascii="Calibri" w:eastAsia="Calibri" w:hAnsi="Calibri" w:cs="Times New Roman"/>
          <w:color w:val="auto"/>
          <w:sz w:val="12"/>
          <w:szCs w:val="12"/>
          <w:lang w:eastAsia="en-US"/>
        </w:rPr>
      </w:pPr>
    </w:p>
    <w:p w14:paraId="569222DC" w14:textId="21EB987E" w:rsidR="001504FF" w:rsidRPr="006A66A3" w:rsidRDefault="005F21E9" w:rsidP="001504FF">
      <w:pPr>
        <w:widowControl w:val="0"/>
        <w:spacing w:after="0" w:line="200" w:lineRule="exact"/>
        <w:rPr>
          <w:rFonts w:ascii="Calibri" w:eastAsia="Calibri" w:hAnsi="Calibri" w:cs="Times New Roman"/>
          <w:color w:val="auto"/>
          <w:lang w:eastAsia="en-US"/>
        </w:rPr>
      </w:pPr>
      <w:r>
        <w:rPr>
          <w:rFonts w:ascii="Calibri" w:eastAsia="Calibri" w:hAnsi="Calibri" w:cs="Times New Roman"/>
          <w:noProof/>
          <w:color w:val="auto"/>
          <w:lang w:eastAsia="en-US"/>
        </w:rPr>
        <mc:AlternateContent>
          <mc:Choice Requires="wps">
            <w:drawing>
              <wp:anchor distT="0" distB="0" distL="114300" distR="114300" simplePos="0" relativeHeight="251670528" behindDoc="0" locked="0" layoutInCell="1" allowOverlap="1" wp14:anchorId="6645D44A" wp14:editId="783B3B9C">
                <wp:simplePos x="0" y="0"/>
                <wp:positionH relativeFrom="margin">
                  <wp:align>center</wp:align>
                </wp:positionH>
                <wp:positionV relativeFrom="paragraph">
                  <wp:posOffset>43180</wp:posOffset>
                </wp:positionV>
                <wp:extent cx="2937933" cy="42566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37933" cy="425662"/>
                        </a:xfrm>
                        <a:prstGeom prst="rect">
                          <a:avLst/>
                        </a:prstGeom>
                        <a:solidFill>
                          <a:schemeClr val="accent1">
                            <a:lumMod val="75000"/>
                          </a:schemeClr>
                        </a:solidFill>
                        <a:ln w="6350">
                          <a:noFill/>
                        </a:ln>
                      </wps:spPr>
                      <wps:txbx>
                        <w:txbxContent>
                          <w:p w14:paraId="37C2426E" w14:textId="77777777" w:rsidR="005F21E9" w:rsidRPr="005F21E9" w:rsidRDefault="005F21E9" w:rsidP="005F21E9">
                            <w:pPr>
                              <w:jc w:val="center"/>
                              <w:rPr>
                                <w:rFonts w:ascii="Microsoft PhagsPa" w:hAnsi="Microsoft PhagsPa"/>
                                <w:b/>
                                <w:color w:val="auto"/>
                                <w:w w:val="150"/>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pPr>
                            <w:r w:rsidRPr="007430FD">
                              <w:rPr>
                                <w:rFonts w:ascii="Microsoft PhagsPa" w:hAnsi="Microsoft PhagsPa"/>
                                <w:b/>
                                <w:color w:val="auto"/>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Insurance</w:t>
                            </w:r>
                            <w:r w:rsidRPr="005F21E9">
                              <w:rPr>
                                <w:rFonts w:ascii="Microsoft PhagsPa" w:hAnsi="Microsoft PhagsPa"/>
                                <w:b/>
                                <w:color w:val="auto"/>
                                <w:w w:val="150"/>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 xml:space="preserve"> </w:t>
                            </w:r>
                            <w:r w:rsidRPr="007430FD">
                              <w:rPr>
                                <w:rFonts w:ascii="Microsoft PhagsPa" w:hAnsi="Microsoft PhagsPa"/>
                                <w:b/>
                                <w:color w:val="auto"/>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Policy</w:t>
                            </w:r>
                          </w:p>
                          <w:p w14:paraId="3FA9B0E9" w14:textId="77777777" w:rsidR="005F21E9" w:rsidRDefault="005F21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45D44A" id="_x0000_t202" coordsize="21600,21600" o:spt="202" path="m,l,21600r21600,l21600,xe">
                <v:stroke joinstyle="miter"/>
                <v:path gradientshapeok="t" o:connecttype="rect"/>
              </v:shapetype>
              <v:shape id="Text Box 13" o:spid="_x0000_s1026" type="#_x0000_t202" style="position:absolute;margin-left:0;margin-top:3.4pt;width:231.35pt;height:33.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" fillcolor="#bf2b0e [2404]" stroked="f" strokeweight=".5pt">
                <v:textbox>
                  <w:txbxContent>
                    <w:p w14:paraId="37C2426E" w14:textId="77777777" w:rsidR="005F21E9" w:rsidRPr="005F21E9" w:rsidRDefault="005F21E9" w:rsidP="005F21E9">
                      <w:pPr>
                        <w:jc w:val="center"/>
                        <w:rPr>
                          <w:rFonts w:ascii="Microsoft PhagsPa" w:hAnsi="Microsoft PhagsPa"/>
                          <w:b/>
                          <w:color w:val="auto"/>
                          <w:w w:val="150"/>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pPr>
                      <w:r w:rsidRPr="007430FD">
                        <w:rPr>
                          <w:rFonts w:ascii="Microsoft PhagsPa" w:hAnsi="Microsoft PhagsPa"/>
                          <w:b/>
                          <w:color w:val="auto"/>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Insurance</w:t>
                      </w:r>
                      <w:r w:rsidRPr="005F21E9">
                        <w:rPr>
                          <w:rFonts w:ascii="Microsoft PhagsPa" w:hAnsi="Microsoft PhagsPa"/>
                          <w:b/>
                          <w:color w:val="auto"/>
                          <w:w w:val="150"/>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 xml:space="preserve"> </w:t>
                      </w:r>
                      <w:r w:rsidRPr="007430FD">
                        <w:rPr>
                          <w:rFonts w:ascii="Microsoft PhagsPa" w:hAnsi="Microsoft PhagsPa"/>
                          <w:b/>
                          <w:color w:val="auto"/>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Policy</w:t>
                      </w:r>
                    </w:p>
                    <w:p w14:paraId="3FA9B0E9" w14:textId="77777777" w:rsidR="005F21E9" w:rsidRDefault="005F21E9"/>
                  </w:txbxContent>
                </v:textbox>
                <w10:wrap anchorx="margin"/>
              </v:shape>
            </w:pict>
          </mc:Fallback>
        </mc:AlternateContent>
      </w:r>
    </w:p>
    <w:p w14:paraId="3F50283D"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01248F98"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4FA4B4E1" w14:textId="77777777" w:rsidR="001504FF" w:rsidRPr="006A66A3" w:rsidRDefault="001504FF" w:rsidP="001504FF">
      <w:pPr>
        <w:widowControl w:val="0"/>
        <w:spacing w:before="1" w:after="0" w:line="280" w:lineRule="exact"/>
        <w:rPr>
          <w:rFonts w:ascii="Calibri" w:eastAsia="Calibri" w:hAnsi="Calibri" w:cs="Times New Roman"/>
          <w:color w:val="auto"/>
          <w:sz w:val="28"/>
          <w:szCs w:val="28"/>
          <w:lang w:eastAsia="en-US"/>
        </w:rPr>
      </w:pPr>
    </w:p>
    <w:p w14:paraId="7CBBFF2A" w14:textId="77777777" w:rsidR="001504FF" w:rsidRPr="006A66A3" w:rsidRDefault="001504FF" w:rsidP="001504FF">
      <w:pPr>
        <w:widowControl w:val="0"/>
        <w:tabs>
          <w:tab w:val="left" w:pos="5738"/>
        </w:tabs>
        <w:spacing w:before="43" w:after="0" w:line="240" w:lineRule="auto"/>
        <w:ind w:left="345"/>
        <w:rPr>
          <w:rFonts w:ascii="Lucida Sans Unicode" w:eastAsia="Lucida Sans Unicode" w:hAnsi="Lucida Sans Unicode" w:cs="Lucida Sans Unicode"/>
          <w:color w:val="auto"/>
          <w:lang w:eastAsia="en-US"/>
        </w:rPr>
      </w:pPr>
      <w:r w:rsidRPr="006A66A3">
        <w:rPr>
          <w:rFonts w:ascii="Calibri" w:eastAsia="Calibri" w:hAnsi="Calibri" w:cs="Times New Roman"/>
          <w:noProof/>
          <w:color w:val="auto"/>
          <w:sz w:val="22"/>
          <w:szCs w:val="22"/>
          <w:lang w:eastAsia="en-US"/>
        </w:rPr>
        <mc:AlternateContent>
          <mc:Choice Requires="wpg">
            <w:drawing>
              <wp:anchor distT="0" distB="0" distL="114300" distR="114300" simplePos="0" relativeHeight="251666432" behindDoc="1" locked="0" layoutInCell="1" allowOverlap="1" wp14:anchorId="257DA7B6" wp14:editId="4AAC55AF">
                <wp:simplePos x="0" y="0"/>
                <wp:positionH relativeFrom="page">
                  <wp:posOffset>615950</wp:posOffset>
                </wp:positionH>
                <wp:positionV relativeFrom="paragraph">
                  <wp:posOffset>-521335</wp:posOffset>
                </wp:positionV>
                <wp:extent cx="6540500" cy="442595"/>
                <wp:effectExtent l="0" t="0" r="0" b="0"/>
                <wp:wrapNone/>
                <wp:docPr id="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00" cy="442595"/>
                          <a:chOff x="970" y="-821"/>
                          <a:chExt cx="10300" cy="697"/>
                        </a:xfrm>
                      </wpg:grpSpPr>
                      <wps:wsp>
                        <wps:cNvPr id="8" name="Freeform 12"/>
                        <wps:cNvSpPr>
                          <a:spLocks/>
                        </wps:cNvSpPr>
                        <wps:spPr bwMode="auto">
                          <a:xfrm>
                            <a:off x="970" y="-821"/>
                            <a:ext cx="10300" cy="697"/>
                          </a:xfrm>
                          <a:custGeom>
                            <a:avLst/>
                            <a:gdLst>
                              <a:gd name="T0" fmla="+- 0 970 970"/>
                              <a:gd name="T1" fmla="*/ T0 w 10300"/>
                              <a:gd name="T2" fmla="+- 0 -124 -821"/>
                              <a:gd name="T3" fmla="*/ -124 h 697"/>
                              <a:gd name="T4" fmla="+- 0 11270 970"/>
                              <a:gd name="T5" fmla="*/ T4 w 10300"/>
                              <a:gd name="T6" fmla="+- 0 -124 -821"/>
                              <a:gd name="T7" fmla="*/ -124 h 697"/>
                              <a:gd name="T8" fmla="+- 0 11270 970"/>
                              <a:gd name="T9" fmla="*/ T8 w 10300"/>
                              <a:gd name="T10" fmla="+- 0 -821 -821"/>
                              <a:gd name="T11" fmla="*/ -821 h 697"/>
                              <a:gd name="T12" fmla="+- 0 970 970"/>
                              <a:gd name="T13" fmla="*/ T12 w 10300"/>
                              <a:gd name="T14" fmla="+- 0 -821 -821"/>
                              <a:gd name="T15" fmla="*/ -821 h 697"/>
                              <a:gd name="T16" fmla="+- 0 970 970"/>
                              <a:gd name="T17" fmla="*/ T16 w 10300"/>
                              <a:gd name="T18" fmla="+- 0 -124 -821"/>
                              <a:gd name="T19" fmla="*/ -124 h 697"/>
                            </a:gdLst>
                            <a:ahLst/>
                            <a:cxnLst>
                              <a:cxn ang="0">
                                <a:pos x="T1" y="T3"/>
                              </a:cxn>
                              <a:cxn ang="0">
                                <a:pos x="T5" y="T7"/>
                              </a:cxn>
                              <a:cxn ang="0">
                                <a:pos x="T9" y="T11"/>
                              </a:cxn>
                              <a:cxn ang="0">
                                <a:pos x="T13" y="T15"/>
                              </a:cxn>
                              <a:cxn ang="0">
                                <a:pos x="T17" y="T19"/>
                              </a:cxn>
                            </a:cxnLst>
                            <a:rect l="0" t="0" r="r" b="b"/>
                            <a:pathLst>
                              <a:path w="10300" h="697">
                                <a:moveTo>
                                  <a:pt x="0" y="697"/>
                                </a:moveTo>
                                <a:lnTo>
                                  <a:pt x="10300" y="697"/>
                                </a:lnTo>
                                <a:lnTo>
                                  <a:pt x="10300" y="0"/>
                                </a:lnTo>
                                <a:lnTo>
                                  <a:pt x="0" y="0"/>
                                </a:lnTo>
                                <a:lnTo>
                                  <a:pt x="0" y="697"/>
                                </a:lnTo>
                                <a:close/>
                              </a:path>
                            </a:pathLst>
                          </a:cu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176AD4" id="Group 11" o:spid="_x0000_s1026" style="position:absolute;margin-left:48.5pt;margin-top:-41.05pt;width:515pt;height:34.85pt;z-index:-251650048;mso-position-horizontal-relative:page" coordorigin="970,-821" coordsize="10300,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">
                <v:shape id="Freeform 12" o:spid="_x0000_s1027" style="position:absolute;left:970;top:-821;width:10300;height:697;visibility:visible;mso-wrap-style:square;v-text-anchor:top" coordsize="10300,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" path="m,697r10300,l10300,,,,,697xe" fillcolor="#bf2b0e [2404]" stroked="f">
                  <v:path arrowok="t" o:connecttype="custom" o:connectlocs="0,-124;10300,-124;10300,-821;0,-821;0,-124" o:connectangles="0,0,0,0,0"/>
                </v:shape>
                <w10:wrap anchorx="page"/>
              </v:group>
            </w:pict>
          </mc:Fallback>
        </mc:AlternateContent>
      </w:r>
      <w:r w:rsidRPr="006A66A3">
        <w:rPr>
          <w:rFonts w:ascii="Microsoft PhagsPa" w:eastAsia="Microsoft PhagsPa" w:hAnsi="Microsoft PhagsPa" w:cs="Microsoft PhagsPa"/>
          <w:b/>
          <w:bCs/>
          <w:color w:val="414042"/>
          <w:w w:val="95"/>
          <w:lang w:eastAsia="en-US"/>
        </w:rPr>
        <w:t>Insu</w:t>
      </w:r>
      <w:r w:rsidRPr="006A66A3">
        <w:rPr>
          <w:rFonts w:ascii="Microsoft PhagsPa" w:eastAsia="Microsoft PhagsPa" w:hAnsi="Microsoft PhagsPa" w:cs="Microsoft PhagsPa"/>
          <w:b/>
          <w:bCs/>
          <w:color w:val="414042"/>
          <w:spacing w:val="-2"/>
          <w:w w:val="95"/>
          <w:lang w:eastAsia="en-US"/>
        </w:rPr>
        <w:t>r</w:t>
      </w:r>
      <w:r w:rsidRPr="006A66A3">
        <w:rPr>
          <w:rFonts w:ascii="Microsoft PhagsPa" w:eastAsia="Microsoft PhagsPa" w:hAnsi="Microsoft PhagsPa" w:cs="Microsoft PhagsPa"/>
          <w:b/>
          <w:bCs/>
          <w:color w:val="414042"/>
          <w:w w:val="95"/>
          <w:lang w:eastAsia="en-US"/>
        </w:rPr>
        <w:t>ed</w:t>
      </w:r>
      <w:r w:rsidRPr="006A66A3">
        <w:rPr>
          <w:rFonts w:ascii="Microsoft PhagsPa" w:eastAsia="Microsoft PhagsPa" w:hAnsi="Microsoft PhagsPa" w:cs="Microsoft PhagsPa"/>
          <w:b/>
          <w:bCs/>
          <w:color w:val="414042"/>
          <w:spacing w:val="1"/>
          <w:w w:val="95"/>
          <w:lang w:eastAsia="en-US"/>
        </w:rPr>
        <w:t xml:space="preserve"> </w:t>
      </w:r>
      <w:r w:rsidRPr="006A66A3">
        <w:rPr>
          <w:rFonts w:ascii="Microsoft PhagsPa" w:eastAsia="Microsoft PhagsPa" w:hAnsi="Microsoft PhagsPa" w:cs="Microsoft PhagsPa"/>
          <w:b/>
          <w:bCs/>
          <w:color w:val="414042"/>
          <w:spacing w:val="-7"/>
          <w:w w:val="95"/>
          <w:lang w:eastAsia="en-US"/>
        </w:rPr>
        <w:t>P</w:t>
      </w:r>
      <w:r w:rsidRPr="006A66A3">
        <w:rPr>
          <w:rFonts w:ascii="Microsoft PhagsPa" w:eastAsia="Microsoft PhagsPa" w:hAnsi="Microsoft PhagsPa" w:cs="Microsoft PhagsPa"/>
          <w:b/>
          <w:bCs/>
          <w:color w:val="414042"/>
          <w:w w:val="95"/>
          <w:lang w:eastAsia="en-US"/>
        </w:rPr>
        <w:t>e</w:t>
      </w:r>
      <w:r w:rsidRPr="006A66A3">
        <w:rPr>
          <w:rFonts w:ascii="Microsoft PhagsPa" w:eastAsia="Microsoft PhagsPa" w:hAnsi="Microsoft PhagsPa" w:cs="Microsoft PhagsPa"/>
          <w:b/>
          <w:bCs/>
          <w:color w:val="414042"/>
          <w:spacing w:val="1"/>
          <w:w w:val="95"/>
          <w:lang w:eastAsia="en-US"/>
        </w:rPr>
        <w:t>r</w:t>
      </w:r>
      <w:r w:rsidRPr="006A66A3">
        <w:rPr>
          <w:rFonts w:ascii="Microsoft PhagsPa" w:eastAsia="Microsoft PhagsPa" w:hAnsi="Microsoft PhagsPa" w:cs="Microsoft PhagsPa"/>
          <w:b/>
          <w:bCs/>
          <w:color w:val="414042"/>
          <w:w w:val="95"/>
          <w:lang w:eastAsia="en-US"/>
        </w:rPr>
        <w:t>son</w:t>
      </w:r>
      <w:r w:rsidRPr="006A66A3">
        <w:rPr>
          <w:rFonts w:ascii="Microsoft PhagsPa" w:eastAsia="Microsoft PhagsPa" w:hAnsi="Microsoft PhagsPa" w:cs="Microsoft PhagsPa"/>
          <w:b/>
          <w:bCs/>
          <w:color w:val="414042"/>
          <w:w w:val="95"/>
          <w:lang w:eastAsia="en-US"/>
        </w:rPr>
        <w:tab/>
      </w:r>
      <w:r w:rsidRPr="006A66A3">
        <w:rPr>
          <w:rFonts w:ascii="Lucida Sans Unicode" w:eastAsia="Lucida Sans Unicode" w:hAnsi="Lucida Sans Unicode" w:cs="Lucida Sans Unicode"/>
          <w:color w:val="414042"/>
          <w:spacing w:val="-3"/>
          <w:w w:val="90"/>
          <w:lang w:eastAsia="en-US"/>
        </w:rPr>
        <w:t>J</w:t>
      </w:r>
      <w:r w:rsidRPr="006A66A3">
        <w:rPr>
          <w:rFonts w:ascii="Lucida Sans Unicode" w:eastAsia="Lucida Sans Unicode" w:hAnsi="Lucida Sans Unicode" w:cs="Lucida Sans Unicode"/>
          <w:color w:val="414042"/>
          <w:w w:val="90"/>
          <w:lang w:eastAsia="en-US"/>
        </w:rPr>
        <w:t>ane</w:t>
      </w:r>
      <w:r w:rsidRPr="006A66A3">
        <w:rPr>
          <w:rFonts w:ascii="Lucida Sans Unicode" w:eastAsia="Lucida Sans Unicode" w:hAnsi="Lucida Sans Unicode" w:cs="Lucida Sans Unicode"/>
          <w:color w:val="414042"/>
          <w:spacing w:val="10"/>
          <w:w w:val="90"/>
          <w:lang w:eastAsia="en-US"/>
        </w:rPr>
        <w:t xml:space="preserve"> </w:t>
      </w:r>
      <w:r w:rsidRPr="006A66A3">
        <w:rPr>
          <w:rFonts w:ascii="Lucida Sans Unicode" w:eastAsia="Lucida Sans Unicode" w:hAnsi="Lucida Sans Unicode" w:cs="Lucida Sans Unicode"/>
          <w:color w:val="414042"/>
          <w:w w:val="90"/>
          <w:lang w:eastAsia="en-US"/>
        </w:rPr>
        <w:t>Sample</w:t>
      </w:r>
    </w:p>
    <w:p w14:paraId="5338EFE2" w14:textId="77777777" w:rsidR="001504FF" w:rsidRPr="006A66A3" w:rsidRDefault="001504FF" w:rsidP="001504FF">
      <w:pPr>
        <w:widowControl w:val="0"/>
        <w:spacing w:before="9" w:after="0" w:line="160" w:lineRule="exact"/>
        <w:rPr>
          <w:rFonts w:ascii="Calibri" w:eastAsia="Calibri" w:hAnsi="Calibri" w:cs="Times New Roman"/>
          <w:color w:val="auto"/>
          <w:sz w:val="16"/>
          <w:szCs w:val="16"/>
          <w:lang w:eastAsia="en-US"/>
        </w:rPr>
      </w:pPr>
    </w:p>
    <w:p w14:paraId="4A57943B" w14:textId="77777777" w:rsidR="001504FF" w:rsidRPr="006A66A3" w:rsidRDefault="001504FF" w:rsidP="001504FF">
      <w:pPr>
        <w:widowControl w:val="0"/>
        <w:tabs>
          <w:tab w:val="left" w:pos="5738"/>
        </w:tabs>
        <w:spacing w:after="0" w:line="240" w:lineRule="auto"/>
        <w:ind w:left="345"/>
        <w:rPr>
          <w:rFonts w:ascii="Lucida Sans Unicode" w:eastAsia="Lucida Sans Unicode" w:hAnsi="Lucida Sans Unicode" w:cs="Lucida Sans Unicode"/>
          <w:color w:val="auto"/>
          <w:lang w:eastAsia="en-US"/>
        </w:rPr>
      </w:pPr>
      <w:r w:rsidRPr="006A66A3">
        <w:rPr>
          <w:rFonts w:ascii="Calibri" w:eastAsia="Calibri" w:hAnsi="Calibri" w:cs="Times New Roman"/>
          <w:noProof/>
          <w:color w:val="auto"/>
          <w:sz w:val="22"/>
          <w:szCs w:val="22"/>
          <w:lang w:eastAsia="en-US"/>
        </w:rPr>
        <mc:AlternateContent>
          <mc:Choice Requires="wpg">
            <w:drawing>
              <wp:anchor distT="0" distB="0" distL="114300" distR="114300" simplePos="0" relativeHeight="251667456" behindDoc="1" locked="0" layoutInCell="1" allowOverlap="1" wp14:anchorId="3957D5EE" wp14:editId="34F5D03F">
                <wp:simplePos x="0" y="0"/>
                <wp:positionH relativeFrom="page">
                  <wp:posOffset>609600</wp:posOffset>
                </wp:positionH>
                <wp:positionV relativeFrom="paragraph">
                  <wp:posOffset>-351155</wp:posOffset>
                </wp:positionV>
                <wp:extent cx="6553200" cy="283845"/>
                <wp:effectExtent l="0" t="0" r="0" b="1905"/>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283845"/>
                          <a:chOff x="960" y="-553"/>
                          <a:chExt cx="10320" cy="447"/>
                        </a:xfrm>
                      </wpg:grpSpPr>
                      <wps:wsp>
                        <wps:cNvPr id="6" name="Freeform 9"/>
                        <wps:cNvSpPr>
                          <a:spLocks/>
                        </wps:cNvSpPr>
                        <wps:spPr bwMode="auto">
                          <a:xfrm>
                            <a:off x="960" y="-553"/>
                            <a:ext cx="10320" cy="447"/>
                          </a:xfrm>
                          <a:custGeom>
                            <a:avLst/>
                            <a:gdLst>
                              <a:gd name="T0" fmla="+- 0 960 960"/>
                              <a:gd name="T1" fmla="*/ T0 w 10320"/>
                              <a:gd name="T2" fmla="+- 0 -106 -553"/>
                              <a:gd name="T3" fmla="*/ -106 h 447"/>
                              <a:gd name="T4" fmla="+- 0 11280 960"/>
                              <a:gd name="T5" fmla="*/ T4 w 10320"/>
                              <a:gd name="T6" fmla="+- 0 -106 -553"/>
                              <a:gd name="T7" fmla="*/ -106 h 447"/>
                              <a:gd name="T8" fmla="+- 0 11280 960"/>
                              <a:gd name="T9" fmla="*/ T8 w 10320"/>
                              <a:gd name="T10" fmla="+- 0 -553 -553"/>
                              <a:gd name="T11" fmla="*/ -553 h 447"/>
                              <a:gd name="T12" fmla="+- 0 960 960"/>
                              <a:gd name="T13" fmla="*/ T12 w 10320"/>
                              <a:gd name="T14" fmla="+- 0 -553 -553"/>
                              <a:gd name="T15" fmla="*/ -553 h 447"/>
                              <a:gd name="T16" fmla="+- 0 960 960"/>
                              <a:gd name="T17" fmla="*/ T16 w 10320"/>
                              <a:gd name="T18" fmla="+- 0 -106 -553"/>
                              <a:gd name="T19" fmla="*/ -106 h 447"/>
                            </a:gdLst>
                            <a:ahLst/>
                            <a:cxnLst>
                              <a:cxn ang="0">
                                <a:pos x="T1" y="T3"/>
                              </a:cxn>
                              <a:cxn ang="0">
                                <a:pos x="T5" y="T7"/>
                              </a:cxn>
                              <a:cxn ang="0">
                                <a:pos x="T9" y="T11"/>
                              </a:cxn>
                              <a:cxn ang="0">
                                <a:pos x="T13" y="T15"/>
                              </a:cxn>
                              <a:cxn ang="0">
                                <a:pos x="T17" y="T19"/>
                              </a:cxn>
                            </a:cxnLst>
                            <a:rect l="0" t="0" r="r" b="b"/>
                            <a:pathLst>
                              <a:path w="10320" h="447">
                                <a:moveTo>
                                  <a:pt x="0" y="447"/>
                                </a:moveTo>
                                <a:lnTo>
                                  <a:pt x="10320" y="447"/>
                                </a:lnTo>
                                <a:lnTo>
                                  <a:pt x="10320" y="0"/>
                                </a:lnTo>
                                <a:lnTo>
                                  <a:pt x="0" y="0"/>
                                </a:lnTo>
                                <a:lnTo>
                                  <a:pt x="0" y="447"/>
                                </a:lnTo>
                                <a:close/>
                              </a:path>
                            </a:pathLst>
                          </a:custGeom>
                          <a:solidFill>
                            <a:schemeClr val="accent1">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977EC" id="Group 8" o:spid="_x0000_s1026" style="position:absolute;margin-left:48pt;margin-top:-27.65pt;width:516pt;height:22.35pt;z-index:-251649024;mso-position-horizontal-relative:page" coordorigin="960,-553" coordsize="1032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">
                <v:shape id="Freeform 9" o:spid="_x0000_s1027" style="position:absolute;left:960;top:-553;width:10320;height:447;visibility:visible;mso-wrap-style:square;v-text-anchor:top" coordsize="103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" path="m,447r10320,l10320,,,,,447xe" fillcolor="#fbd9d2 [660]" stroked="f">
                  <v:path arrowok="t" o:connecttype="custom" o:connectlocs="0,-106;10320,-106;10320,-553;0,-553;0,-106" o:connectangles="0,0,0,0,0"/>
                </v:shape>
                <w10:wrap anchorx="page"/>
              </v:group>
            </w:pict>
          </mc:Fallback>
        </mc:AlternateContent>
      </w:r>
      <w:r w:rsidRPr="006A66A3">
        <w:rPr>
          <w:rFonts w:ascii="Microsoft PhagsPa" w:eastAsia="Microsoft PhagsPa" w:hAnsi="Microsoft PhagsPa" w:cs="Microsoft PhagsPa"/>
          <w:b/>
          <w:bCs/>
          <w:color w:val="414042"/>
          <w:w w:val="90"/>
          <w:lang w:eastAsia="en-US"/>
        </w:rPr>
        <w:t>Da</w:t>
      </w:r>
      <w:r w:rsidRPr="006A66A3">
        <w:rPr>
          <w:rFonts w:ascii="Microsoft PhagsPa" w:eastAsia="Microsoft PhagsPa" w:hAnsi="Microsoft PhagsPa" w:cs="Microsoft PhagsPa"/>
          <w:b/>
          <w:bCs/>
          <w:color w:val="414042"/>
          <w:spacing w:val="-2"/>
          <w:w w:val="90"/>
          <w:lang w:eastAsia="en-US"/>
        </w:rPr>
        <w:t>t</w:t>
      </w:r>
      <w:r w:rsidRPr="006A66A3">
        <w:rPr>
          <w:rFonts w:ascii="Microsoft PhagsPa" w:eastAsia="Microsoft PhagsPa" w:hAnsi="Microsoft PhagsPa" w:cs="Microsoft PhagsPa"/>
          <w:b/>
          <w:bCs/>
          <w:color w:val="414042"/>
          <w:w w:val="90"/>
          <w:lang w:eastAsia="en-US"/>
        </w:rPr>
        <w:t>e</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spacing w:val="-4"/>
          <w:w w:val="90"/>
          <w:lang w:eastAsia="en-US"/>
        </w:rPr>
        <w:t>o</w:t>
      </w:r>
      <w:r w:rsidRPr="006A66A3">
        <w:rPr>
          <w:rFonts w:ascii="Microsoft PhagsPa" w:eastAsia="Microsoft PhagsPa" w:hAnsi="Microsoft PhagsPa" w:cs="Microsoft PhagsPa"/>
          <w:b/>
          <w:bCs/>
          <w:color w:val="414042"/>
          <w:w w:val="90"/>
          <w:lang w:eastAsia="en-US"/>
        </w:rPr>
        <w:t>f</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w w:val="90"/>
          <w:lang w:eastAsia="en-US"/>
        </w:rPr>
        <w:t>Bi</w:t>
      </w:r>
      <w:r w:rsidRPr="006A66A3">
        <w:rPr>
          <w:rFonts w:ascii="Microsoft PhagsPa" w:eastAsia="Microsoft PhagsPa" w:hAnsi="Microsoft PhagsPa" w:cs="Microsoft PhagsPa"/>
          <w:b/>
          <w:bCs/>
          <w:color w:val="414042"/>
          <w:spacing w:val="4"/>
          <w:w w:val="90"/>
          <w:lang w:eastAsia="en-US"/>
        </w:rPr>
        <w:t>r</w:t>
      </w:r>
      <w:r w:rsidRPr="006A66A3">
        <w:rPr>
          <w:rFonts w:ascii="Microsoft PhagsPa" w:eastAsia="Microsoft PhagsPa" w:hAnsi="Microsoft PhagsPa" w:cs="Microsoft PhagsPa"/>
          <w:b/>
          <w:bCs/>
          <w:color w:val="414042"/>
          <w:w w:val="90"/>
          <w:lang w:eastAsia="en-US"/>
        </w:rPr>
        <w:t>th</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spacing w:val="-4"/>
          <w:w w:val="90"/>
          <w:lang w:eastAsia="en-US"/>
        </w:rPr>
        <w:t>o</w:t>
      </w:r>
      <w:r w:rsidRPr="006A66A3">
        <w:rPr>
          <w:rFonts w:ascii="Microsoft PhagsPa" w:eastAsia="Microsoft PhagsPa" w:hAnsi="Microsoft PhagsPa" w:cs="Microsoft PhagsPa"/>
          <w:b/>
          <w:bCs/>
          <w:color w:val="414042"/>
          <w:w w:val="90"/>
          <w:lang w:eastAsia="en-US"/>
        </w:rPr>
        <w:t>f</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w w:val="90"/>
          <w:lang w:eastAsia="en-US"/>
        </w:rPr>
        <w:t>Insu</w:t>
      </w:r>
      <w:r w:rsidRPr="006A66A3">
        <w:rPr>
          <w:rFonts w:ascii="Microsoft PhagsPa" w:eastAsia="Microsoft PhagsPa" w:hAnsi="Microsoft PhagsPa" w:cs="Microsoft PhagsPa"/>
          <w:b/>
          <w:bCs/>
          <w:color w:val="414042"/>
          <w:spacing w:val="-2"/>
          <w:w w:val="90"/>
          <w:lang w:eastAsia="en-US"/>
        </w:rPr>
        <w:t>r</w:t>
      </w:r>
      <w:r w:rsidRPr="006A66A3">
        <w:rPr>
          <w:rFonts w:ascii="Microsoft PhagsPa" w:eastAsia="Microsoft PhagsPa" w:hAnsi="Microsoft PhagsPa" w:cs="Microsoft PhagsPa"/>
          <w:b/>
          <w:bCs/>
          <w:color w:val="414042"/>
          <w:w w:val="90"/>
          <w:lang w:eastAsia="en-US"/>
        </w:rPr>
        <w:t>ed</w:t>
      </w:r>
      <w:r w:rsidRPr="006A66A3">
        <w:rPr>
          <w:rFonts w:ascii="Microsoft PhagsPa" w:eastAsia="Microsoft PhagsPa" w:hAnsi="Microsoft PhagsPa" w:cs="Microsoft PhagsPa"/>
          <w:b/>
          <w:bCs/>
          <w:color w:val="414042"/>
          <w:spacing w:val="8"/>
          <w:w w:val="90"/>
          <w:lang w:eastAsia="en-US"/>
        </w:rPr>
        <w:t xml:space="preserve"> </w:t>
      </w:r>
      <w:r w:rsidRPr="006A66A3">
        <w:rPr>
          <w:rFonts w:ascii="Microsoft PhagsPa" w:eastAsia="Microsoft PhagsPa" w:hAnsi="Microsoft PhagsPa" w:cs="Microsoft PhagsPa"/>
          <w:b/>
          <w:bCs/>
          <w:color w:val="414042"/>
          <w:spacing w:val="-7"/>
          <w:w w:val="90"/>
          <w:lang w:eastAsia="en-US"/>
        </w:rPr>
        <w:t>P</w:t>
      </w:r>
      <w:r w:rsidRPr="006A66A3">
        <w:rPr>
          <w:rFonts w:ascii="Microsoft PhagsPa" w:eastAsia="Microsoft PhagsPa" w:hAnsi="Microsoft PhagsPa" w:cs="Microsoft PhagsPa"/>
          <w:b/>
          <w:bCs/>
          <w:color w:val="414042"/>
          <w:w w:val="90"/>
          <w:lang w:eastAsia="en-US"/>
        </w:rPr>
        <w:t>erson</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85"/>
          <w:lang w:eastAsia="en-US"/>
        </w:rPr>
        <w:t>June</w:t>
      </w:r>
      <w:r w:rsidRPr="006A66A3">
        <w:rPr>
          <w:rFonts w:ascii="Lucida Sans Unicode" w:eastAsia="Lucida Sans Unicode" w:hAnsi="Lucida Sans Unicode" w:cs="Lucida Sans Unicode"/>
          <w:color w:val="414042"/>
          <w:spacing w:val="-26"/>
          <w:w w:val="85"/>
          <w:lang w:eastAsia="en-US"/>
        </w:rPr>
        <w:t xml:space="preserve"> </w:t>
      </w:r>
      <w:r w:rsidRPr="006A66A3">
        <w:rPr>
          <w:rFonts w:ascii="Lucida Sans Unicode" w:eastAsia="Lucida Sans Unicode" w:hAnsi="Lucida Sans Unicode" w:cs="Lucida Sans Unicode"/>
          <w:color w:val="414042"/>
          <w:w w:val="85"/>
          <w:lang w:eastAsia="en-US"/>
        </w:rPr>
        <w:t>12,</w:t>
      </w:r>
      <w:r w:rsidRPr="006A66A3">
        <w:rPr>
          <w:rFonts w:ascii="Lucida Sans Unicode" w:eastAsia="Lucida Sans Unicode" w:hAnsi="Lucida Sans Unicode" w:cs="Lucida Sans Unicode"/>
          <w:color w:val="414042"/>
          <w:spacing w:val="-27"/>
          <w:w w:val="85"/>
          <w:lang w:eastAsia="en-US"/>
        </w:rPr>
        <w:t xml:space="preserve"> </w:t>
      </w:r>
      <w:r w:rsidRPr="006A66A3">
        <w:rPr>
          <w:rFonts w:ascii="Lucida Sans Unicode" w:eastAsia="Lucida Sans Unicode" w:hAnsi="Lucida Sans Unicode" w:cs="Lucida Sans Unicode"/>
          <w:color w:val="414042"/>
          <w:w w:val="85"/>
          <w:lang w:eastAsia="en-US"/>
        </w:rPr>
        <w:t>1964</w:t>
      </w:r>
    </w:p>
    <w:p w14:paraId="1CDE8130"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0"/>
          <w:lang w:eastAsia="en-US"/>
        </w:rPr>
        <w:t>Issue</w:t>
      </w:r>
      <w:r w:rsidRPr="006A66A3">
        <w:rPr>
          <w:rFonts w:ascii="Microsoft PhagsPa" w:eastAsia="Microsoft PhagsPa" w:hAnsi="Microsoft PhagsPa" w:cs="Microsoft PhagsPa"/>
          <w:b/>
          <w:bCs/>
          <w:color w:val="414042"/>
          <w:spacing w:val="5"/>
          <w:w w:val="90"/>
          <w:lang w:eastAsia="en-US"/>
        </w:rPr>
        <w:t xml:space="preserve"> </w:t>
      </w:r>
      <w:r w:rsidRPr="006A66A3">
        <w:rPr>
          <w:rFonts w:ascii="Microsoft PhagsPa" w:eastAsia="Microsoft PhagsPa" w:hAnsi="Microsoft PhagsPa" w:cs="Microsoft PhagsPa"/>
          <w:b/>
          <w:bCs/>
          <w:color w:val="414042"/>
          <w:w w:val="90"/>
          <w:lang w:eastAsia="en-US"/>
        </w:rPr>
        <w:t>Age</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90"/>
          <w:lang w:eastAsia="en-US"/>
        </w:rPr>
        <w:t>53</w:t>
      </w:r>
      <w:r w:rsidRPr="006A66A3">
        <w:rPr>
          <w:rFonts w:ascii="Lucida Sans Unicode" w:eastAsia="Lucida Sans Unicode" w:hAnsi="Lucida Sans Unicode" w:cs="Lucida Sans Unicode"/>
          <w:color w:val="414042"/>
          <w:spacing w:val="-21"/>
          <w:w w:val="90"/>
          <w:lang w:eastAsia="en-US"/>
        </w:rPr>
        <w:t xml:space="preserve"> </w:t>
      </w:r>
      <w:r w:rsidRPr="006A66A3">
        <w:rPr>
          <w:rFonts w:ascii="Lucida Sans Unicode" w:eastAsia="Lucida Sans Unicode" w:hAnsi="Lucida Sans Unicode" w:cs="Lucida Sans Unicode"/>
          <w:color w:val="414042"/>
          <w:spacing w:val="-1"/>
          <w:w w:val="90"/>
          <w:lang w:eastAsia="en-US"/>
        </w:rPr>
        <w:t>y</w:t>
      </w:r>
      <w:r w:rsidRPr="006A66A3">
        <w:rPr>
          <w:rFonts w:ascii="Lucida Sans Unicode" w:eastAsia="Lucida Sans Unicode" w:hAnsi="Lucida Sans Unicode" w:cs="Lucida Sans Unicode"/>
          <w:color w:val="414042"/>
          <w:w w:val="90"/>
          <w:lang w:eastAsia="en-US"/>
        </w:rPr>
        <w:t>ea</w:t>
      </w:r>
      <w:r w:rsidRPr="006A66A3">
        <w:rPr>
          <w:rFonts w:ascii="Lucida Sans Unicode" w:eastAsia="Lucida Sans Unicode" w:hAnsi="Lucida Sans Unicode" w:cs="Lucida Sans Unicode"/>
          <w:color w:val="414042"/>
          <w:spacing w:val="1"/>
          <w:w w:val="90"/>
          <w:lang w:eastAsia="en-US"/>
        </w:rPr>
        <w:t>r</w:t>
      </w:r>
      <w:r w:rsidRPr="006A66A3">
        <w:rPr>
          <w:rFonts w:ascii="Lucida Sans Unicode" w:eastAsia="Lucida Sans Unicode" w:hAnsi="Lucida Sans Unicode" w:cs="Lucida Sans Unicode"/>
          <w:color w:val="414042"/>
          <w:w w:val="90"/>
          <w:lang w:eastAsia="en-US"/>
        </w:rPr>
        <w:t>s</w:t>
      </w:r>
      <w:r w:rsidRPr="006A66A3">
        <w:rPr>
          <w:rFonts w:ascii="Lucida Sans Unicode" w:eastAsia="Lucida Sans Unicode" w:hAnsi="Lucida Sans Unicode" w:cs="Lucida Sans Unicode"/>
          <w:color w:val="414042"/>
          <w:spacing w:val="-21"/>
          <w:w w:val="90"/>
          <w:lang w:eastAsia="en-US"/>
        </w:rPr>
        <w:t xml:space="preserve"> </w:t>
      </w:r>
      <w:r w:rsidRPr="006A66A3">
        <w:rPr>
          <w:rFonts w:ascii="Lucida Sans Unicode" w:eastAsia="Lucida Sans Unicode" w:hAnsi="Lucida Sans Unicode" w:cs="Lucida Sans Unicode"/>
          <w:color w:val="414042"/>
          <w:w w:val="90"/>
          <w:lang w:eastAsia="en-US"/>
        </w:rPr>
        <w:t>old</w:t>
      </w:r>
    </w:p>
    <w:p w14:paraId="1F0EDB8B"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spacing w:val="-7"/>
          <w:w w:val="95"/>
          <w:lang w:eastAsia="en-US"/>
        </w:rPr>
        <w:t>P</w:t>
      </w:r>
      <w:r w:rsidRPr="006A66A3">
        <w:rPr>
          <w:rFonts w:ascii="Microsoft PhagsPa" w:eastAsia="Microsoft PhagsPa" w:hAnsi="Microsoft PhagsPa" w:cs="Microsoft PhagsPa"/>
          <w:b/>
          <w:bCs/>
          <w:color w:val="414042"/>
          <w:w w:val="95"/>
          <w:lang w:eastAsia="en-US"/>
        </w:rPr>
        <w:t>olicy</w:t>
      </w:r>
      <w:r w:rsidRPr="006A66A3">
        <w:rPr>
          <w:rFonts w:ascii="Microsoft PhagsPa" w:eastAsia="Microsoft PhagsPa" w:hAnsi="Microsoft PhagsPa" w:cs="Microsoft PhagsPa"/>
          <w:b/>
          <w:bCs/>
          <w:color w:val="414042"/>
          <w:spacing w:val="1"/>
          <w:w w:val="95"/>
          <w:lang w:eastAsia="en-US"/>
        </w:rPr>
        <w:t xml:space="preserve"> </w:t>
      </w:r>
      <w:r w:rsidRPr="006A66A3">
        <w:rPr>
          <w:rFonts w:ascii="Microsoft PhagsPa" w:eastAsia="Microsoft PhagsPa" w:hAnsi="Microsoft PhagsPa" w:cs="Microsoft PhagsPa"/>
          <w:b/>
          <w:bCs/>
          <w:color w:val="414042"/>
          <w:w w:val="95"/>
          <w:lang w:eastAsia="en-US"/>
        </w:rPr>
        <w:t>Owner</w:t>
      </w:r>
      <w:r w:rsidRPr="006A66A3">
        <w:rPr>
          <w:rFonts w:ascii="Microsoft PhagsPa" w:eastAsia="Microsoft PhagsPa" w:hAnsi="Microsoft PhagsPa" w:cs="Microsoft PhagsPa"/>
          <w:b/>
          <w:bCs/>
          <w:color w:val="414042"/>
          <w:w w:val="95"/>
          <w:lang w:eastAsia="en-US"/>
        </w:rPr>
        <w:tab/>
      </w:r>
      <w:r w:rsidRPr="006A66A3">
        <w:rPr>
          <w:rFonts w:ascii="Lucida Sans Unicode" w:eastAsia="Lucida Sans Unicode" w:hAnsi="Lucida Sans Unicode" w:cs="Lucida Sans Unicode"/>
          <w:color w:val="414042"/>
          <w:spacing w:val="-3"/>
          <w:w w:val="90"/>
          <w:lang w:eastAsia="en-US"/>
        </w:rPr>
        <w:t>J</w:t>
      </w:r>
      <w:r w:rsidRPr="006A66A3">
        <w:rPr>
          <w:rFonts w:ascii="Lucida Sans Unicode" w:eastAsia="Lucida Sans Unicode" w:hAnsi="Lucida Sans Unicode" w:cs="Lucida Sans Unicode"/>
          <w:color w:val="414042"/>
          <w:w w:val="90"/>
          <w:lang w:eastAsia="en-US"/>
        </w:rPr>
        <w:t>ane</w:t>
      </w:r>
      <w:r w:rsidRPr="006A66A3">
        <w:rPr>
          <w:rFonts w:ascii="Lucida Sans Unicode" w:eastAsia="Lucida Sans Unicode" w:hAnsi="Lucida Sans Unicode" w:cs="Lucida Sans Unicode"/>
          <w:color w:val="414042"/>
          <w:spacing w:val="9"/>
          <w:w w:val="90"/>
          <w:lang w:eastAsia="en-US"/>
        </w:rPr>
        <w:t xml:space="preserve"> </w:t>
      </w:r>
      <w:r w:rsidRPr="006A66A3">
        <w:rPr>
          <w:rFonts w:ascii="Lucida Sans Unicode" w:eastAsia="Lucida Sans Unicode" w:hAnsi="Lucida Sans Unicode" w:cs="Lucida Sans Unicode"/>
          <w:color w:val="414042"/>
          <w:w w:val="90"/>
          <w:lang w:eastAsia="en-US"/>
        </w:rPr>
        <w:t>Sample</w:t>
      </w:r>
    </w:p>
    <w:p w14:paraId="18091374"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spacing w:val="-7"/>
          <w:w w:val="95"/>
          <w:lang w:eastAsia="en-US"/>
        </w:rPr>
        <w:t>P</w:t>
      </w:r>
      <w:r w:rsidRPr="006A66A3">
        <w:rPr>
          <w:rFonts w:ascii="Microsoft PhagsPa" w:eastAsia="Microsoft PhagsPa" w:hAnsi="Microsoft PhagsPa" w:cs="Microsoft PhagsPa"/>
          <w:b/>
          <w:bCs/>
          <w:color w:val="414042"/>
          <w:w w:val="95"/>
          <w:lang w:eastAsia="en-US"/>
        </w:rPr>
        <w:t>olicy</w:t>
      </w:r>
      <w:r w:rsidRPr="006A66A3">
        <w:rPr>
          <w:rFonts w:ascii="Microsoft PhagsPa" w:eastAsia="Microsoft PhagsPa" w:hAnsi="Microsoft PhagsPa" w:cs="Microsoft PhagsPa"/>
          <w:b/>
          <w:bCs/>
          <w:color w:val="414042"/>
          <w:spacing w:val="1"/>
          <w:w w:val="95"/>
          <w:lang w:eastAsia="en-US"/>
        </w:rPr>
        <w:t xml:space="preserve"> </w:t>
      </w:r>
      <w:r w:rsidRPr="006A66A3">
        <w:rPr>
          <w:rFonts w:ascii="Microsoft PhagsPa" w:eastAsia="Microsoft PhagsPa" w:hAnsi="Microsoft PhagsPa" w:cs="Microsoft PhagsPa"/>
          <w:b/>
          <w:bCs/>
          <w:color w:val="414042"/>
          <w:spacing w:val="-6"/>
          <w:w w:val="95"/>
          <w:lang w:eastAsia="en-US"/>
        </w:rPr>
        <w:t>P</w:t>
      </w:r>
      <w:r w:rsidRPr="006A66A3">
        <w:rPr>
          <w:rFonts w:ascii="Microsoft PhagsPa" w:eastAsia="Microsoft PhagsPa" w:hAnsi="Microsoft PhagsPa" w:cs="Microsoft PhagsPa"/>
          <w:b/>
          <w:bCs/>
          <w:color w:val="414042"/>
          <w:w w:val="95"/>
          <w:lang w:eastAsia="en-US"/>
        </w:rPr>
        <w:t>a</w:t>
      </w:r>
      <w:r w:rsidRPr="006A66A3">
        <w:rPr>
          <w:rFonts w:ascii="Microsoft PhagsPa" w:eastAsia="Microsoft PhagsPa" w:hAnsi="Microsoft PhagsPa" w:cs="Microsoft PhagsPa"/>
          <w:b/>
          <w:bCs/>
          <w:color w:val="414042"/>
          <w:spacing w:val="-2"/>
          <w:w w:val="95"/>
          <w:lang w:eastAsia="en-US"/>
        </w:rPr>
        <w:t>y</w:t>
      </w:r>
      <w:r w:rsidRPr="006A66A3">
        <w:rPr>
          <w:rFonts w:ascii="Microsoft PhagsPa" w:eastAsia="Microsoft PhagsPa" w:hAnsi="Microsoft PhagsPa" w:cs="Microsoft PhagsPa"/>
          <w:b/>
          <w:bCs/>
          <w:color w:val="414042"/>
          <w:w w:val="95"/>
          <w:lang w:eastAsia="en-US"/>
        </w:rPr>
        <w:t>or</w:t>
      </w:r>
      <w:r w:rsidRPr="006A66A3">
        <w:rPr>
          <w:rFonts w:ascii="Microsoft PhagsPa" w:eastAsia="Microsoft PhagsPa" w:hAnsi="Microsoft PhagsPa" w:cs="Microsoft PhagsPa"/>
          <w:b/>
          <w:bCs/>
          <w:color w:val="414042"/>
          <w:w w:val="95"/>
          <w:lang w:eastAsia="en-US"/>
        </w:rPr>
        <w:tab/>
      </w:r>
      <w:r w:rsidRPr="006A66A3">
        <w:rPr>
          <w:rFonts w:ascii="Lucida Sans Unicode" w:eastAsia="Lucida Sans Unicode" w:hAnsi="Lucida Sans Unicode" w:cs="Lucida Sans Unicode"/>
          <w:color w:val="414042"/>
          <w:spacing w:val="-3"/>
          <w:w w:val="90"/>
          <w:lang w:eastAsia="en-US"/>
        </w:rPr>
        <w:t>J</w:t>
      </w:r>
      <w:r w:rsidRPr="006A66A3">
        <w:rPr>
          <w:rFonts w:ascii="Lucida Sans Unicode" w:eastAsia="Lucida Sans Unicode" w:hAnsi="Lucida Sans Unicode" w:cs="Lucida Sans Unicode"/>
          <w:color w:val="414042"/>
          <w:w w:val="90"/>
          <w:lang w:eastAsia="en-US"/>
        </w:rPr>
        <w:t>ane</w:t>
      </w:r>
      <w:r w:rsidRPr="006A66A3">
        <w:rPr>
          <w:rFonts w:ascii="Lucida Sans Unicode" w:eastAsia="Lucida Sans Unicode" w:hAnsi="Lucida Sans Unicode" w:cs="Lucida Sans Unicode"/>
          <w:color w:val="414042"/>
          <w:spacing w:val="9"/>
          <w:w w:val="90"/>
          <w:lang w:eastAsia="en-US"/>
        </w:rPr>
        <w:t xml:space="preserve"> </w:t>
      </w:r>
      <w:r w:rsidRPr="006A66A3">
        <w:rPr>
          <w:rFonts w:ascii="Lucida Sans Unicode" w:eastAsia="Lucida Sans Unicode" w:hAnsi="Lucida Sans Unicode" w:cs="Lucida Sans Unicode"/>
          <w:color w:val="414042"/>
          <w:w w:val="90"/>
          <w:lang w:eastAsia="en-US"/>
        </w:rPr>
        <w:t>Sample</w:t>
      </w:r>
    </w:p>
    <w:p w14:paraId="2F3C0635"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0"/>
          <w:lang w:eastAsia="en-US"/>
        </w:rPr>
        <w:t>Sum</w:t>
      </w:r>
      <w:r w:rsidRPr="006A66A3">
        <w:rPr>
          <w:rFonts w:ascii="Microsoft PhagsPa" w:eastAsia="Microsoft PhagsPa" w:hAnsi="Microsoft PhagsPa" w:cs="Microsoft PhagsPa"/>
          <w:b/>
          <w:bCs/>
          <w:color w:val="414042"/>
          <w:spacing w:val="5"/>
          <w:w w:val="90"/>
          <w:lang w:eastAsia="en-US"/>
        </w:rPr>
        <w:t xml:space="preserve"> </w:t>
      </w:r>
      <w:r w:rsidRPr="006A66A3">
        <w:rPr>
          <w:rFonts w:ascii="Microsoft PhagsPa" w:eastAsia="Microsoft PhagsPa" w:hAnsi="Microsoft PhagsPa" w:cs="Microsoft PhagsPa"/>
          <w:b/>
          <w:bCs/>
          <w:color w:val="414042"/>
          <w:w w:val="90"/>
          <w:lang w:eastAsia="en-US"/>
        </w:rPr>
        <w:t>Insu</w:t>
      </w:r>
      <w:r w:rsidRPr="006A66A3">
        <w:rPr>
          <w:rFonts w:ascii="Microsoft PhagsPa" w:eastAsia="Microsoft PhagsPa" w:hAnsi="Microsoft PhagsPa" w:cs="Microsoft PhagsPa"/>
          <w:b/>
          <w:bCs/>
          <w:color w:val="414042"/>
          <w:spacing w:val="-2"/>
          <w:w w:val="90"/>
          <w:lang w:eastAsia="en-US"/>
        </w:rPr>
        <w:t>r</w:t>
      </w:r>
      <w:r w:rsidRPr="006A66A3">
        <w:rPr>
          <w:rFonts w:ascii="Microsoft PhagsPa" w:eastAsia="Microsoft PhagsPa" w:hAnsi="Microsoft PhagsPa" w:cs="Microsoft PhagsPa"/>
          <w:b/>
          <w:bCs/>
          <w:color w:val="414042"/>
          <w:w w:val="90"/>
          <w:lang w:eastAsia="en-US"/>
        </w:rPr>
        <w:t>ed</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90"/>
          <w:lang w:eastAsia="en-US"/>
        </w:rPr>
        <w:t>$250,000.00</w:t>
      </w:r>
    </w:p>
    <w:p w14:paraId="2CC6FA85"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Calibri" w:eastAsia="Calibri" w:hAnsi="Calibri" w:cs="Times New Roman"/>
          <w:noProof/>
          <w:color w:val="auto"/>
          <w:sz w:val="22"/>
          <w:szCs w:val="22"/>
          <w:lang w:eastAsia="en-US"/>
        </w:rPr>
        <mc:AlternateContent>
          <mc:Choice Requires="wpg">
            <w:drawing>
              <wp:anchor distT="0" distB="0" distL="114300" distR="114300" simplePos="0" relativeHeight="251668480" behindDoc="1" locked="0" layoutInCell="1" allowOverlap="1" wp14:anchorId="74B358BE" wp14:editId="7D7B2086">
                <wp:simplePos x="0" y="0"/>
                <wp:positionH relativeFrom="page">
                  <wp:posOffset>609600</wp:posOffset>
                </wp:positionH>
                <wp:positionV relativeFrom="paragraph">
                  <wp:posOffset>264795</wp:posOffset>
                </wp:positionV>
                <wp:extent cx="6553200" cy="283845"/>
                <wp:effectExtent l="0" t="0" r="0" b="1905"/>
                <wp:wrapNone/>
                <wp:docPr id="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283845"/>
                          <a:chOff x="960" y="417"/>
                          <a:chExt cx="10320" cy="447"/>
                        </a:xfrm>
                      </wpg:grpSpPr>
                      <wps:wsp>
                        <wps:cNvPr id="4" name="Freeform 6"/>
                        <wps:cNvSpPr>
                          <a:spLocks/>
                        </wps:cNvSpPr>
                        <wps:spPr bwMode="auto">
                          <a:xfrm>
                            <a:off x="960" y="417"/>
                            <a:ext cx="10320" cy="447"/>
                          </a:xfrm>
                          <a:custGeom>
                            <a:avLst/>
                            <a:gdLst>
                              <a:gd name="T0" fmla="+- 0 960 960"/>
                              <a:gd name="T1" fmla="*/ T0 w 10320"/>
                              <a:gd name="T2" fmla="+- 0 864 417"/>
                              <a:gd name="T3" fmla="*/ 864 h 447"/>
                              <a:gd name="T4" fmla="+- 0 11280 960"/>
                              <a:gd name="T5" fmla="*/ T4 w 10320"/>
                              <a:gd name="T6" fmla="+- 0 864 417"/>
                              <a:gd name="T7" fmla="*/ 864 h 447"/>
                              <a:gd name="T8" fmla="+- 0 11280 960"/>
                              <a:gd name="T9" fmla="*/ T8 w 10320"/>
                              <a:gd name="T10" fmla="+- 0 417 417"/>
                              <a:gd name="T11" fmla="*/ 417 h 447"/>
                              <a:gd name="T12" fmla="+- 0 960 960"/>
                              <a:gd name="T13" fmla="*/ T12 w 10320"/>
                              <a:gd name="T14" fmla="+- 0 417 417"/>
                              <a:gd name="T15" fmla="*/ 417 h 447"/>
                              <a:gd name="T16" fmla="+- 0 960 960"/>
                              <a:gd name="T17" fmla="*/ T16 w 10320"/>
                              <a:gd name="T18" fmla="+- 0 864 417"/>
                              <a:gd name="T19" fmla="*/ 864 h 447"/>
                            </a:gdLst>
                            <a:ahLst/>
                            <a:cxnLst>
                              <a:cxn ang="0">
                                <a:pos x="T1" y="T3"/>
                              </a:cxn>
                              <a:cxn ang="0">
                                <a:pos x="T5" y="T7"/>
                              </a:cxn>
                              <a:cxn ang="0">
                                <a:pos x="T9" y="T11"/>
                              </a:cxn>
                              <a:cxn ang="0">
                                <a:pos x="T13" y="T15"/>
                              </a:cxn>
                              <a:cxn ang="0">
                                <a:pos x="T17" y="T19"/>
                              </a:cxn>
                            </a:cxnLst>
                            <a:rect l="0" t="0" r="r" b="b"/>
                            <a:pathLst>
                              <a:path w="10320" h="447">
                                <a:moveTo>
                                  <a:pt x="0" y="447"/>
                                </a:moveTo>
                                <a:lnTo>
                                  <a:pt x="10320" y="447"/>
                                </a:lnTo>
                                <a:lnTo>
                                  <a:pt x="10320" y="0"/>
                                </a:lnTo>
                                <a:lnTo>
                                  <a:pt x="0" y="0"/>
                                </a:lnTo>
                                <a:lnTo>
                                  <a:pt x="0" y="447"/>
                                </a:lnTo>
                                <a:close/>
                              </a:path>
                            </a:pathLst>
                          </a:custGeom>
                          <a:solidFill>
                            <a:schemeClr val="accent1">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18B37B" id="Group 5" o:spid="_x0000_s1026" style="position:absolute;margin-left:48pt;margin-top:20.85pt;width:516pt;height:22.35pt;z-index:-251648000;mso-position-horizontal-relative:page" coordorigin="960,417" coordsize="1032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">
                <v:shape id="Freeform 6" o:spid="_x0000_s1027" style="position:absolute;left:960;top:417;width:10320;height:447;visibility:visible;mso-wrap-style:square;v-text-anchor:top" coordsize="103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" path="m,447r10320,l10320,,,,,447xe" fillcolor="#fbd9d2 [660]" stroked="f">
                  <v:path arrowok="t" o:connecttype="custom" o:connectlocs="0,864;10320,864;10320,417;0,417;0,864" o:connectangles="0,0,0,0,0"/>
                </v:shape>
                <w10:wrap anchorx="page"/>
              </v:group>
            </w:pict>
          </mc:Fallback>
        </mc:AlternateContent>
      </w:r>
      <w:r w:rsidRPr="006A66A3">
        <w:rPr>
          <w:rFonts w:ascii="Arial" w:eastAsia="Arial" w:hAnsi="Arial" w:cs="Arial"/>
          <w:b/>
          <w:bCs/>
          <w:color w:val="414042"/>
          <w:w w:val="85"/>
          <w:lang w:eastAsia="en-US"/>
        </w:rPr>
        <w:t>Effecti</w:t>
      </w:r>
      <w:r w:rsidRPr="006A66A3">
        <w:rPr>
          <w:rFonts w:ascii="Arial" w:eastAsia="Arial" w:hAnsi="Arial" w:cs="Arial"/>
          <w:b/>
          <w:bCs/>
          <w:color w:val="414042"/>
          <w:spacing w:val="-2"/>
          <w:w w:val="85"/>
          <w:lang w:eastAsia="en-US"/>
        </w:rPr>
        <w:t>v</w:t>
      </w:r>
      <w:r w:rsidRPr="006A66A3">
        <w:rPr>
          <w:rFonts w:ascii="Arial" w:eastAsia="Arial" w:hAnsi="Arial" w:cs="Arial"/>
          <w:b/>
          <w:bCs/>
          <w:color w:val="414042"/>
          <w:w w:val="85"/>
          <w:lang w:eastAsia="en-US"/>
        </w:rPr>
        <w:t>e</w:t>
      </w:r>
      <w:r w:rsidRPr="006A66A3">
        <w:rPr>
          <w:rFonts w:ascii="Arial" w:eastAsia="Arial" w:hAnsi="Arial" w:cs="Arial"/>
          <w:b/>
          <w:bCs/>
          <w:color w:val="414042"/>
          <w:spacing w:val="8"/>
          <w:w w:val="85"/>
          <w:lang w:eastAsia="en-US"/>
        </w:rPr>
        <w:t xml:space="preserve"> </w:t>
      </w:r>
      <w:r w:rsidRPr="006A66A3">
        <w:rPr>
          <w:rFonts w:ascii="Arial" w:eastAsia="Arial" w:hAnsi="Arial" w:cs="Arial"/>
          <w:b/>
          <w:bCs/>
          <w:color w:val="414042"/>
          <w:w w:val="85"/>
          <w:lang w:eastAsia="en-US"/>
        </w:rPr>
        <w:t>Da</w:t>
      </w:r>
      <w:r w:rsidRPr="006A66A3">
        <w:rPr>
          <w:rFonts w:ascii="Arial" w:eastAsia="Arial" w:hAnsi="Arial" w:cs="Arial"/>
          <w:b/>
          <w:bCs/>
          <w:color w:val="414042"/>
          <w:spacing w:val="-2"/>
          <w:w w:val="85"/>
          <w:lang w:eastAsia="en-US"/>
        </w:rPr>
        <w:t>t</w:t>
      </w:r>
      <w:r w:rsidRPr="006A66A3">
        <w:rPr>
          <w:rFonts w:ascii="Arial" w:eastAsia="Arial" w:hAnsi="Arial" w:cs="Arial"/>
          <w:b/>
          <w:bCs/>
          <w:color w:val="414042"/>
          <w:w w:val="85"/>
          <w:lang w:eastAsia="en-US"/>
        </w:rPr>
        <w:t>e</w:t>
      </w:r>
      <w:r w:rsidRPr="006A66A3">
        <w:rPr>
          <w:rFonts w:ascii="Arial" w:eastAsia="Arial" w:hAnsi="Arial" w:cs="Arial"/>
          <w:b/>
          <w:bCs/>
          <w:color w:val="414042"/>
          <w:w w:val="85"/>
          <w:lang w:eastAsia="en-US"/>
        </w:rPr>
        <w:tab/>
      </w:r>
      <w:r w:rsidRPr="006A66A3">
        <w:rPr>
          <w:rFonts w:ascii="Lucida Sans Unicode" w:eastAsia="Lucida Sans Unicode" w:hAnsi="Lucida Sans Unicode" w:cs="Lucida Sans Unicode"/>
          <w:color w:val="414042"/>
          <w:w w:val="80"/>
          <w:lang w:eastAsia="en-US"/>
        </w:rPr>
        <w:t>December</w:t>
      </w:r>
      <w:r w:rsidRPr="006A66A3">
        <w:rPr>
          <w:rFonts w:ascii="Lucida Sans Unicode" w:eastAsia="Lucida Sans Unicode" w:hAnsi="Lucida Sans Unicode" w:cs="Lucida Sans Unicode"/>
          <w:color w:val="414042"/>
          <w:spacing w:val="13"/>
          <w:w w:val="80"/>
          <w:lang w:eastAsia="en-US"/>
        </w:rPr>
        <w:t xml:space="preserve"> </w:t>
      </w:r>
      <w:r w:rsidRPr="006A66A3">
        <w:rPr>
          <w:rFonts w:ascii="Lucida Sans Unicode" w:eastAsia="Lucida Sans Unicode" w:hAnsi="Lucida Sans Unicode" w:cs="Lucida Sans Unicode"/>
          <w:color w:val="414042"/>
          <w:w w:val="80"/>
          <w:lang w:eastAsia="en-US"/>
        </w:rPr>
        <w:t>11,</w:t>
      </w:r>
      <w:r w:rsidRPr="006A66A3">
        <w:rPr>
          <w:rFonts w:ascii="Lucida Sans Unicode" w:eastAsia="Lucida Sans Unicode" w:hAnsi="Lucida Sans Unicode" w:cs="Lucida Sans Unicode"/>
          <w:color w:val="414042"/>
          <w:spacing w:val="12"/>
          <w:w w:val="80"/>
          <w:lang w:eastAsia="en-US"/>
        </w:rPr>
        <w:t xml:space="preserve"> </w:t>
      </w:r>
      <w:r w:rsidRPr="006A66A3">
        <w:rPr>
          <w:rFonts w:ascii="Lucida Sans Unicode" w:eastAsia="Lucida Sans Unicode" w:hAnsi="Lucida Sans Unicode" w:cs="Lucida Sans Unicode"/>
          <w:color w:val="414042"/>
          <w:w w:val="80"/>
          <w:lang w:eastAsia="en-US"/>
        </w:rPr>
        <w:t>2017</w:t>
      </w:r>
    </w:p>
    <w:p w14:paraId="68857CEE" w14:textId="77777777" w:rsidR="001504FF" w:rsidRPr="006A66A3" w:rsidRDefault="001504FF" w:rsidP="001504FF">
      <w:pPr>
        <w:widowControl w:val="0"/>
        <w:spacing w:before="6" w:after="0" w:line="120" w:lineRule="exact"/>
        <w:rPr>
          <w:rFonts w:ascii="Calibri" w:eastAsia="Calibri" w:hAnsi="Calibri" w:cs="Times New Roman"/>
          <w:color w:val="auto"/>
          <w:sz w:val="12"/>
          <w:szCs w:val="12"/>
          <w:lang w:eastAsia="en-US"/>
        </w:rPr>
      </w:pPr>
    </w:p>
    <w:p w14:paraId="6416B4A3" w14:textId="5542C48C" w:rsidR="001504FF" w:rsidRPr="006A66A3" w:rsidRDefault="001504FF" w:rsidP="00DB62A4">
      <w:pPr>
        <w:widowControl w:val="0"/>
        <w:tabs>
          <w:tab w:val="left" w:pos="5738"/>
          <w:tab w:val="left" w:pos="9813"/>
        </w:tabs>
        <w:spacing w:before="43"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0"/>
          <w:lang w:eastAsia="en-US"/>
        </w:rPr>
        <w:t>First</w:t>
      </w:r>
      <w:r w:rsidRPr="006A66A3">
        <w:rPr>
          <w:rFonts w:ascii="Microsoft PhagsPa" w:eastAsia="Microsoft PhagsPa" w:hAnsi="Microsoft PhagsPa" w:cs="Microsoft PhagsPa"/>
          <w:b/>
          <w:bCs/>
          <w:color w:val="414042"/>
          <w:spacing w:val="6"/>
          <w:w w:val="90"/>
          <w:lang w:eastAsia="en-US"/>
        </w:rPr>
        <w:t xml:space="preserve"> </w:t>
      </w:r>
      <w:r w:rsidRPr="006A66A3">
        <w:rPr>
          <w:rFonts w:ascii="Microsoft PhagsPa" w:eastAsia="Microsoft PhagsPa" w:hAnsi="Microsoft PhagsPa" w:cs="Microsoft PhagsPa"/>
          <w:b/>
          <w:bCs/>
          <w:color w:val="414042"/>
          <w:w w:val="90"/>
          <w:lang w:eastAsia="en-US"/>
        </w:rPr>
        <w:t>P</w:t>
      </w:r>
      <w:r w:rsidRPr="006A66A3">
        <w:rPr>
          <w:rFonts w:ascii="Microsoft PhagsPa" w:eastAsia="Microsoft PhagsPa" w:hAnsi="Microsoft PhagsPa" w:cs="Microsoft PhagsPa"/>
          <w:b/>
          <w:bCs/>
          <w:color w:val="414042"/>
          <w:spacing w:val="-2"/>
          <w:w w:val="90"/>
          <w:lang w:eastAsia="en-US"/>
        </w:rPr>
        <w:t>r</w:t>
      </w:r>
      <w:r w:rsidRPr="006A66A3">
        <w:rPr>
          <w:rFonts w:ascii="Microsoft PhagsPa" w:eastAsia="Microsoft PhagsPa" w:hAnsi="Microsoft PhagsPa" w:cs="Microsoft PhagsPa"/>
          <w:b/>
          <w:bCs/>
          <w:color w:val="414042"/>
          <w:w w:val="90"/>
          <w:lang w:eastAsia="en-US"/>
        </w:rPr>
        <w:t>emium</w:t>
      </w:r>
      <w:r w:rsidRPr="006A66A3">
        <w:rPr>
          <w:rFonts w:ascii="Microsoft PhagsPa" w:eastAsia="Microsoft PhagsPa" w:hAnsi="Microsoft PhagsPa" w:cs="Microsoft PhagsPa"/>
          <w:b/>
          <w:bCs/>
          <w:color w:val="414042"/>
          <w:spacing w:val="6"/>
          <w:w w:val="90"/>
          <w:lang w:eastAsia="en-US"/>
        </w:rPr>
        <w:t xml:space="preserve"> </w:t>
      </w:r>
      <w:r w:rsidRPr="006A66A3">
        <w:rPr>
          <w:rFonts w:ascii="Microsoft PhagsPa" w:eastAsia="Microsoft PhagsPa" w:hAnsi="Microsoft PhagsPa" w:cs="Microsoft PhagsPa"/>
          <w:b/>
          <w:bCs/>
          <w:color w:val="414042"/>
          <w:w w:val="90"/>
          <w:lang w:eastAsia="en-US"/>
        </w:rPr>
        <w:t>Due</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w w:val="90"/>
          <w:lang w:eastAsia="en-US"/>
        </w:rPr>
        <w:t>Da</w:t>
      </w:r>
      <w:r w:rsidRPr="006A66A3">
        <w:rPr>
          <w:rFonts w:ascii="Microsoft PhagsPa" w:eastAsia="Microsoft PhagsPa" w:hAnsi="Microsoft PhagsPa" w:cs="Microsoft PhagsPa"/>
          <w:b/>
          <w:bCs/>
          <w:color w:val="414042"/>
          <w:spacing w:val="-1"/>
          <w:w w:val="90"/>
          <w:lang w:eastAsia="en-US"/>
        </w:rPr>
        <w:t>t</w:t>
      </w:r>
      <w:r w:rsidRPr="006A66A3">
        <w:rPr>
          <w:rFonts w:ascii="Microsoft PhagsPa" w:eastAsia="Microsoft PhagsPa" w:hAnsi="Microsoft PhagsPa" w:cs="Microsoft PhagsPa"/>
          <w:b/>
          <w:bCs/>
          <w:color w:val="414042"/>
          <w:w w:val="90"/>
          <w:lang w:eastAsia="en-US"/>
        </w:rPr>
        <w:t>e</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80"/>
          <w:lang w:eastAsia="en-US"/>
        </w:rPr>
        <w:t>December</w:t>
      </w:r>
      <w:r w:rsidRPr="006A66A3">
        <w:rPr>
          <w:rFonts w:ascii="Lucida Sans Unicode" w:eastAsia="Lucida Sans Unicode" w:hAnsi="Lucida Sans Unicode" w:cs="Lucida Sans Unicode"/>
          <w:color w:val="414042"/>
          <w:spacing w:val="12"/>
          <w:w w:val="80"/>
          <w:lang w:eastAsia="en-US"/>
        </w:rPr>
        <w:t xml:space="preserve"> </w:t>
      </w:r>
      <w:r w:rsidRPr="006A66A3">
        <w:rPr>
          <w:rFonts w:ascii="Lucida Sans Unicode" w:eastAsia="Lucida Sans Unicode" w:hAnsi="Lucida Sans Unicode" w:cs="Lucida Sans Unicode"/>
          <w:color w:val="414042"/>
          <w:w w:val="80"/>
          <w:lang w:eastAsia="en-US"/>
        </w:rPr>
        <w:t>11,</w:t>
      </w:r>
      <w:r w:rsidRPr="006A66A3">
        <w:rPr>
          <w:rFonts w:ascii="Lucida Sans Unicode" w:eastAsia="Lucida Sans Unicode" w:hAnsi="Lucida Sans Unicode" w:cs="Lucida Sans Unicode"/>
          <w:color w:val="414042"/>
          <w:spacing w:val="13"/>
          <w:w w:val="80"/>
          <w:lang w:eastAsia="en-US"/>
        </w:rPr>
        <w:t xml:space="preserve"> </w:t>
      </w:r>
      <w:r w:rsidRPr="006A66A3">
        <w:rPr>
          <w:rFonts w:ascii="Lucida Sans Unicode" w:eastAsia="Lucida Sans Unicode" w:hAnsi="Lucida Sans Unicode" w:cs="Lucida Sans Unicode"/>
          <w:color w:val="414042"/>
          <w:w w:val="80"/>
          <w:lang w:eastAsia="en-US"/>
        </w:rPr>
        <w:t>2017</w:t>
      </w:r>
      <w:r w:rsidR="00DB62A4">
        <w:rPr>
          <w:rFonts w:ascii="Lucida Sans Unicode" w:eastAsia="Lucida Sans Unicode" w:hAnsi="Lucida Sans Unicode" w:cs="Lucida Sans Unicode"/>
          <w:color w:val="414042"/>
          <w:w w:val="80"/>
          <w:lang w:eastAsia="en-US"/>
        </w:rPr>
        <w:tab/>
      </w:r>
    </w:p>
    <w:p w14:paraId="561CCCEC" w14:textId="77777777" w:rsidR="001504FF" w:rsidRPr="006A66A3" w:rsidRDefault="001504FF" w:rsidP="001504FF">
      <w:pPr>
        <w:widowControl w:val="0"/>
        <w:spacing w:before="6" w:after="0" w:line="120" w:lineRule="exact"/>
        <w:rPr>
          <w:rFonts w:ascii="Calibri" w:eastAsia="Calibri" w:hAnsi="Calibri" w:cs="Times New Roman"/>
          <w:color w:val="auto"/>
          <w:sz w:val="12"/>
          <w:szCs w:val="12"/>
          <w:lang w:eastAsia="en-US"/>
        </w:rPr>
      </w:pPr>
    </w:p>
    <w:p w14:paraId="29EE4F4E" w14:textId="77777777" w:rsidR="001504FF" w:rsidRPr="006A66A3" w:rsidRDefault="001504FF" w:rsidP="001504FF">
      <w:pPr>
        <w:widowControl w:val="0"/>
        <w:tabs>
          <w:tab w:val="left" w:pos="5738"/>
        </w:tabs>
        <w:spacing w:before="53"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5"/>
          <w:lang w:eastAsia="en-US"/>
        </w:rPr>
        <w:t>P</w:t>
      </w:r>
      <w:r w:rsidRPr="006A66A3">
        <w:rPr>
          <w:rFonts w:ascii="Microsoft PhagsPa" w:eastAsia="Microsoft PhagsPa" w:hAnsi="Microsoft PhagsPa" w:cs="Microsoft PhagsPa"/>
          <w:b/>
          <w:bCs/>
          <w:color w:val="414042"/>
          <w:spacing w:val="-2"/>
          <w:w w:val="95"/>
          <w:lang w:eastAsia="en-US"/>
        </w:rPr>
        <w:t>r</w:t>
      </w:r>
      <w:r w:rsidRPr="006A66A3">
        <w:rPr>
          <w:rFonts w:ascii="Microsoft PhagsPa" w:eastAsia="Microsoft PhagsPa" w:hAnsi="Microsoft PhagsPa" w:cs="Microsoft PhagsPa"/>
          <w:b/>
          <w:bCs/>
          <w:color w:val="414042"/>
          <w:w w:val="95"/>
          <w:lang w:eastAsia="en-US"/>
        </w:rPr>
        <w:t>emium</w:t>
      </w:r>
      <w:r w:rsidRPr="006A66A3">
        <w:rPr>
          <w:rFonts w:ascii="Microsoft PhagsPa" w:eastAsia="Microsoft PhagsPa" w:hAnsi="Microsoft PhagsPa" w:cs="Microsoft PhagsPa"/>
          <w:b/>
          <w:bCs/>
          <w:color w:val="414042"/>
          <w:spacing w:val="-2"/>
          <w:w w:val="95"/>
          <w:lang w:eastAsia="en-US"/>
        </w:rPr>
        <w:t xml:space="preserve"> </w:t>
      </w:r>
      <w:r w:rsidRPr="006A66A3">
        <w:rPr>
          <w:rFonts w:ascii="Microsoft PhagsPa" w:eastAsia="Microsoft PhagsPa" w:hAnsi="Microsoft PhagsPa" w:cs="Microsoft PhagsPa"/>
          <w:b/>
          <w:bCs/>
          <w:color w:val="414042"/>
          <w:spacing w:val="-6"/>
          <w:w w:val="95"/>
          <w:lang w:eastAsia="en-US"/>
        </w:rPr>
        <w:t>P</w:t>
      </w:r>
      <w:r w:rsidRPr="006A66A3">
        <w:rPr>
          <w:rFonts w:ascii="Microsoft PhagsPa" w:eastAsia="Microsoft PhagsPa" w:hAnsi="Microsoft PhagsPa" w:cs="Microsoft PhagsPa"/>
          <w:b/>
          <w:bCs/>
          <w:color w:val="414042"/>
          <w:w w:val="95"/>
          <w:lang w:eastAsia="en-US"/>
        </w:rPr>
        <w:t>ayment</w:t>
      </w:r>
      <w:r w:rsidRPr="006A66A3">
        <w:rPr>
          <w:rFonts w:ascii="Microsoft PhagsPa" w:eastAsia="Microsoft PhagsPa" w:hAnsi="Microsoft PhagsPa" w:cs="Microsoft PhagsPa"/>
          <w:b/>
          <w:bCs/>
          <w:color w:val="414042"/>
          <w:spacing w:val="-2"/>
          <w:w w:val="95"/>
          <w:lang w:eastAsia="en-US"/>
        </w:rPr>
        <w:t xml:space="preserve"> </w:t>
      </w:r>
      <w:r w:rsidRPr="006A66A3">
        <w:rPr>
          <w:rFonts w:ascii="Microsoft PhagsPa" w:eastAsia="Microsoft PhagsPa" w:hAnsi="Microsoft PhagsPa" w:cs="Microsoft PhagsPa"/>
          <w:b/>
          <w:bCs/>
          <w:color w:val="414042"/>
          <w:w w:val="95"/>
          <w:lang w:eastAsia="en-US"/>
        </w:rPr>
        <w:t>F</w:t>
      </w:r>
      <w:r w:rsidRPr="006A66A3">
        <w:rPr>
          <w:rFonts w:ascii="Microsoft PhagsPa" w:eastAsia="Microsoft PhagsPa" w:hAnsi="Microsoft PhagsPa" w:cs="Microsoft PhagsPa"/>
          <w:b/>
          <w:bCs/>
          <w:color w:val="414042"/>
          <w:spacing w:val="-2"/>
          <w:w w:val="95"/>
          <w:lang w:eastAsia="en-US"/>
        </w:rPr>
        <w:t>r</w:t>
      </w:r>
      <w:r w:rsidRPr="006A66A3">
        <w:rPr>
          <w:rFonts w:ascii="Microsoft PhagsPa" w:eastAsia="Microsoft PhagsPa" w:hAnsi="Microsoft PhagsPa" w:cs="Microsoft PhagsPa"/>
          <w:b/>
          <w:bCs/>
          <w:color w:val="414042"/>
          <w:w w:val="95"/>
          <w:lang w:eastAsia="en-US"/>
        </w:rPr>
        <w:t>equency</w:t>
      </w:r>
      <w:r w:rsidRPr="006A66A3">
        <w:rPr>
          <w:rFonts w:ascii="Microsoft PhagsPa" w:eastAsia="Microsoft PhagsPa" w:hAnsi="Microsoft PhagsPa" w:cs="Microsoft PhagsPa"/>
          <w:b/>
          <w:bCs/>
          <w:color w:val="414042"/>
          <w:w w:val="95"/>
          <w:lang w:eastAsia="en-US"/>
        </w:rPr>
        <w:tab/>
      </w:r>
      <w:r w:rsidRPr="006A66A3">
        <w:rPr>
          <w:rFonts w:ascii="Lucida Sans Unicode" w:eastAsia="Lucida Sans Unicode" w:hAnsi="Lucida Sans Unicode" w:cs="Lucida Sans Unicode"/>
          <w:color w:val="414042"/>
          <w:w w:val="95"/>
          <w:position w:val="-1"/>
          <w:lang w:eastAsia="en-US"/>
        </w:rPr>
        <w:t>Monthly</w:t>
      </w:r>
    </w:p>
    <w:p w14:paraId="36652772"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0"/>
          <w:lang w:eastAsia="en-US"/>
        </w:rPr>
        <w:t>P</w:t>
      </w:r>
      <w:r w:rsidRPr="006A66A3">
        <w:rPr>
          <w:rFonts w:ascii="Microsoft PhagsPa" w:eastAsia="Microsoft PhagsPa" w:hAnsi="Microsoft PhagsPa" w:cs="Microsoft PhagsPa"/>
          <w:b/>
          <w:bCs/>
          <w:color w:val="414042"/>
          <w:spacing w:val="-2"/>
          <w:w w:val="90"/>
          <w:lang w:eastAsia="en-US"/>
        </w:rPr>
        <w:t>r</w:t>
      </w:r>
      <w:r w:rsidRPr="006A66A3">
        <w:rPr>
          <w:rFonts w:ascii="Microsoft PhagsPa" w:eastAsia="Microsoft PhagsPa" w:hAnsi="Microsoft PhagsPa" w:cs="Microsoft PhagsPa"/>
          <w:b/>
          <w:bCs/>
          <w:color w:val="414042"/>
          <w:w w:val="90"/>
          <w:lang w:eastAsia="en-US"/>
        </w:rPr>
        <w:t>emium</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spacing w:val="-6"/>
          <w:w w:val="90"/>
          <w:lang w:eastAsia="en-US"/>
        </w:rPr>
        <w:t>P</w:t>
      </w:r>
      <w:r w:rsidRPr="006A66A3">
        <w:rPr>
          <w:rFonts w:ascii="Microsoft PhagsPa" w:eastAsia="Microsoft PhagsPa" w:hAnsi="Microsoft PhagsPa" w:cs="Microsoft PhagsPa"/>
          <w:b/>
          <w:bCs/>
          <w:color w:val="414042"/>
          <w:w w:val="90"/>
          <w:lang w:eastAsia="en-US"/>
        </w:rPr>
        <w:t>ayment</w:t>
      </w:r>
      <w:r w:rsidRPr="006A66A3">
        <w:rPr>
          <w:rFonts w:ascii="Microsoft PhagsPa" w:eastAsia="Microsoft PhagsPa" w:hAnsi="Microsoft PhagsPa" w:cs="Microsoft PhagsPa"/>
          <w:b/>
          <w:bCs/>
          <w:color w:val="414042"/>
          <w:spacing w:val="8"/>
          <w:w w:val="90"/>
          <w:lang w:eastAsia="en-US"/>
        </w:rPr>
        <w:t xml:space="preserve"> </w:t>
      </w:r>
      <w:r w:rsidRPr="006A66A3">
        <w:rPr>
          <w:rFonts w:ascii="Microsoft PhagsPa" w:eastAsia="Microsoft PhagsPa" w:hAnsi="Microsoft PhagsPa" w:cs="Microsoft PhagsPa"/>
          <w:b/>
          <w:bCs/>
          <w:color w:val="414042"/>
          <w:w w:val="90"/>
          <w:lang w:eastAsia="en-US"/>
        </w:rPr>
        <w:t>Account</w:t>
      </w:r>
      <w:r w:rsidRPr="006A66A3">
        <w:rPr>
          <w:rFonts w:ascii="Microsoft PhagsPa" w:eastAsia="Microsoft PhagsPa" w:hAnsi="Microsoft PhagsPa" w:cs="Microsoft PhagsPa"/>
          <w:b/>
          <w:bCs/>
          <w:color w:val="414042"/>
          <w:spacing w:val="8"/>
          <w:w w:val="90"/>
          <w:lang w:eastAsia="en-US"/>
        </w:rPr>
        <w:t xml:space="preserve"> </w:t>
      </w:r>
      <w:r w:rsidRPr="006A66A3">
        <w:rPr>
          <w:rFonts w:ascii="Microsoft PhagsPa" w:eastAsia="Microsoft PhagsPa" w:hAnsi="Microsoft PhagsPa" w:cs="Microsoft PhagsPa"/>
          <w:b/>
          <w:bCs/>
          <w:color w:val="414042"/>
          <w:spacing w:val="-11"/>
          <w:w w:val="90"/>
          <w:lang w:eastAsia="en-US"/>
        </w:rPr>
        <w:t>T</w:t>
      </w:r>
      <w:r w:rsidRPr="006A66A3">
        <w:rPr>
          <w:rFonts w:ascii="Microsoft PhagsPa" w:eastAsia="Microsoft PhagsPa" w:hAnsi="Microsoft PhagsPa" w:cs="Microsoft PhagsPa"/>
          <w:b/>
          <w:bCs/>
          <w:color w:val="414042"/>
          <w:w w:val="90"/>
          <w:lang w:eastAsia="en-US"/>
        </w:rPr>
        <w:t>ype</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90"/>
          <w:lang w:eastAsia="en-US"/>
        </w:rPr>
        <w:t>C</w:t>
      </w:r>
      <w:r w:rsidRPr="006A66A3">
        <w:rPr>
          <w:rFonts w:ascii="Lucida Sans Unicode" w:eastAsia="Lucida Sans Unicode" w:hAnsi="Lucida Sans Unicode" w:cs="Lucida Sans Unicode"/>
          <w:color w:val="414042"/>
          <w:spacing w:val="-4"/>
          <w:w w:val="90"/>
          <w:lang w:eastAsia="en-US"/>
        </w:rPr>
        <w:t>r</w:t>
      </w:r>
      <w:r w:rsidRPr="006A66A3">
        <w:rPr>
          <w:rFonts w:ascii="Lucida Sans Unicode" w:eastAsia="Lucida Sans Unicode" w:hAnsi="Lucida Sans Unicode" w:cs="Lucida Sans Unicode"/>
          <w:color w:val="414042"/>
          <w:w w:val="90"/>
          <w:lang w:eastAsia="en-US"/>
        </w:rPr>
        <w:t>edit</w:t>
      </w:r>
      <w:r w:rsidRPr="006A66A3">
        <w:rPr>
          <w:rFonts w:ascii="Lucida Sans Unicode" w:eastAsia="Lucida Sans Unicode" w:hAnsi="Lucida Sans Unicode" w:cs="Lucida Sans Unicode"/>
          <w:color w:val="414042"/>
          <w:spacing w:val="-26"/>
          <w:w w:val="90"/>
          <w:lang w:eastAsia="en-US"/>
        </w:rPr>
        <w:t xml:space="preserve"> </w:t>
      </w:r>
      <w:r w:rsidRPr="006A66A3">
        <w:rPr>
          <w:rFonts w:ascii="Lucida Sans Unicode" w:eastAsia="Lucida Sans Unicode" w:hAnsi="Lucida Sans Unicode" w:cs="Lucida Sans Unicode"/>
          <w:color w:val="414042"/>
          <w:w w:val="90"/>
          <w:lang w:eastAsia="en-US"/>
        </w:rPr>
        <w:t>Ca</w:t>
      </w:r>
      <w:r w:rsidRPr="006A66A3">
        <w:rPr>
          <w:rFonts w:ascii="Lucida Sans Unicode" w:eastAsia="Lucida Sans Unicode" w:hAnsi="Lucida Sans Unicode" w:cs="Lucida Sans Unicode"/>
          <w:color w:val="414042"/>
          <w:spacing w:val="-4"/>
          <w:w w:val="90"/>
          <w:lang w:eastAsia="en-US"/>
        </w:rPr>
        <w:t>r</w:t>
      </w:r>
      <w:r w:rsidRPr="006A66A3">
        <w:rPr>
          <w:rFonts w:ascii="Lucida Sans Unicode" w:eastAsia="Lucida Sans Unicode" w:hAnsi="Lucida Sans Unicode" w:cs="Lucida Sans Unicode"/>
          <w:color w:val="414042"/>
          <w:w w:val="90"/>
          <w:lang w:eastAsia="en-US"/>
        </w:rPr>
        <w:t>d</w:t>
      </w:r>
      <w:r w:rsidRPr="006A66A3">
        <w:rPr>
          <w:rFonts w:ascii="Lucida Sans Unicode" w:eastAsia="Lucida Sans Unicode" w:hAnsi="Lucida Sans Unicode" w:cs="Lucida Sans Unicode"/>
          <w:color w:val="414042"/>
          <w:spacing w:val="-26"/>
          <w:w w:val="90"/>
          <w:lang w:eastAsia="en-US"/>
        </w:rPr>
        <w:t xml:space="preserve"> </w:t>
      </w:r>
      <w:r w:rsidRPr="006A66A3">
        <w:rPr>
          <w:rFonts w:ascii="Lucida Sans Unicode" w:eastAsia="Lucida Sans Unicode" w:hAnsi="Lucida Sans Unicode" w:cs="Lucida Sans Unicode"/>
          <w:color w:val="414042"/>
          <w:w w:val="90"/>
          <w:lang w:eastAsia="en-US"/>
        </w:rPr>
        <w:t>ending</w:t>
      </w:r>
      <w:r w:rsidRPr="006A66A3">
        <w:rPr>
          <w:rFonts w:ascii="Lucida Sans Unicode" w:eastAsia="Lucida Sans Unicode" w:hAnsi="Lucida Sans Unicode" w:cs="Lucida Sans Unicode"/>
          <w:color w:val="414042"/>
          <w:spacing w:val="-26"/>
          <w:w w:val="90"/>
          <w:lang w:eastAsia="en-US"/>
        </w:rPr>
        <w:t xml:space="preserve"> </w:t>
      </w:r>
      <w:r w:rsidRPr="006A66A3">
        <w:rPr>
          <w:rFonts w:ascii="Lucida Sans Unicode" w:eastAsia="Lucida Sans Unicode" w:hAnsi="Lucida Sans Unicode" w:cs="Lucida Sans Unicode"/>
          <w:color w:val="414042"/>
          <w:w w:val="90"/>
          <w:lang w:eastAsia="en-US"/>
        </w:rPr>
        <w:t>in</w:t>
      </w:r>
      <w:r w:rsidRPr="006A66A3">
        <w:rPr>
          <w:rFonts w:ascii="Lucida Sans Unicode" w:eastAsia="Lucida Sans Unicode" w:hAnsi="Lucida Sans Unicode" w:cs="Lucida Sans Unicode"/>
          <w:color w:val="414042"/>
          <w:spacing w:val="-26"/>
          <w:w w:val="90"/>
          <w:lang w:eastAsia="en-US"/>
        </w:rPr>
        <w:t xml:space="preserve"> </w:t>
      </w:r>
      <w:r w:rsidRPr="006A66A3">
        <w:rPr>
          <w:rFonts w:ascii="Lucida Sans Unicode" w:eastAsia="Lucida Sans Unicode" w:hAnsi="Lucida Sans Unicode" w:cs="Lucida Sans Unicode"/>
          <w:color w:val="414042"/>
          <w:w w:val="90"/>
          <w:lang w:eastAsia="en-US"/>
        </w:rPr>
        <w:t>1234</w:t>
      </w:r>
    </w:p>
    <w:p w14:paraId="61A71E86" w14:textId="779BA392" w:rsidR="001504FF" w:rsidRDefault="001504FF" w:rsidP="001504FF">
      <w:pPr>
        <w:widowControl w:val="0"/>
        <w:tabs>
          <w:tab w:val="left" w:pos="5738"/>
        </w:tabs>
        <w:spacing w:before="47" w:after="0" w:line="240" w:lineRule="auto"/>
        <w:ind w:left="345"/>
        <w:rPr>
          <w:rFonts w:ascii="Lucida Sans Unicode" w:eastAsia="Lucida Sans Unicode" w:hAnsi="Lucida Sans Unicode" w:cs="Lucida Sans Unicode"/>
          <w:color w:val="414042"/>
          <w:w w:val="85"/>
          <w:position w:val="1"/>
          <w:lang w:eastAsia="en-US"/>
        </w:rPr>
      </w:pPr>
      <w:r w:rsidRPr="006A66A3">
        <w:rPr>
          <w:rFonts w:ascii="Microsoft PhagsPa" w:eastAsia="Microsoft PhagsPa" w:hAnsi="Microsoft PhagsPa" w:cs="Microsoft PhagsPa"/>
          <w:b/>
          <w:bCs/>
          <w:color w:val="414042"/>
          <w:w w:val="85"/>
          <w:lang w:eastAsia="en-US"/>
        </w:rPr>
        <w:t>Plan</w:t>
      </w:r>
      <w:r w:rsidRPr="006A66A3">
        <w:rPr>
          <w:rFonts w:ascii="Microsoft PhagsPa" w:eastAsia="Microsoft PhagsPa" w:hAnsi="Microsoft PhagsPa" w:cs="Microsoft PhagsPa"/>
          <w:b/>
          <w:bCs/>
          <w:color w:val="414042"/>
          <w:w w:val="85"/>
          <w:lang w:eastAsia="en-US"/>
        </w:rPr>
        <w:tab/>
      </w:r>
      <w:r w:rsidRPr="006A66A3">
        <w:rPr>
          <w:rFonts w:ascii="Lucida Sans Unicode" w:eastAsia="Lucida Sans Unicode" w:hAnsi="Lucida Sans Unicode" w:cs="Lucida Sans Unicode"/>
          <w:color w:val="414042"/>
          <w:w w:val="85"/>
          <w:position w:val="1"/>
          <w:lang w:eastAsia="en-US"/>
        </w:rPr>
        <w:t>Growing Together</w:t>
      </w:r>
      <w:r w:rsidRPr="006A66A3">
        <w:rPr>
          <w:rFonts w:ascii="Lucida Sans Unicode" w:eastAsia="Lucida Sans Unicode" w:hAnsi="Lucida Sans Unicode" w:cs="Lucida Sans Unicode"/>
          <w:color w:val="414042"/>
          <w:spacing w:val="10"/>
          <w:w w:val="85"/>
          <w:position w:val="1"/>
          <w:lang w:eastAsia="en-US"/>
        </w:rPr>
        <w:t xml:space="preserve"> </w:t>
      </w:r>
      <w:r w:rsidRPr="006A66A3">
        <w:rPr>
          <w:rFonts w:ascii="Lucida Sans Unicode" w:eastAsia="Lucida Sans Unicode" w:hAnsi="Lucida Sans Unicode" w:cs="Lucida Sans Unicode"/>
          <w:color w:val="414042"/>
          <w:w w:val="85"/>
          <w:position w:val="1"/>
          <w:lang w:eastAsia="en-US"/>
        </w:rPr>
        <w:t>10‑</w:t>
      </w:r>
      <w:r w:rsidRPr="006A66A3">
        <w:rPr>
          <w:rFonts w:ascii="Lucida Sans Unicode" w:eastAsia="Lucida Sans Unicode" w:hAnsi="Lucida Sans Unicode" w:cs="Lucida Sans Unicode"/>
          <w:color w:val="414042"/>
          <w:spacing w:val="-18"/>
          <w:w w:val="85"/>
          <w:position w:val="1"/>
          <w:lang w:eastAsia="en-US"/>
        </w:rPr>
        <w:t>Y</w:t>
      </w:r>
      <w:r w:rsidRPr="006A66A3">
        <w:rPr>
          <w:rFonts w:ascii="Lucida Sans Unicode" w:eastAsia="Lucida Sans Unicode" w:hAnsi="Lucida Sans Unicode" w:cs="Lucida Sans Unicode"/>
          <w:color w:val="414042"/>
          <w:w w:val="85"/>
          <w:position w:val="1"/>
          <w:lang w:eastAsia="en-US"/>
        </w:rPr>
        <w:t>ear</w:t>
      </w:r>
      <w:r w:rsidRPr="006A66A3">
        <w:rPr>
          <w:rFonts w:ascii="Lucida Sans Unicode" w:eastAsia="Lucida Sans Unicode" w:hAnsi="Lucida Sans Unicode" w:cs="Lucida Sans Unicode"/>
          <w:color w:val="414042"/>
          <w:spacing w:val="10"/>
          <w:w w:val="85"/>
          <w:position w:val="1"/>
          <w:lang w:eastAsia="en-US"/>
        </w:rPr>
        <w:t xml:space="preserve"> </w:t>
      </w:r>
      <w:r w:rsidRPr="006A66A3">
        <w:rPr>
          <w:rFonts w:ascii="Lucida Sans Unicode" w:eastAsia="Lucida Sans Unicode" w:hAnsi="Lucida Sans Unicode" w:cs="Lucida Sans Unicode"/>
          <w:color w:val="414042"/>
          <w:spacing w:val="-23"/>
          <w:w w:val="85"/>
          <w:position w:val="1"/>
          <w:lang w:eastAsia="en-US"/>
        </w:rPr>
        <w:t>T</w:t>
      </w:r>
      <w:r w:rsidRPr="006A66A3">
        <w:rPr>
          <w:rFonts w:ascii="Lucida Sans Unicode" w:eastAsia="Lucida Sans Unicode" w:hAnsi="Lucida Sans Unicode" w:cs="Lucida Sans Unicode"/>
          <w:color w:val="414042"/>
          <w:w w:val="85"/>
          <w:position w:val="1"/>
          <w:lang w:eastAsia="en-US"/>
        </w:rPr>
        <w:t>e</w:t>
      </w:r>
      <w:r w:rsidRPr="006A66A3">
        <w:rPr>
          <w:rFonts w:ascii="Lucida Sans Unicode" w:eastAsia="Lucida Sans Unicode" w:hAnsi="Lucida Sans Unicode" w:cs="Lucida Sans Unicode"/>
          <w:color w:val="414042"/>
          <w:spacing w:val="-1"/>
          <w:w w:val="85"/>
          <w:position w:val="1"/>
          <w:lang w:eastAsia="en-US"/>
        </w:rPr>
        <w:t>r</w:t>
      </w:r>
      <w:r w:rsidRPr="006A66A3">
        <w:rPr>
          <w:rFonts w:ascii="Lucida Sans Unicode" w:eastAsia="Lucida Sans Unicode" w:hAnsi="Lucida Sans Unicode" w:cs="Lucida Sans Unicode"/>
          <w:color w:val="414042"/>
          <w:w w:val="85"/>
          <w:position w:val="1"/>
          <w:lang w:eastAsia="en-US"/>
        </w:rPr>
        <w:t>m</w:t>
      </w:r>
      <w:r w:rsidRPr="006A66A3">
        <w:rPr>
          <w:rFonts w:ascii="Lucida Sans Unicode" w:eastAsia="Lucida Sans Unicode" w:hAnsi="Lucida Sans Unicode" w:cs="Lucida Sans Unicode"/>
          <w:color w:val="414042"/>
          <w:spacing w:val="11"/>
          <w:w w:val="85"/>
          <w:position w:val="1"/>
          <w:lang w:eastAsia="en-US"/>
        </w:rPr>
        <w:t xml:space="preserve"> </w:t>
      </w:r>
      <w:r w:rsidRPr="006A66A3">
        <w:rPr>
          <w:rFonts w:ascii="Lucida Sans Unicode" w:eastAsia="Lucida Sans Unicode" w:hAnsi="Lucida Sans Unicode" w:cs="Lucida Sans Unicode"/>
          <w:color w:val="414042"/>
          <w:w w:val="85"/>
          <w:position w:val="1"/>
          <w:lang w:eastAsia="en-US"/>
        </w:rPr>
        <w:t>Life</w:t>
      </w:r>
      <w:r w:rsidRPr="006A66A3">
        <w:rPr>
          <w:rFonts w:ascii="Lucida Sans Unicode" w:eastAsia="Lucida Sans Unicode" w:hAnsi="Lucida Sans Unicode" w:cs="Lucida Sans Unicode"/>
          <w:color w:val="414042"/>
          <w:spacing w:val="10"/>
          <w:w w:val="85"/>
          <w:position w:val="1"/>
          <w:lang w:eastAsia="en-US"/>
        </w:rPr>
        <w:t xml:space="preserve"> </w:t>
      </w:r>
      <w:r w:rsidRPr="006A66A3">
        <w:rPr>
          <w:rFonts w:ascii="Lucida Sans Unicode" w:eastAsia="Lucida Sans Unicode" w:hAnsi="Lucida Sans Unicode" w:cs="Lucida Sans Unicode"/>
          <w:color w:val="414042"/>
          <w:w w:val="85"/>
          <w:position w:val="1"/>
          <w:lang w:eastAsia="en-US"/>
        </w:rPr>
        <w:t>insurance</w:t>
      </w:r>
    </w:p>
    <w:p w14:paraId="28DF11A6" w14:textId="10B4DFA7" w:rsidR="00DB62A4" w:rsidRDefault="00DB62A4" w:rsidP="001504FF">
      <w:pPr>
        <w:widowControl w:val="0"/>
        <w:tabs>
          <w:tab w:val="left" w:pos="5738"/>
        </w:tabs>
        <w:spacing w:before="47" w:after="0" w:line="240" w:lineRule="auto"/>
        <w:ind w:left="345"/>
        <w:rPr>
          <w:rFonts w:ascii="Lucida Sans Unicode" w:eastAsia="Lucida Sans Unicode" w:hAnsi="Lucida Sans Unicode" w:cs="Lucida Sans Unicode"/>
          <w:color w:val="auto"/>
          <w:lang w:eastAsia="en-US"/>
        </w:rPr>
      </w:pPr>
    </w:p>
    <w:p w14:paraId="05F4D50D" w14:textId="77777777" w:rsidR="00DB62A4" w:rsidRPr="006A66A3" w:rsidRDefault="00DB62A4" w:rsidP="001504FF">
      <w:pPr>
        <w:widowControl w:val="0"/>
        <w:tabs>
          <w:tab w:val="left" w:pos="5738"/>
        </w:tabs>
        <w:spacing w:before="47" w:after="0" w:line="240" w:lineRule="auto"/>
        <w:ind w:left="345"/>
        <w:rPr>
          <w:rFonts w:ascii="Lucida Sans Unicode" w:eastAsia="Lucida Sans Unicode" w:hAnsi="Lucida Sans Unicode" w:cs="Lucida Sans Unicode"/>
          <w:color w:val="auto"/>
          <w:lang w:eastAsia="en-US"/>
        </w:rPr>
      </w:pPr>
    </w:p>
    <w:p w14:paraId="160A11DA" w14:textId="77777777" w:rsidR="001504FF" w:rsidRDefault="001504FF">
      <w:pPr>
        <w:rPr>
          <w:b/>
          <w:lang w:val="en-GB" w:eastAsia="en-US"/>
        </w:rPr>
      </w:pPr>
      <w:r>
        <w:br w:type="page"/>
      </w:r>
    </w:p>
    <w:p w14:paraId="4D477F44" w14:textId="77777777" w:rsidR="00D02B24" w:rsidRDefault="00D02B24" w:rsidP="001C78E0">
      <w:pPr>
        <w:pStyle w:val="Closing"/>
        <w:sectPr w:rsidR="00D02B24" w:rsidSect="00004C77">
          <w:footerReference w:type="default" r:id="rId12"/>
          <w:type w:val="continuous"/>
          <w:pgSz w:w="12240" w:h="15840"/>
          <w:pgMar w:top="1080" w:right="720" w:bottom="2880" w:left="720" w:header="454" w:footer="1134" w:gutter="0"/>
          <w:cols w:space="720"/>
          <w:titlePg/>
          <w:docGrid w:linePitch="360"/>
        </w:sectPr>
      </w:pPr>
    </w:p>
    <w:p w14:paraId="428CE82F" w14:textId="3FDABF3F" w:rsidR="001931C0" w:rsidRDefault="003A67F6" w:rsidP="006B0E1C">
      <w:pPr>
        <w:pStyle w:val="Heading1"/>
      </w:pPr>
      <w:bookmarkStart w:id="6" w:name="_Toc5956848"/>
      <w:r>
        <w:rPr>
          <w:noProof/>
        </w:rPr>
        <w:lastRenderedPageBreak/>
        <mc:AlternateContent>
          <mc:Choice Requires="wps">
            <w:drawing>
              <wp:anchor distT="0" distB="0" distL="114300" distR="114300" simplePos="0" relativeHeight="251671552" behindDoc="0" locked="0" layoutInCell="1" allowOverlap="1" wp14:anchorId="45E7AD0D" wp14:editId="704571C0">
                <wp:simplePos x="0" y="0"/>
                <wp:positionH relativeFrom="column">
                  <wp:posOffset>4883150</wp:posOffset>
                </wp:positionH>
                <wp:positionV relativeFrom="paragraph">
                  <wp:posOffset>375285</wp:posOffset>
                </wp:positionV>
                <wp:extent cx="729343" cy="740229"/>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29343" cy="740229"/>
                        </a:xfrm>
                        <a:prstGeom prst="rect">
                          <a:avLst/>
                        </a:prstGeom>
                        <a:noFill/>
                        <a:ln w="6350">
                          <a:noFill/>
                        </a:ln>
                      </wps:spPr>
                      <wps:txbx>
                        <w:txbxContent>
                          <w:p w14:paraId="7E0C1E68" w14:textId="45FC1EB8" w:rsidR="003A67F6" w:rsidRDefault="00E07266" w:rsidP="00E07266">
                            <w:r>
                              <w:object w:dxaOrig="1520" w:dyaOrig="985" w14:anchorId="50DF3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6pt;height:49.25pt">
                                  <v:imagedata r:id="rId13" o:title=""/>
                                </v:shape>
                                <o:OLEObject Type="Embed" ProgID="AcroExch.Document.DC" ShapeID="_x0000_i1039" DrawAspect="Icon" ObjectID="_1616576975" r:id="rId14"/>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5E7AD0D" id="Text Box 14" o:spid="_x0000_s1027" type="#_x0000_t202" style="position:absolute;margin-left:384.5pt;margin-top:29.55pt;width:57.45pt;height:58.3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" filled="f" stroked="f" strokeweight=".5pt">
                <v:textbox style="mso-fit-shape-to-text:t">
                  <w:txbxContent>
                    <w:p w14:paraId="7E0C1E68" w14:textId="45FC1EB8" w:rsidR="003A67F6" w:rsidRDefault="00E07266" w:rsidP="00E07266">
                      <w:r>
                        <w:object w:dxaOrig="1520" w:dyaOrig="985" w14:anchorId="50DF3115">
                          <v:shape id="_x0000_i1039" type="#_x0000_t75" style="width:76pt;height:49.25pt">
                            <v:imagedata r:id="rId13" o:title=""/>
                          </v:shape>
                          <o:OLEObject Type="Embed" ProgID="AcroExch.Document.DC" ShapeID="_x0000_i1039" DrawAspect="Icon" ObjectID="_1616576975" r:id="rId15"/>
                        </w:object>
                      </w:r>
                    </w:p>
                  </w:txbxContent>
                </v:textbox>
              </v:shape>
            </w:pict>
          </mc:Fallback>
        </mc:AlternateContent>
      </w:r>
      <w:r w:rsidR="001931C0">
        <w:t>PART 2</w:t>
      </w:r>
      <w:bookmarkEnd w:id="6"/>
    </w:p>
    <w:p w14:paraId="5877C967" w14:textId="5767C211" w:rsidR="001931C0" w:rsidRPr="001931C0" w:rsidRDefault="001931C0" w:rsidP="001931C0">
      <w:pPr>
        <w:pStyle w:val="HeadingP"/>
        <w:rPr>
          <w:b/>
        </w:rPr>
      </w:pPr>
      <w:bookmarkStart w:id="7" w:name="_Toc5956849"/>
      <w:r>
        <w:t>Conceptual Design</w:t>
      </w:r>
      <w:bookmarkStart w:id="8" w:name="_GoBack"/>
      <w:bookmarkEnd w:id="7"/>
      <w:bookmarkEnd w:id="8"/>
    </w:p>
    <w:p w14:paraId="1F5AA381" w14:textId="7A94286A" w:rsidR="001931C0" w:rsidRDefault="005D146F" w:rsidP="001504FF">
      <w:r>
        <w:rPr>
          <w:noProof/>
        </w:rPr>
        <mc:AlternateContent>
          <mc:Choice Requires="wps">
            <w:drawing>
              <wp:anchor distT="0" distB="0" distL="114300" distR="114300" simplePos="0" relativeHeight="251663360" behindDoc="0" locked="0" layoutInCell="1" allowOverlap="1" wp14:anchorId="1671E1D0" wp14:editId="4B631446">
                <wp:simplePos x="0" y="0"/>
                <wp:positionH relativeFrom="column">
                  <wp:posOffset>-1249680</wp:posOffset>
                </wp:positionH>
                <wp:positionV relativeFrom="paragraph">
                  <wp:posOffset>251460</wp:posOffset>
                </wp:positionV>
                <wp:extent cx="9090660" cy="5806440"/>
                <wp:effectExtent l="0" t="0" r="15240" b="22860"/>
                <wp:wrapNone/>
                <wp:docPr id="2" name="Text Box 2"/>
                <wp:cNvGraphicFramePr/>
                <a:graphic xmlns:a="http://schemas.openxmlformats.org/drawingml/2006/main">
                  <a:graphicData uri="http://schemas.microsoft.com/office/word/2010/wordprocessingShape">
                    <wps:wsp>
                      <wps:cNvSpPr txBox="1"/>
                      <wps:spPr>
                        <a:xfrm>
                          <a:off x="0" y="0"/>
                          <a:ext cx="9090660" cy="5806440"/>
                        </a:xfrm>
                        <a:prstGeom prst="rect">
                          <a:avLst/>
                        </a:prstGeom>
                        <a:solidFill>
                          <a:schemeClr val="lt1"/>
                        </a:solidFill>
                        <a:ln w="6350">
                          <a:solidFill>
                            <a:prstClr val="black"/>
                          </a:solidFill>
                        </a:ln>
                      </wps:spPr>
                      <wps:txbx>
                        <w:txbxContent>
                          <w:p w14:paraId="73655B01" w14:textId="2E923F12" w:rsidR="003B0E48" w:rsidRPr="00E07266" w:rsidRDefault="00E15D36">
                            <w:pPr>
                              <w:rPr>
                                <w:color w:val="FFFFFF" w:themeColor="background1"/>
                                <w14:textFill>
                                  <w14:noFill/>
                                </w14:textFill>
                              </w:rPr>
                            </w:pPr>
                            <w:r w:rsidRPr="00E07266">
                              <w:rPr>
                                <w:noProof/>
                                <w:color w:val="FFFFFF" w:themeColor="background1"/>
                                <w14:textFill>
                                  <w14:noFill/>
                                </w14:textFill>
                              </w:rPr>
                              <w:drawing>
                                <wp:inline distT="0" distB="0" distL="0" distR="0" wp14:anchorId="3B8A6E41" wp14:editId="3873F65D">
                                  <wp:extent cx="8930640" cy="57086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30640" cy="57086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71E1D0" id="Text Box 2" o:spid="_x0000_s1028" type="#_x0000_t202" style="position:absolute;margin-left:-98.4pt;margin-top:19.8pt;width:715.8pt;height:457.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" fillcolor="white [3201]" strokeweight=".5pt">
                <v:textbox>
                  <w:txbxContent>
                    <w:p w14:paraId="73655B01" w14:textId="2E923F12" w:rsidR="003B0E48" w:rsidRPr="00E07266" w:rsidRDefault="00E15D36">
                      <w:pPr>
                        <w:rPr>
                          <w:color w:val="FFFFFF" w:themeColor="background1"/>
                          <w14:textFill>
                            <w14:noFill/>
                          </w14:textFill>
                        </w:rPr>
                      </w:pPr>
                      <w:r w:rsidRPr="00E07266">
                        <w:rPr>
                          <w:noProof/>
                          <w:color w:val="FFFFFF" w:themeColor="background1"/>
                          <w14:textFill>
                            <w14:noFill/>
                          </w14:textFill>
                        </w:rPr>
                        <w:drawing>
                          <wp:inline distT="0" distB="0" distL="0" distR="0" wp14:anchorId="3B8A6E41" wp14:editId="3873F65D">
                            <wp:extent cx="8930640" cy="57086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30640" cy="5708650"/>
                                    </a:xfrm>
                                    <a:prstGeom prst="rect">
                                      <a:avLst/>
                                    </a:prstGeom>
                                  </pic:spPr>
                                </pic:pic>
                              </a:graphicData>
                            </a:graphic>
                          </wp:inline>
                        </w:drawing>
                      </w:r>
                    </w:p>
                  </w:txbxContent>
                </v:textbox>
              </v:shape>
            </w:pict>
          </mc:Fallback>
        </mc:AlternateContent>
      </w:r>
      <w:r w:rsidR="001504FF">
        <w:t xml:space="preserve">For a better resolution, the draw.io file are available </w:t>
      </w:r>
      <w:hyperlink r:id="rId17" w:history="1">
        <w:r w:rsidR="001504FF" w:rsidRPr="00BD5072">
          <w:rPr>
            <w:rStyle w:val="Hyperlink"/>
            <w:b/>
            <w:i/>
            <w:color w:val="0070C0"/>
          </w:rPr>
          <w:t>h</w:t>
        </w:r>
        <w:r w:rsidR="001504FF" w:rsidRPr="00BD5072">
          <w:rPr>
            <w:rStyle w:val="Hyperlink"/>
            <w:b/>
            <w:i/>
            <w:color w:val="0070C0"/>
          </w:rPr>
          <w:t>e</w:t>
        </w:r>
        <w:r w:rsidR="001504FF" w:rsidRPr="00BD5072">
          <w:rPr>
            <w:rStyle w:val="Hyperlink"/>
            <w:b/>
            <w:i/>
            <w:color w:val="0070C0"/>
          </w:rPr>
          <w:t>r</w:t>
        </w:r>
        <w:r w:rsidR="001504FF" w:rsidRPr="00BD5072">
          <w:rPr>
            <w:rStyle w:val="Hyperlink"/>
            <w:b/>
            <w:i/>
            <w:color w:val="0070C0"/>
          </w:rPr>
          <w:t>e</w:t>
        </w:r>
      </w:hyperlink>
      <w:r w:rsidR="00BD5072" w:rsidRPr="00BD5072">
        <w:rPr>
          <w:color w:val="0070C0"/>
        </w:rPr>
        <w:t xml:space="preserve"> </w:t>
      </w:r>
      <w:r w:rsidR="00BD5072">
        <w:t>or on</w:t>
      </w:r>
      <w:r w:rsidR="001504FF">
        <w:t xml:space="preserve"> </w:t>
      </w:r>
      <w:r w:rsidR="00BD5072">
        <w:t>the .pdf file &gt;&gt;&gt;&gt;&gt;&gt;&gt;&gt;&gt;</w:t>
      </w:r>
    </w:p>
    <w:p w14:paraId="032B9572" w14:textId="77777777" w:rsidR="005D146F" w:rsidRDefault="001931C0" w:rsidP="005D146F">
      <w:pPr>
        <w:sectPr w:rsidR="005D146F" w:rsidSect="008D31BD">
          <w:headerReference w:type="default" r:id="rId18"/>
          <w:footerReference w:type="default" r:id="rId19"/>
          <w:footerReference w:type="first" r:id="rId20"/>
          <w:pgSz w:w="15840" w:h="12240" w:orient="landscape"/>
          <w:pgMar w:top="720" w:right="1080" w:bottom="720" w:left="2880" w:header="1080" w:footer="170" w:gutter="0"/>
          <w:cols w:space="720"/>
          <w:titlePg/>
          <w:docGrid w:linePitch="360"/>
        </w:sectPr>
      </w:pPr>
      <w:r>
        <w:br w:type="page"/>
      </w:r>
    </w:p>
    <w:p w14:paraId="5874812F" w14:textId="6F8602F0" w:rsidR="001931C0" w:rsidRDefault="001931C0" w:rsidP="005D146F"/>
    <w:p w14:paraId="1B81F979" w14:textId="09E290E0" w:rsidR="001931C0" w:rsidRDefault="001931C0" w:rsidP="00AE30FA">
      <w:pPr>
        <w:pStyle w:val="Heading1"/>
      </w:pPr>
      <w:bookmarkStart w:id="9" w:name="_Toc5956850"/>
      <w:r>
        <w:t>PART 3 AND 4</w:t>
      </w:r>
      <w:bookmarkEnd w:id="9"/>
    </w:p>
    <w:p w14:paraId="201873E2" w14:textId="00772618" w:rsidR="005D146F" w:rsidRDefault="00CF17AA" w:rsidP="005D146F">
      <w:pPr>
        <w:pStyle w:val="HeadingP"/>
      </w:pPr>
      <w:bookmarkStart w:id="10" w:name="_Toc5956851"/>
      <w:r>
        <w:t xml:space="preserve">Logical </w:t>
      </w:r>
      <w:proofErr w:type="gramStart"/>
      <w:r>
        <w:t>Model</w:t>
      </w:r>
      <w:r w:rsidR="00801945">
        <w:t xml:space="preserve">  &amp;</w:t>
      </w:r>
      <w:proofErr w:type="gramEnd"/>
      <w:r w:rsidR="00801945">
        <w:t xml:space="preserve"> Physical Model</w:t>
      </w:r>
      <w:bookmarkEnd w:id="10"/>
    </w:p>
    <w:p w14:paraId="1008CC28" w14:textId="7CD8B158" w:rsidR="005D146F" w:rsidRDefault="005D146F" w:rsidP="005D146F">
      <w:pPr>
        <w:pStyle w:val="HeadingP"/>
        <w:sectPr w:rsidR="005D146F" w:rsidSect="002C3529">
          <w:headerReference w:type="default" r:id="rId21"/>
          <w:footerReference w:type="default" r:id="rId22"/>
          <w:pgSz w:w="12240" w:h="15840"/>
          <w:pgMar w:top="1080" w:right="720" w:bottom="2880" w:left="720" w:header="1080" w:footer="170" w:gutter="0"/>
          <w:cols w:space="720"/>
          <w:titlePg/>
          <w:docGrid w:linePitch="360"/>
        </w:sectPr>
      </w:pPr>
    </w:p>
    <w:tbl>
      <w:tblPr>
        <w:tblW w:w="4879" w:type="dxa"/>
        <w:tblCellMar>
          <w:left w:w="0" w:type="dxa"/>
          <w:right w:w="0" w:type="dxa"/>
        </w:tblCellMar>
        <w:tblLook w:val="04A0" w:firstRow="1" w:lastRow="0" w:firstColumn="1" w:lastColumn="0" w:noHBand="0" w:noVBand="1"/>
      </w:tblPr>
      <w:tblGrid>
        <w:gridCol w:w="1624"/>
        <w:gridCol w:w="663"/>
        <w:gridCol w:w="910"/>
        <w:gridCol w:w="655"/>
        <w:gridCol w:w="1027"/>
      </w:tblGrid>
      <w:tr w:rsidR="00DB6E18" w:rsidRPr="00A005DF" w14:paraId="19BB1B35" w14:textId="77777777" w:rsidTr="00B61E62">
        <w:trPr>
          <w:trHeight w:val="269"/>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3C40B70C" w14:textId="57933224" w:rsidR="00DB6E18" w:rsidRPr="00A005DF" w:rsidRDefault="00801945" w:rsidP="00DB6E18">
            <w:pPr>
              <w:spacing w:after="0" w:line="240" w:lineRule="auto"/>
              <w:jc w:val="center"/>
              <w:rPr>
                <w:rFonts w:ascii="Calibri" w:eastAsia="Times New Roman" w:hAnsi="Calibri" w:cs="Calibri"/>
                <w:b/>
                <w:bCs/>
                <w:color w:val="000000"/>
              </w:rPr>
            </w:pPr>
            <w:r>
              <w:t xml:space="preserve"> </w:t>
            </w:r>
            <w:r w:rsidR="00DB6E18" w:rsidRPr="00A005DF">
              <w:rPr>
                <w:rFonts w:ascii="Calibri" w:eastAsia="Times New Roman" w:hAnsi="Calibri" w:cs="Calibri"/>
                <w:b/>
                <w:bCs/>
                <w:color w:val="000000"/>
              </w:rPr>
              <w:t>DEPARTMENT</w:t>
            </w:r>
          </w:p>
        </w:tc>
      </w:tr>
      <w:tr w:rsidR="00DB6E18" w:rsidRPr="00A005DF" w14:paraId="2715A9DF"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A0F7D8C"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F502DA9"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1F4A960"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212A0D0"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FB03CB3" w14:textId="77777777" w:rsidR="00DB6E18" w:rsidRPr="00A005DF" w:rsidRDefault="00DB6E18" w:rsidP="00DB6E18">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59DF5DEC"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52299D2" w14:textId="77777777" w:rsidR="00DB6E18" w:rsidRPr="00FD3F02" w:rsidRDefault="00DB6E18" w:rsidP="00DB6E18">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department_id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73BD8C"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3B5670"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6FD176"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C3A6B5"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1791366"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922FD59"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department_name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E5E3EA2"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095BDFF"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BA69DE8"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047E9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3E4D092"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CEA1C84"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54B7B1"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17BC92"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A9FA84"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FC6CC0"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2C0AAA8"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C22748A"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0DDA395"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1D94F9E"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8D0149F"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1B408C1"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62D3E47"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45FC101"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7C1244"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D57872"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7A7AAB"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C0B00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EDDBE23"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0BB05CF"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1DA8BC6"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830FFE5"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AD5F3A6"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F0D9BB"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bl>
    <w:p w14:paraId="2BD43170" w14:textId="77777777" w:rsidR="00DB6E18" w:rsidRDefault="00DB6E18" w:rsidP="00DB6E18"/>
    <w:tbl>
      <w:tblPr>
        <w:tblW w:w="4782" w:type="dxa"/>
        <w:tblCellMar>
          <w:left w:w="0" w:type="dxa"/>
          <w:right w:w="0" w:type="dxa"/>
        </w:tblCellMar>
        <w:tblLook w:val="04A0" w:firstRow="1" w:lastRow="0" w:firstColumn="1" w:lastColumn="0" w:noHBand="0" w:noVBand="1"/>
      </w:tblPr>
      <w:tblGrid>
        <w:gridCol w:w="1357"/>
        <w:gridCol w:w="813"/>
        <w:gridCol w:w="930"/>
        <w:gridCol w:w="655"/>
        <w:gridCol w:w="1027"/>
      </w:tblGrid>
      <w:tr w:rsidR="00DB6E18" w:rsidRPr="00A005DF" w14:paraId="7F59B778"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79319CCF"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CATEGORY</w:t>
            </w:r>
          </w:p>
        </w:tc>
      </w:tr>
      <w:tr w:rsidR="00DB6E18" w:rsidRPr="00A005DF" w14:paraId="32708F0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FE0639E"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E5A62F7"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C936AE7"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E792391"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856510F" w14:textId="77777777" w:rsidR="00DB6E18" w:rsidRPr="00A005DF" w:rsidRDefault="00DB6E18" w:rsidP="00DB6E18">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02DA179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2CE76D" w14:textId="77777777" w:rsidR="00DB6E18" w:rsidRPr="00FD3F02" w:rsidRDefault="00DB6E18" w:rsidP="00DB6E18">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category_id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B70430"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2852C4"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FC2548"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2F3391"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F9DEC7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3C8EF5B"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category_name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931934"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3AB1A0"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2BD3E8F"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115E27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236940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8844C2C"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monthly_price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6AF266"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E218A8"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NUMERIC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D8CA8E"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DFAE82"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4FFCFA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2DACD53"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coverage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F03ED1A"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4ABD356"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DECIMAL</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ED782BA"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CBEF669"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2B050A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4CDBAF1"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term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898CC3"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E9ED2E"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3CDD79"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0923D3"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7C915C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1142D4E"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E1ADA1C"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72E36AC"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F41770"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933EAF2"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1C6DD5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855B1FD"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99F4F4"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56F766"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65DFE2F"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ED544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784865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527341F"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073BFD"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9531A0"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9DA35D"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490F14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BEA1DB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2215EEB"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430528"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29BAAF"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EB8C4F"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72B080"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bl>
    <w:p w14:paraId="6F8352E4" w14:textId="20FF01BC" w:rsidR="00DB6E18" w:rsidRDefault="00DB6E18" w:rsidP="00DB6E18"/>
    <w:tbl>
      <w:tblPr>
        <w:tblW w:w="4822" w:type="dxa"/>
        <w:tblCellMar>
          <w:left w:w="0" w:type="dxa"/>
          <w:right w:w="0" w:type="dxa"/>
        </w:tblCellMar>
        <w:tblLook w:val="04A0" w:firstRow="1" w:lastRow="0" w:firstColumn="1" w:lastColumn="0" w:noHBand="0" w:noVBand="1"/>
      </w:tblPr>
      <w:tblGrid>
        <w:gridCol w:w="1397"/>
        <w:gridCol w:w="813"/>
        <w:gridCol w:w="930"/>
        <w:gridCol w:w="655"/>
        <w:gridCol w:w="1027"/>
      </w:tblGrid>
      <w:tr w:rsidR="00DB6E18" w:rsidRPr="00A005DF" w14:paraId="0DC53C01"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6D9EEB"/>
            <w:tcMar>
              <w:top w:w="0" w:type="dxa"/>
              <w:left w:w="45" w:type="dxa"/>
              <w:bottom w:w="0" w:type="dxa"/>
              <w:right w:w="45" w:type="dxa"/>
            </w:tcMar>
            <w:vAlign w:val="bottom"/>
            <w:hideMark/>
          </w:tcPr>
          <w:p w14:paraId="29C5366A"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SPONSOR</w:t>
            </w:r>
          </w:p>
        </w:tc>
      </w:tr>
      <w:tr w:rsidR="00DB6E18" w:rsidRPr="00A005DF" w14:paraId="01EA2C6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29BAE61"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97DAC0A"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53DA538"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8F827EB"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3201C4B" w14:textId="77777777" w:rsidR="00DB6E18" w:rsidRPr="00A005DF" w:rsidRDefault="00DB6E18" w:rsidP="00DB6E18">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762F69F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FB57BDB" w14:textId="77777777" w:rsidR="00DB6E18" w:rsidRPr="00FD3F02" w:rsidRDefault="00DB6E18" w:rsidP="00DB6E18">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sponsor_id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5D3946"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6B17E7"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80C8A4"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9E1F9C"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FFB88F6"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009E05"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company_name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6BADA57"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57221B"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EC4523B"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C9374FA"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0E957B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FC2462C"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0AC2BF"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DE2580"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51931D"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5A3CB" w14:textId="77777777" w:rsidR="00DB6E18" w:rsidRPr="00A005DF" w:rsidRDefault="00DB6E18" w:rsidP="00DB6E18">
            <w:pPr>
              <w:spacing w:after="0" w:line="240" w:lineRule="auto"/>
              <w:jc w:val="right"/>
              <w:rPr>
                <w:rFonts w:ascii="Calibri" w:eastAsia="Times New Roman" w:hAnsi="Calibri" w:cs="Calibri"/>
                <w:color w:val="000000"/>
              </w:rPr>
            </w:pPr>
          </w:p>
        </w:tc>
      </w:tr>
      <w:tr w:rsidR="00DB6E18" w:rsidRPr="00A005DF" w14:paraId="2B2875A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2D717CB"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phone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0B89A97"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50F7682"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D424965"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3067E50"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EB20026"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A35DF5C"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sales_rep</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C6A18B"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301229"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357F5F"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641623" w14:textId="77777777" w:rsidR="00DB6E18" w:rsidRPr="00A005DF" w:rsidRDefault="00DB6E18" w:rsidP="00DB6E18">
            <w:pPr>
              <w:spacing w:after="0" w:line="240" w:lineRule="auto"/>
              <w:jc w:val="right"/>
              <w:rPr>
                <w:rFonts w:ascii="Calibri" w:eastAsia="Times New Roman" w:hAnsi="Calibri" w:cs="Calibri"/>
                <w:color w:val="000000"/>
              </w:rPr>
            </w:pPr>
          </w:p>
        </w:tc>
      </w:tr>
      <w:tr w:rsidR="00DB6E18" w:rsidRPr="00A005DF" w14:paraId="62B5054C"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DBC9DEE"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address</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8036B23"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631CF9E"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FF6B930"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72B49A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279CB9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59923F4"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051E55"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6982CA"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CB460B"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4AD27C"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4212D0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5854DCF"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606B6C5"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A9E82BA"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E09E746"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FA29C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A11B30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7C943E1"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3DDC83"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417C43"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48D4C1"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16D5B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4BCFAA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40D325C"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951DD12"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9AD9E0"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3A53427"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3CE8479"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bl>
    <w:p w14:paraId="01785590" w14:textId="75FD23B5" w:rsidR="005D146F" w:rsidRDefault="005D146F" w:rsidP="00DB6E18"/>
    <w:p w14:paraId="0B4FDCEA" w14:textId="77777777" w:rsidR="005D146F" w:rsidRDefault="005D146F" w:rsidP="00DB6E18"/>
    <w:tbl>
      <w:tblPr>
        <w:tblW w:w="4609" w:type="dxa"/>
        <w:tblCellMar>
          <w:left w:w="0" w:type="dxa"/>
          <w:right w:w="0" w:type="dxa"/>
        </w:tblCellMar>
        <w:tblLook w:val="04A0" w:firstRow="1" w:lastRow="0" w:firstColumn="1" w:lastColumn="0" w:noHBand="0" w:noVBand="1"/>
      </w:tblPr>
      <w:tblGrid>
        <w:gridCol w:w="1184"/>
        <w:gridCol w:w="813"/>
        <w:gridCol w:w="930"/>
        <w:gridCol w:w="655"/>
        <w:gridCol w:w="1027"/>
      </w:tblGrid>
      <w:tr w:rsidR="00DB6E18" w:rsidRPr="00A005DF" w14:paraId="60D90990"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2AF3AA4D" w14:textId="4CEBF6A7" w:rsidR="00DB6E18" w:rsidRPr="00A005DF" w:rsidRDefault="00DB6E18" w:rsidP="00DB6E18">
            <w:pPr>
              <w:spacing w:after="0" w:line="240" w:lineRule="auto"/>
              <w:rPr>
                <w:rFonts w:ascii="Calibri" w:eastAsia="Times New Roman" w:hAnsi="Calibri" w:cs="Calibri"/>
                <w:b/>
                <w:bCs/>
              </w:rPr>
            </w:pPr>
            <w:r w:rsidRPr="00A005DF">
              <w:rPr>
                <w:rFonts w:ascii="Calibri" w:eastAsia="Times New Roman" w:hAnsi="Calibri" w:cs="Calibri"/>
                <w:b/>
                <w:bCs/>
              </w:rPr>
              <w:t>COUNTRY</w:t>
            </w:r>
          </w:p>
        </w:tc>
      </w:tr>
      <w:tr w:rsidR="00DB6E18" w:rsidRPr="00A005DF" w14:paraId="527BAD8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150BEFF"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1BBDC69"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F035C38"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EF5BEE6"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4A96B06" w14:textId="77777777" w:rsidR="00DB6E18" w:rsidRPr="00A005DF" w:rsidRDefault="00DB6E18" w:rsidP="00DB6E18">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0DB88DE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DBDFB66" w14:textId="77777777" w:rsidR="00DB6E18" w:rsidRPr="00FD3F02" w:rsidRDefault="00DB6E18" w:rsidP="00DB6E18">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country_id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62579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3C7061C" w14:textId="77777777" w:rsidR="00DB6E18" w:rsidRPr="00A005DF" w:rsidRDefault="00DB6E18" w:rsidP="00DB6E18">
            <w:pPr>
              <w:spacing w:after="0" w:line="240" w:lineRule="auto"/>
              <w:rPr>
                <w:rFonts w:ascii="Arial" w:eastAsia="Times New Roman" w:hAnsi="Arial" w:cs="Arial"/>
                <w:color w:val="000000"/>
                <w:sz w:val="18"/>
                <w:szCs w:val="18"/>
              </w:rPr>
            </w:pPr>
            <w:r w:rsidRPr="00A005DF">
              <w:rPr>
                <w:rFonts w:ascii="Arial" w:eastAsia="Times New Roman" w:hAnsi="Arial" w:cs="Arial"/>
                <w:color w:val="000000"/>
                <w:sz w:val="18"/>
                <w:szCs w:val="18"/>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423A3D" w14:textId="77777777" w:rsidR="00DB6E18" w:rsidRPr="00A005DF" w:rsidRDefault="00DB6E18" w:rsidP="00DB6E18">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C0F660"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55E1A1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28A644" w14:textId="77777777" w:rsidR="00DB6E18" w:rsidRPr="00A005DF" w:rsidRDefault="00DB6E18" w:rsidP="00DB6E18">
            <w:pPr>
              <w:spacing w:after="0" w:line="240" w:lineRule="auto"/>
              <w:rPr>
                <w:rFonts w:ascii="SFMono-Regular" w:eastAsia="Times New Roman" w:hAnsi="SFMono-Regular" w:cs="Calibri"/>
                <w:color w:val="24292E"/>
                <w:sz w:val="18"/>
                <w:szCs w:val="18"/>
              </w:rPr>
            </w:pPr>
            <w:proofErr w:type="spellStart"/>
            <w:r w:rsidRPr="00A005DF">
              <w:rPr>
                <w:rFonts w:ascii="SFMono-Regular" w:eastAsia="Times New Roman" w:hAnsi="SFMono-Regular" w:cs="Calibri"/>
                <w:color w:val="24292E"/>
                <w:sz w:val="18"/>
                <w:szCs w:val="18"/>
              </w:rPr>
              <w:t>country_name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E7F6641" w14:textId="77777777" w:rsidR="00DB6E18" w:rsidRPr="00A005DF" w:rsidRDefault="00DB6E18" w:rsidP="00DB6E18">
            <w:pPr>
              <w:spacing w:after="0" w:line="240" w:lineRule="auto"/>
              <w:rPr>
                <w:rFonts w:ascii="SFMono-Regular" w:eastAsia="Times New Roman" w:hAnsi="SFMono-Regular" w:cs="Calibri"/>
                <w:color w:val="24292E"/>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882A6A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74022BF" w14:textId="77777777" w:rsidR="00DB6E18" w:rsidRPr="00A005DF" w:rsidRDefault="00DB6E18" w:rsidP="00DB6E18">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281B73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CDEC5E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61C844F"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r w:rsidRPr="00A005DF">
              <w:rPr>
                <w:rFonts w:ascii="Calibri" w:eastAsia="Times New Roman" w:hAnsi="Calibri" w:cs="Calibri"/>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0C7FE7"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93730B"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B15AB1" w14:textId="77777777" w:rsidR="00DB6E18" w:rsidRPr="00A005DF" w:rsidRDefault="00DB6E18" w:rsidP="00DB6E18">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F10F2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FE2813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95BD384" w14:textId="77777777" w:rsidR="00DB6E18" w:rsidRPr="00A005DF" w:rsidRDefault="00DB6E18" w:rsidP="00DB6E18">
            <w:pPr>
              <w:spacing w:after="0" w:line="240" w:lineRule="auto"/>
              <w:rPr>
                <w:rFonts w:ascii="SFMono-Regular" w:eastAsia="Times New Roman" w:hAnsi="SFMono-Regular" w:cs="Calibri"/>
                <w:color w:val="24292E"/>
                <w:sz w:val="18"/>
                <w:szCs w:val="18"/>
              </w:rPr>
            </w:pPr>
            <w:proofErr w:type="spellStart"/>
            <w:r w:rsidRPr="00A005DF">
              <w:rPr>
                <w:rFonts w:ascii="SFMono-Regular" w:eastAsia="Times New Roman" w:hAnsi="SFMono-Regular" w:cs="Calibri"/>
                <w:color w:val="24292E"/>
                <w:sz w:val="18"/>
                <w:szCs w:val="18"/>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2CE2E31" w14:textId="77777777" w:rsidR="00DB6E18" w:rsidRPr="00A005DF" w:rsidRDefault="00DB6E18" w:rsidP="00DB6E18">
            <w:pPr>
              <w:spacing w:after="0" w:line="240" w:lineRule="auto"/>
              <w:rPr>
                <w:rFonts w:ascii="SFMono-Regular" w:eastAsia="Times New Roman" w:hAnsi="SFMono-Regular" w:cs="Calibri"/>
                <w:color w:val="24292E"/>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ACEF353"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059BC13"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D9107BC"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A2132A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8558CE" w14:textId="77777777" w:rsidR="00DB6E18" w:rsidRPr="00A005DF" w:rsidRDefault="00DB6E18" w:rsidP="00DB6E18">
            <w:pPr>
              <w:spacing w:after="0" w:line="240" w:lineRule="auto"/>
              <w:rPr>
                <w:rFonts w:ascii="SFMono-Regular" w:eastAsia="Times New Roman" w:hAnsi="SFMono-Regular" w:cs="Calibri"/>
                <w:color w:val="24292E"/>
                <w:sz w:val="18"/>
                <w:szCs w:val="18"/>
              </w:rPr>
            </w:pPr>
            <w:proofErr w:type="spellStart"/>
            <w:r w:rsidRPr="00A005DF">
              <w:rPr>
                <w:rFonts w:ascii="SFMono-Regular" w:eastAsia="Times New Roman" w:hAnsi="SFMono-Regular" w:cs="Calibri"/>
                <w:color w:val="24292E"/>
                <w:sz w:val="18"/>
                <w:szCs w:val="18"/>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ACA7AF" w14:textId="77777777" w:rsidR="00DB6E18" w:rsidRPr="00A005DF" w:rsidRDefault="00DB6E18" w:rsidP="00DB6E18">
            <w:pPr>
              <w:spacing w:after="0" w:line="240" w:lineRule="auto"/>
              <w:rPr>
                <w:rFonts w:ascii="SFMono-Regular" w:eastAsia="Times New Roman" w:hAnsi="SFMono-Regular" w:cs="Calibri"/>
                <w:color w:val="24292E"/>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A9BE09"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EC5AD4" w14:textId="77777777" w:rsidR="00DB6E18" w:rsidRPr="00A005DF" w:rsidRDefault="00DB6E18" w:rsidP="00DB6E18">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653EA6"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38FCC0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6A13464" w14:textId="77777777" w:rsidR="00DB6E18" w:rsidRPr="00A005DF" w:rsidRDefault="00DB6E18" w:rsidP="00DB6E18">
            <w:pPr>
              <w:spacing w:after="0" w:line="240" w:lineRule="auto"/>
              <w:rPr>
                <w:rFonts w:ascii="SFMono-Regular" w:eastAsia="Times New Roman" w:hAnsi="SFMono-Regular" w:cs="Calibri"/>
                <w:color w:val="24292E"/>
                <w:sz w:val="18"/>
                <w:szCs w:val="18"/>
              </w:rPr>
            </w:pPr>
            <w:proofErr w:type="spellStart"/>
            <w:r w:rsidRPr="00A005DF">
              <w:rPr>
                <w:rFonts w:ascii="SFMono-Regular" w:eastAsia="Times New Roman" w:hAnsi="SFMono-Regular" w:cs="Calibri"/>
                <w:color w:val="24292E"/>
                <w:sz w:val="18"/>
                <w:szCs w:val="18"/>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163C69C" w14:textId="77777777" w:rsidR="00DB6E18" w:rsidRPr="00A005DF" w:rsidRDefault="00DB6E18" w:rsidP="00DB6E18">
            <w:pPr>
              <w:spacing w:after="0" w:line="240" w:lineRule="auto"/>
              <w:rPr>
                <w:rFonts w:ascii="SFMono-Regular" w:eastAsia="Times New Roman" w:hAnsi="SFMono-Regular" w:cs="Calibri"/>
                <w:color w:val="24292E"/>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BC6FFD3"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51217D"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F7E83B6"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bl>
    <w:p w14:paraId="0E926257" w14:textId="77777777" w:rsidR="00DB6E18" w:rsidRDefault="00DB6E18" w:rsidP="00DB6E18"/>
    <w:tbl>
      <w:tblPr>
        <w:tblW w:w="4781" w:type="dxa"/>
        <w:tblCellMar>
          <w:left w:w="0" w:type="dxa"/>
          <w:right w:w="0" w:type="dxa"/>
        </w:tblCellMar>
        <w:tblLook w:val="04A0" w:firstRow="1" w:lastRow="0" w:firstColumn="1" w:lastColumn="0" w:noHBand="0" w:noVBand="1"/>
      </w:tblPr>
      <w:tblGrid>
        <w:gridCol w:w="1356"/>
        <w:gridCol w:w="813"/>
        <w:gridCol w:w="930"/>
        <w:gridCol w:w="655"/>
        <w:gridCol w:w="1027"/>
      </w:tblGrid>
      <w:tr w:rsidR="00DB6E18" w:rsidRPr="00A005DF" w14:paraId="02F1A669"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659E3F5C"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PROVINCE</w:t>
            </w:r>
          </w:p>
        </w:tc>
      </w:tr>
      <w:tr w:rsidR="00DB6E18" w:rsidRPr="00A005DF" w14:paraId="13D4D39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B89B289"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C92E19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9E4B0E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562E5FC"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E1DAF24"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6D09FB9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6C53332" w14:textId="77777777" w:rsidR="00DB6E18" w:rsidRPr="00FD3F02" w:rsidRDefault="00DB6E18" w:rsidP="008D31BD">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province_id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49F6F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94D1A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3BBEAC"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0E9F8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93379B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305C6FE"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province_name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FAFD0E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EEAEA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DADEF4A"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4C1C87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7FD23A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D1DD50" w14:textId="77777777" w:rsidR="00DB6E18" w:rsidRPr="00FD3F02" w:rsidRDefault="00DB6E18" w:rsidP="008D31BD">
            <w:pPr>
              <w:spacing w:after="0" w:line="240" w:lineRule="auto"/>
              <w:rPr>
                <w:rFonts w:ascii="Calibri" w:eastAsia="Times New Roman" w:hAnsi="Calibri" w:cs="Calibri"/>
                <w:i/>
              </w:rPr>
            </w:pPr>
            <w:proofErr w:type="spellStart"/>
            <w:r w:rsidRPr="00FD3F02">
              <w:rPr>
                <w:rFonts w:ascii="Calibri" w:eastAsia="Times New Roman" w:hAnsi="Calibri" w:cs="Calibri"/>
                <w:i/>
              </w:rPr>
              <w:t>country_id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2432D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FK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3BFF1DF" w14:textId="77777777" w:rsidR="00DB6E18" w:rsidRPr="00A005DF" w:rsidRDefault="00DB6E18" w:rsidP="008D31BD">
            <w:pPr>
              <w:spacing w:after="0" w:line="240" w:lineRule="auto"/>
              <w:rPr>
                <w:rFonts w:ascii="docs-Calibri" w:eastAsia="Times New Roman" w:hAnsi="docs-Calibri" w:cs="Calibri"/>
                <w:color w:val="000000"/>
              </w:rPr>
            </w:pPr>
            <w:r w:rsidRPr="00A005DF">
              <w:rPr>
                <w:rFonts w:ascii="docs-Calibri" w:eastAsia="Times New Roman" w:hAnsi="docs-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AECA96" w14:textId="77777777" w:rsidR="00DB6E18" w:rsidRPr="00A005DF" w:rsidRDefault="00DB6E18" w:rsidP="008D31BD">
            <w:pPr>
              <w:spacing w:after="0" w:line="240" w:lineRule="auto"/>
              <w:rPr>
                <w:rFonts w:ascii="docs-Calibri" w:eastAsia="Times New Roman" w:hAnsi="docs-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9E966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844738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54D4131"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FCABCF5"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FBFD9C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E124171"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D6574F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B67EDA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51004FD"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9C31AE"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2ABCE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9D917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E2F1E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8C34F7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D144633"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DD6176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94B99A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52D5CB"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8E087B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B8BD565"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7CBABB2"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8698F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A80D2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0CA86C"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A5ED4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6FEDA80C" w14:textId="77777777" w:rsidR="00DB6E18" w:rsidRDefault="00DB6E18" w:rsidP="00DB6E18"/>
    <w:tbl>
      <w:tblPr>
        <w:tblW w:w="0" w:type="dxa"/>
        <w:tblCellMar>
          <w:left w:w="0" w:type="dxa"/>
          <w:right w:w="0" w:type="dxa"/>
        </w:tblCellMar>
        <w:tblLook w:val="04A0" w:firstRow="1" w:lastRow="0" w:firstColumn="1" w:lastColumn="0" w:noHBand="0" w:noVBand="1"/>
      </w:tblPr>
      <w:tblGrid>
        <w:gridCol w:w="1135"/>
        <w:gridCol w:w="813"/>
        <w:gridCol w:w="930"/>
        <w:gridCol w:w="655"/>
        <w:gridCol w:w="1027"/>
      </w:tblGrid>
      <w:tr w:rsidR="00DB6E18" w:rsidRPr="00A005DF" w14:paraId="4D9CCA64" w14:textId="77777777" w:rsidTr="008D31BD">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0B54C1D5" w14:textId="77777777" w:rsidR="00DB6E18" w:rsidRPr="00A005DF" w:rsidRDefault="00DB6E18" w:rsidP="008D31BD">
            <w:pPr>
              <w:spacing w:after="0" w:line="240" w:lineRule="auto"/>
              <w:jc w:val="center"/>
              <w:rPr>
                <w:rFonts w:ascii="Calibri" w:eastAsia="Times New Roman" w:hAnsi="Calibri" w:cs="Calibri"/>
                <w:b/>
                <w:bCs/>
              </w:rPr>
            </w:pPr>
            <w:r w:rsidRPr="00A005DF">
              <w:rPr>
                <w:rFonts w:ascii="Calibri" w:eastAsia="Times New Roman" w:hAnsi="Calibri" w:cs="Calibri"/>
                <w:b/>
                <w:bCs/>
              </w:rPr>
              <w:t>CITY</w:t>
            </w:r>
          </w:p>
        </w:tc>
      </w:tr>
      <w:tr w:rsidR="00DB6E18" w:rsidRPr="00A005DF" w14:paraId="57D0C26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30D3925"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D55F99C"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655C636"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3A1FF3B"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8C92657"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4852E23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EBDD6EE" w14:textId="77777777" w:rsidR="00DB6E18" w:rsidRPr="00FD3F02" w:rsidRDefault="00DB6E18" w:rsidP="008D31BD">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city_id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EB648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7CFA8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A47C5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43DBC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B727739"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EBC5289"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city_name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9B7185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02E129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8BA876"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CA718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F2A0ED0"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154B978" w14:textId="77777777" w:rsidR="00DB6E18" w:rsidRPr="00FD3F02" w:rsidRDefault="00DB6E18" w:rsidP="008D31BD">
            <w:pPr>
              <w:spacing w:after="0" w:line="240" w:lineRule="auto"/>
              <w:rPr>
                <w:rFonts w:ascii="Calibri" w:eastAsia="Times New Roman" w:hAnsi="Calibri" w:cs="Calibri"/>
                <w:i/>
              </w:rPr>
            </w:pPr>
            <w:proofErr w:type="spellStart"/>
            <w:r w:rsidRPr="00FD3F02">
              <w:rPr>
                <w:rFonts w:ascii="Calibri" w:eastAsia="Times New Roman" w:hAnsi="Calibri" w:cs="Calibri"/>
                <w:i/>
              </w:rPr>
              <w:t>province_id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5C22D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22BE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4B694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11B3C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53E99A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B872CCA"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BCDF21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CD126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446EBA7"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FCB4C6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9AAD77D"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998923"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2EEC18"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24093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83760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53B09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453F3E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A19C48F"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9655E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769477F"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CE893CC"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17AEFF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9DBB55C"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3C0A85A"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0770D0"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7FDFE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BCD8E9"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DA4D7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118933FA" w14:textId="77777777" w:rsidR="00F27697" w:rsidRDefault="00F27697" w:rsidP="00DB6E18">
      <w:pPr>
        <w:sectPr w:rsidR="00F27697" w:rsidSect="00E10C4D">
          <w:type w:val="continuous"/>
          <w:pgSz w:w="12240" w:h="15840"/>
          <w:pgMar w:top="1080" w:right="720" w:bottom="2880" w:left="720" w:header="1080" w:footer="170" w:gutter="0"/>
          <w:cols w:num="2" w:space="720"/>
          <w:titlePg/>
          <w:docGrid w:linePitch="360"/>
        </w:sectPr>
      </w:pPr>
    </w:p>
    <w:tbl>
      <w:tblPr>
        <w:tblW w:w="5464" w:type="dxa"/>
        <w:tblCellMar>
          <w:left w:w="0" w:type="dxa"/>
          <w:right w:w="0" w:type="dxa"/>
        </w:tblCellMar>
        <w:tblLook w:val="04A0" w:firstRow="1" w:lastRow="0" w:firstColumn="1" w:lastColumn="0" w:noHBand="0" w:noVBand="1"/>
      </w:tblPr>
      <w:tblGrid>
        <w:gridCol w:w="2039"/>
        <w:gridCol w:w="813"/>
        <w:gridCol w:w="930"/>
        <w:gridCol w:w="655"/>
        <w:gridCol w:w="1027"/>
      </w:tblGrid>
      <w:tr w:rsidR="00DB6E18" w:rsidRPr="00A005DF" w14:paraId="30CC7A3F"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7B38100B"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lastRenderedPageBreak/>
              <w:t>PRODUCT</w:t>
            </w:r>
          </w:p>
        </w:tc>
      </w:tr>
      <w:tr w:rsidR="00DB6E18" w:rsidRPr="00A005DF" w14:paraId="5B1F8E3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F7A8D4B"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B8B37E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6EBB76F"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BE91176"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74FCAB0"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3D3212B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49FAA5F" w14:textId="77777777" w:rsidR="00DB6E18" w:rsidRPr="00FD3F02" w:rsidRDefault="00DB6E18" w:rsidP="008D31BD">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product_id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57E8E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8F09C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77476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FA022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01595D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5051AA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name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FDC2B2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C70FAC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552266C"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B98CDA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AA192A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723539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description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49CD6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5A89B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621762"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27E5A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C2F987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383F4D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definition</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854FD0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7CBBD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F3F9C20"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5529C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71F93EC"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8F8244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limits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93BF75"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24D04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573FC2"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35DB0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543D455"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17AA76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exclusions</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7586D2"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C1DCB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43C20D5"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1C45D8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83BDEA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35C31B"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general_condition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8AB0F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B3922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FAB245"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95BB3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58EACC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BD9BD5B"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indenization_procedure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B421C3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241EAE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5DDC0A4"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7341EC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6CB345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D868C35"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data_protection_advice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BD9F2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8F631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D99E4E"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9B099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EBD404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CA351E1"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emergency_procedure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0891D2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73010C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9FF5657"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3A0111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E52426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D57CD3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available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68A69F"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CD145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BIT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91AA04"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342A9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4ADA82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4CA9D65"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051138"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726FE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VARCAHR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63BD399"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03176F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13D1C9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192335"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687AE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3FB0C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6EB45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0A326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412C4F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07ED860"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D3F9698"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B81162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3B4F04"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85305D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2589015"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F1BAD29"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CEC334"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237C6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68657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087AB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1A9C21B0" w14:textId="77777777" w:rsidR="00DB6E18" w:rsidRDefault="00DB6E18" w:rsidP="00DB6E18"/>
    <w:tbl>
      <w:tblPr>
        <w:tblW w:w="4727" w:type="dxa"/>
        <w:tblCellMar>
          <w:left w:w="0" w:type="dxa"/>
          <w:right w:w="0" w:type="dxa"/>
        </w:tblCellMar>
        <w:tblLook w:val="04A0" w:firstRow="1" w:lastRow="0" w:firstColumn="1" w:lastColumn="0" w:noHBand="0" w:noVBand="1"/>
      </w:tblPr>
      <w:tblGrid>
        <w:gridCol w:w="1302"/>
        <w:gridCol w:w="813"/>
        <w:gridCol w:w="930"/>
        <w:gridCol w:w="655"/>
        <w:gridCol w:w="1027"/>
      </w:tblGrid>
      <w:tr w:rsidR="00DB6E18" w:rsidRPr="00A005DF" w14:paraId="3D87956D"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11B3E5E7" w14:textId="77777777" w:rsidR="00DB6E18" w:rsidRPr="00A005DF" w:rsidRDefault="00DB6E18" w:rsidP="008D31BD">
            <w:pPr>
              <w:spacing w:after="0" w:line="240" w:lineRule="auto"/>
              <w:jc w:val="center"/>
              <w:rPr>
                <w:rFonts w:ascii="Calibri" w:eastAsia="Times New Roman" w:hAnsi="Calibri" w:cs="Calibri"/>
                <w:b/>
                <w:bCs/>
              </w:rPr>
            </w:pPr>
            <w:r w:rsidRPr="00A005DF">
              <w:rPr>
                <w:rFonts w:ascii="Calibri" w:eastAsia="Times New Roman" w:hAnsi="Calibri" w:cs="Calibri"/>
                <w:b/>
                <w:bCs/>
              </w:rPr>
              <w:t>STAFF</w:t>
            </w:r>
          </w:p>
        </w:tc>
      </w:tr>
      <w:tr w:rsidR="00DB6E18" w:rsidRPr="00A005DF" w14:paraId="21107B5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57C4D8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5CB68F67"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2A8431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C2215E1"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2AE3ABE"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3FE8E31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0589D3D" w14:textId="77777777" w:rsidR="00DB6E18" w:rsidRPr="00FD3F02" w:rsidRDefault="00DB6E18" w:rsidP="008D31BD">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staff_id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94DE7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2742A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34450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48E0E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1E51196"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45C0B9E"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date_of_birth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A36A3AF"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D32510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5A8ACC"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28BA27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68CA46C"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BE09D95"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last_name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0A1AC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B2CA6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0B46B5"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A4423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31832F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8CB3C8"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first_name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D9AC8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5BCFC6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VARCAHR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E2BE632"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52AB96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780713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268C3B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phone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2918F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AFEBF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NUMERIC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FC1E99"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2EB27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E248BE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585295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email</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09007D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08961A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VARCAHR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17507E2"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1BC415F" w14:textId="77777777" w:rsidR="00DB6E18" w:rsidRPr="00A005DF" w:rsidRDefault="00DB6E18" w:rsidP="008D31BD">
            <w:pPr>
              <w:spacing w:after="0" w:line="240" w:lineRule="auto"/>
              <w:jc w:val="right"/>
              <w:rPr>
                <w:rFonts w:ascii="Calibri" w:eastAsia="Times New Roman" w:hAnsi="Calibri" w:cs="Calibri"/>
              </w:rPr>
            </w:pPr>
          </w:p>
        </w:tc>
      </w:tr>
      <w:tr w:rsidR="00DB6E18" w:rsidRPr="00A005DF" w14:paraId="2CCDAE9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B19596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6873E0C"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6441B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6D3B"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205E4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A680D66"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9AEFCA4"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zipcode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1F051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613BB5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E07E7FB"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7</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05B521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245C3A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4D6D6E1"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isemployee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FE28E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74752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BIT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BFDC7E"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7AC0DD"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9E46EF1"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702162"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hire_date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DBD7128"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7AB137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9160FC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68E9F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3D7C00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B80CE98" w14:textId="77777777" w:rsidR="00DB6E18" w:rsidRPr="00FD3F02" w:rsidRDefault="00DB6E18" w:rsidP="008D31BD">
            <w:pPr>
              <w:spacing w:after="0" w:line="240" w:lineRule="auto"/>
              <w:rPr>
                <w:rFonts w:ascii="Calibri" w:eastAsia="Times New Roman" w:hAnsi="Calibri" w:cs="Calibri"/>
                <w:i/>
              </w:rPr>
            </w:pPr>
            <w:proofErr w:type="spellStart"/>
            <w:r w:rsidRPr="00FD3F02">
              <w:rPr>
                <w:rFonts w:ascii="Calibri" w:eastAsia="Times New Roman" w:hAnsi="Calibri" w:cs="Calibri"/>
                <w:i/>
              </w:rPr>
              <w:t>department_id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827C2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E1C35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0F3B37"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5F94AF"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BB5016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6EEF788"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89AE337"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90B816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970571C"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5CAAF5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565C81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A03CF18"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2C9D2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963F1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FFC965"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DE18B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68AFEF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CBAF8DF"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BEA51E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7553BC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BE20200"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8739E4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9C9C5C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639A39"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2076C3"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79130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A99B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484D4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0A5E12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CB46DF4"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job_ended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0EB189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61BF2E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41BC9E"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9EDBE30" w14:textId="77777777" w:rsidR="00DB6E18" w:rsidRPr="00A005DF" w:rsidRDefault="00DB6E18" w:rsidP="008D31BD">
            <w:pPr>
              <w:spacing w:after="0" w:line="240" w:lineRule="auto"/>
              <w:rPr>
                <w:rFonts w:ascii="Times New Roman" w:eastAsia="Times New Roman" w:hAnsi="Times New Roman" w:cs="Times New Roman"/>
              </w:rPr>
            </w:pPr>
          </w:p>
        </w:tc>
      </w:tr>
    </w:tbl>
    <w:p w14:paraId="630EF36C" w14:textId="70F6E3BE" w:rsidR="00DB6E18" w:rsidRDefault="00DB6E18" w:rsidP="00DB6E18"/>
    <w:p w14:paraId="4A8BEC1B" w14:textId="77777777" w:rsidR="00B61E62" w:rsidRDefault="00B61E62" w:rsidP="00DB6E18"/>
    <w:tbl>
      <w:tblPr>
        <w:tblW w:w="0" w:type="dxa"/>
        <w:tblCellMar>
          <w:left w:w="0" w:type="dxa"/>
          <w:right w:w="0" w:type="dxa"/>
        </w:tblCellMar>
        <w:tblLook w:val="04A0" w:firstRow="1" w:lastRow="0" w:firstColumn="1" w:lastColumn="0" w:noHBand="0" w:noVBand="1"/>
      </w:tblPr>
      <w:tblGrid>
        <w:gridCol w:w="1216"/>
        <w:gridCol w:w="813"/>
        <w:gridCol w:w="930"/>
        <w:gridCol w:w="655"/>
        <w:gridCol w:w="1027"/>
      </w:tblGrid>
      <w:tr w:rsidR="00DB6E18" w:rsidRPr="00A005DF" w14:paraId="653A6ADA" w14:textId="77777777" w:rsidTr="008D31BD">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4F9D6BB9"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CUSTOMER</w:t>
            </w:r>
          </w:p>
        </w:tc>
      </w:tr>
      <w:tr w:rsidR="00DB6E18" w:rsidRPr="00A005DF" w14:paraId="33A5DC9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D22147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F773ECA"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CB0C25E"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41D7B1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A074318"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37FB9E7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0C63C5" w14:textId="77777777" w:rsidR="00DB6E18" w:rsidRPr="00FD3F02" w:rsidRDefault="00DB6E18" w:rsidP="008D31BD">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customer_id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5C716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7676F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BEF50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CB5EA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2F2C71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AFAF4B3"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last_name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88A5D15"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F21B13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A995D5C"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89F50F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3A2DBE4"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CC7448"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first_name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95A71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386C1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974117"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A8D29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8DC5E23"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DAA42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phone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3D83C5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98FBD3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A5B624B"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D6934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77206F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91434A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53055"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8BE6F2"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27C95A"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6449D9" w14:textId="77777777" w:rsidR="00DB6E18" w:rsidRPr="00A005DF" w:rsidRDefault="00DB6E18" w:rsidP="008D31BD">
            <w:pPr>
              <w:spacing w:after="0" w:line="240" w:lineRule="auto"/>
              <w:jc w:val="right"/>
              <w:rPr>
                <w:rFonts w:ascii="Calibri" w:eastAsia="Times New Roman" w:hAnsi="Calibri" w:cs="Calibri"/>
                <w:color w:val="000000"/>
              </w:rPr>
            </w:pPr>
          </w:p>
        </w:tc>
      </w:tr>
      <w:tr w:rsidR="00DB6E18" w:rsidRPr="00A005DF" w14:paraId="498A7C7F"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81F26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address</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03CDD2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9FD713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AEE4166"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14FB2C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17B60A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0D6E5CF"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zipcode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3B0F9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D1E21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DB0B62"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507A9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FB48D4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53794D4"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date_of_birth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0554F4D"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3CFFEF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D75E45C"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EC67CF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C8367F4"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C9BF70A"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city_id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61215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49A16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C11A12"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120CD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E3B588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837B8EF"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BE72A0"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140611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DDA21C0"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44D8D8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2D1D940"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5BFD669"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9149CC"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C8CDCF"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8C489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CA23F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E7A6F6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7883A07"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026E6D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F72F78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88F2168"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01648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2BC9DCC"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A108C86"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EBBCCE"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B719A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600E61"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14A2F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38FE5A33" w14:textId="77777777" w:rsidR="00DB6E18" w:rsidRDefault="00DB6E18" w:rsidP="00DB6E18"/>
    <w:p w14:paraId="10D72E1F" w14:textId="77777777" w:rsidR="00DB6E18" w:rsidRDefault="00DB6E18" w:rsidP="00DB6E18"/>
    <w:tbl>
      <w:tblPr>
        <w:tblW w:w="0" w:type="dxa"/>
        <w:tblCellMar>
          <w:left w:w="0" w:type="dxa"/>
          <w:right w:w="0" w:type="dxa"/>
        </w:tblCellMar>
        <w:tblLook w:val="04A0" w:firstRow="1" w:lastRow="0" w:firstColumn="1" w:lastColumn="0" w:noHBand="0" w:noVBand="1"/>
      </w:tblPr>
      <w:tblGrid>
        <w:gridCol w:w="1372"/>
        <w:gridCol w:w="813"/>
        <w:gridCol w:w="930"/>
        <w:gridCol w:w="655"/>
        <w:gridCol w:w="1027"/>
      </w:tblGrid>
      <w:tr w:rsidR="00DB6E18" w:rsidRPr="00A005DF" w14:paraId="6D6083F5" w14:textId="77777777" w:rsidTr="008D31BD">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2A111BB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POLICY</w:t>
            </w:r>
          </w:p>
        </w:tc>
      </w:tr>
      <w:tr w:rsidR="00DB6E18" w:rsidRPr="00A005DF" w14:paraId="7B3C405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AB3375B"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85F6085"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E06AC9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117709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B4683D5"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7BD7FEFE"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17D5220" w14:textId="77777777" w:rsidR="00DB6E18" w:rsidRPr="00FD3F02" w:rsidRDefault="00DB6E18" w:rsidP="008D31BD">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policy_id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C46DAA"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AFFD02"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89FEEF"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05DC1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DB71A2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85E446C"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issue_date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373A51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6917CF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673AAC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E6B841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8EF4D6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4725189"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expire_date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AEBDD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B5255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6549D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CEF73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6263B72"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794063"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previous_policy</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9A7D2E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651F56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14141D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F86EC5C" w14:textId="77777777" w:rsidR="00DB6E18" w:rsidRPr="00A005DF" w:rsidRDefault="00DB6E18" w:rsidP="008D31BD">
            <w:pPr>
              <w:spacing w:after="0" w:line="240" w:lineRule="auto"/>
              <w:rPr>
                <w:rFonts w:ascii="Times New Roman" w:eastAsia="Times New Roman" w:hAnsi="Times New Roman" w:cs="Times New Roman"/>
              </w:rPr>
            </w:pPr>
          </w:p>
        </w:tc>
      </w:tr>
      <w:tr w:rsidR="00DB6E18" w:rsidRPr="00A005DF" w14:paraId="4408FBF5"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3C35CD4"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staff_id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CD17B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14AEF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89E704"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706CC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F926CB8"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7B6C9A9"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customer_id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A63223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823D52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1B4C561"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050B6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74525C9"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F619893"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product_id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270F0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7942C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603E39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3E4E0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659D52B"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2C75A92"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category_id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4EA88F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95B51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500346"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9A73D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6AA805F"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F53ADF6"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cause_death_id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4579F4" w14:textId="77777777" w:rsidR="00DB6E18" w:rsidRPr="00A005DF" w:rsidRDefault="00DB6E18" w:rsidP="008D31BD">
            <w:pPr>
              <w:spacing w:after="0" w:line="240" w:lineRule="auto"/>
              <w:rPr>
                <w:rFonts w:ascii="Calibri" w:eastAsia="Times New Roman" w:hAnsi="Calibri" w:cs="Calibri"/>
                <w:color w:val="000000"/>
              </w:rPr>
            </w:pPr>
            <w:r>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64595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C40DF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58686A" w14:textId="77777777" w:rsidR="00DB6E18" w:rsidRPr="00A005DF" w:rsidRDefault="00DB6E18" w:rsidP="008D31BD">
            <w:pPr>
              <w:spacing w:after="0" w:line="240" w:lineRule="auto"/>
              <w:rPr>
                <w:rFonts w:ascii="Times New Roman" w:eastAsia="Times New Roman" w:hAnsi="Times New Roman" w:cs="Times New Roman"/>
              </w:rPr>
            </w:pPr>
          </w:p>
        </w:tc>
      </w:tr>
      <w:tr w:rsidR="00DB6E18" w:rsidRPr="00A005DF" w14:paraId="079733FF"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60BC2DD"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3F3FA0"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1789E7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B63FDB1"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6084DA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4DCD0BF"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EB25F94"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09957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B7FB3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2DC9B8"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A0760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682193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640FFF0"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6A757C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DF52F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7EE0AA"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7DBB2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D5B593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80D4BF6"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27EA11"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4B75E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F5FB34"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B2B1C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01644DCB" w14:textId="77777777" w:rsidR="00F27697" w:rsidRDefault="00F27697" w:rsidP="00DB6E18">
      <w:pPr>
        <w:sectPr w:rsidR="00F27697" w:rsidSect="00E10C4D">
          <w:footerReference w:type="default" r:id="rId23"/>
          <w:type w:val="continuous"/>
          <w:pgSz w:w="12240" w:h="15840"/>
          <w:pgMar w:top="1080" w:right="720" w:bottom="2880" w:left="720" w:header="1080" w:footer="170" w:gutter="0"/>
          <w:cols w:num="2" w:space="720"/>
          <w:titlePg/>
          <w:docGrid w:linePitch="360"/>
        </w:sectPr>
      </w:pPr>
    </w:p>
    <w:p w14:paraId="7479793A" w14:textId="6B504497" w:rsidR="00DB6E18" w:rsidRDefault="00DB6E18" w:rsidP="00DB6E18"/>
    <w:p w14:paraId="155F1037" w14:textId="06420ABB" w:rsidR="00F27697" w:rsidRDefault="00F27697" w:rsidP="00DB6E18"/>
    <w:p w14:paraId="2EA25711" w14:textId="24F2E452" w:rsidR="00C5257E" w:rsidRDefault="00C5257E" w:rsidP="00DB6E18"/>
    <w:p w14:paraId="152DD9A9" w14:textId="77777777" w:rsidR="00C5257E" w:rsidRDefault="00C5257E" w:rsidP="00DB6E18"/>
    <w:tbl>
      <w:tblPr>
        <w:tblW w:w="5487" w:type="dxa"/>
        <w:tblCellMar>
          <w:left w:w="0" w:type="dxa"/>
          <w:right w:w="0" w:type="dxa"/>
        </w:tblCellMar>
        <w:tblLook w:val="04A0" w:firstRow="1" w:lastRow="0" w:firstColumn="1" w:lastColumn="0" w:noHBand="0" w:noVBand="1"/>
      </w:tblPr>
      <w:tblGrid>
        <w:gridCol w:w="2062"/>
        <w:gridCol w:w="813"/>
        <w:gridCol w:w="930"/>
        <w:gridCol w:w="655"/>
        <w:gridCol w:w="1027"/>
      </w:tblGrid>
      <w:tr w:rsidR="00DB6E18" w:rsidRPr="00A005DF" w14:paraId="0BE390B5"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5188E5C5" w14:textId="16F9BFDC"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lastRenderedPageBreak/>
              <w:t>CAUSE_OF_DEATH</w:t>
            </w:r>
          </w:p>
        </w:tc>
      </w:tr>
      <w:tr w:rsidR="00DB6E18" w:rsidRPr="00A005DF" w14:paraId="0CBBA32C"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43336F0"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BCF5E18"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D598E71"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FBA691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D5E10EA" w14:textId="77777777" w:rsidR="00DB6E18" w:rsidRPr="00A005DF" w:rsidRDefault="00DB6E18" w:rsidP="008D31BD">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031866C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56F9160" w14:textId="77777777" w:rsidR="00DB6E18" w:rsidRPr="00FD3F02" w:rsidRDefault="00DB6E18" w:rsidP="008D31BD">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cause_death_id</w:t>
            </w:r>
            <w:proofErr w:type="spellEnd"/>
            <w:r w:rsidRPr="00FD3F02">
              <w:rPr>
                <w:rFonts w:ascii="Calibri" w:eastAsia="Times New Roman" w:hAnsi="Calibri" w:cs="Calibri"/>
                <w:b/>
                <w:color w:val="000000"/>
                <w:u w:val="single"/>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28C0C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A7969C3"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DB5040"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A2B57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3C15B51A" w14:textId="77777777" w:rsidTr="00DB6E18">
        <w:trPr>
          <w:trHeight w:val="285"/>
        </w:trPr>
        <w:tc>
          <w:tcPr>
            <w:tcW w:w="0" w:type="auto"/>
            <w:tcBorders>
              <w:top w:val="single" w:sz="6" w:space="0" w:color="CCCCCC"/>
              <w:left w:val="single" w:sz="6" w:space="0" w:color="000000"/>
              <w:bottom w:val="single" w:sz="6" w:space="0" w:color="000000"/>
              <w:right w:val="single" w:sz="6" w:space="0" w:color="CCCCCC"/>
            </w:tcBorders>
            <w:shd w:val="clear" w:color="auto" w:fill="D9D9D9"/>
            <w:vAlign w:val="bottom"/>
            <w:hideMark/>
          </w:tcPr>
          <w:p w14:paraId="5A2BC43F"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cause_death_description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C148A91"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B14B9D0"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52931F0"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vAlign w:val="bottom"/>
            <w:hideMark/>
          </w:tcPr>
          <w:p w14:paraId="186D81B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7C0CF80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7D170B3"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DD5D18"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F4921EF"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A79ADA"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EC6C8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109FFE4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vAlign w:val="bottom"/>
            <w:hideMark/>
          </w:tcPr>
          <w:p w14:paraId="1894BF40"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D79BA7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vAlign w:val="bottom"/>
            <w:hideMark/>
          </w:tcPr>
          <w:p w14:paraId="61F3344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A28975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vAlign w:val="bottom"/>
            <w:hideMark/>
          </w:tcPr>
          <w:p w14:paraId="124232B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17FC352C" w14:textId="77777777" w:rsidTr="00DB6E18">
        <w:trPr>
          <w:trHeight w:val="285"/>
        </w:trPr>
        <w:tc>
          <w:tcPr>
            <w:tcW w:w="0" w:type="auto"/>
            <w:tcBorders>
              <w:top w:val="single" w:sz="6" w:space="0" w:color="CCCCCC"/>
              <w:left w:val="single" w:sz="6" w:space="0" w:color="000000"/>
              <w:bottom w:val="single" w:sz="4" w:space="0" w:color="auto"/>
              <w:right w:val="single" w:sz="6" w:space="0" w:color="000000"/>
            </w:tcBorders>
            <w:tcMar>
              <w:top w:w="0" w:type="dxa"/>
              <w:left w:w="45" w:type="dxa"/>
              <w:bottom w:w="0" w:type="dxa"/>
              <w:right w:w="45" w:type="dxa"/>
            </w:tcMar>
            <w:vAlign w:val="bottom"/>
            <w:hideMark/>
          </w:tcPr>
          <w:p w14:paraId="64EAD04B"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usr_update</w:t>
            </w:r>
            <w:proofErr w:type="spellEnd"/>
          </w:p>
        </w:tc>
        <w:tc>
          <w:tcPr>
            <w:tcW w:w="0" w:type="auto"/>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bottom"/>
            <w:hideMark/>
          </w:tcPr>
          <w:p w14:paraId="1F45B9AB"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bottom"/>
            <w:hideMark/>
          </w:tcPr>
          <w:p w14:paraId="50F0A89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bottom"/>
            <w:hideMark/>
          </w:tcPr>
          <w:p w14:paraId="3B809008"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bottom"/>
            <w:hideMark/>
          </w:tcPr>
          <w:p w14:paraId="4E22615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369CEE62" w14:textId="77777777" w:rsidTr="00DB6E18">
        <w:trPr>
          <w:trHeight w:val="28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hideMark/>
          </w:tcPr>
          <w:p w14:paraId="41909D2B"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bottom"/>
            <w:hideMark/>
          </w:tcPr>
          <w:p w14:paraId="63EA5FB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9D9D9"/>
            <w:vAlign w:val="bottom"/>
            <w:hideMark/>
          </w:tcPr>
          <w:p w14:paraId="3166312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bottom"/>
            <w:hideMark/>
          </w:tcPr>
          <w:p w14:paraId="3878071F"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9D9D9"/>
            <w:vAlign w:val="bottom"/>
            <w:hideMark/>
          </w:tcPr>
          <w:p w14:paraId="6FB6105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06785B24" w14:textId="77777777" w:rsidTr="00DB6E18">
        <w:trPr>
          <w:trHeight w:val="28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D72024A" w14:textId="77777777" w:rsidR="00DB6E18" w:rsidRPr="00A005DF" w:rsidRDefault="00DB6E18" w:rsidP="008D31BD">
            <w:pPr>
              <w:spacing w:after="0" w:line="240" w:lineRule="auto"/>
              <w:rPr>
                <w:rFonts w:ascii="Calibri" w:eastAsia="Times New Roman" w:hAnsi="Calibri" w:cs="Calibri"/>
                <w:color w:val="000000"/>
              </w:rPr>
            </w:pPr>
            <w:r>
              <w:rPr>
                <w:rFonts w:ascii="Calibri" w:eastAsia="Times New Roman" w:hAnsi="Calibri" w:cs="Calibri"/>
                <w:color w:val="000000"/>
              </w:rPr>
              <w:t>payable</w:t>
            </w:r>
          </w:p>
        </w:tc>
        <w:tc>
          <w:tcPr>
            <w:tcW w:w="0" w:type="auto"/>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bottom"/>
          </w:tcPr>
          <w:p w14:paraId="59CE9ECF"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6AF4171" w14:textId="77777777" w:rsidR="00DB6E18" w:rsidRPr="00A005DF" w:rsidRDefault="00DB6E18" w:rsidP="008D31BD">
            <w:pPr>
              <w:spacing w:after="0" w:line="240" w:lineRule="auto"/>
              <w:rPr>
                <w:rFonts w:ascii="Calibri" w:eastAsia="Times New Roman" w:hAnsi="Calibri" w:cs="Calibri"/>
                <w:color w:val="000000"/>
              </w:rPr>
            </w:pPr>
            <w:r>
              <w:rPr>
                <w:rFonts w:ascii="Calibri" w:eastAsia="Times New Roman" w:hAnsi="Calibri" w:cs="Calibri"/>
                <w:color w:val="000000"/>
              </w:rPr>
              <w:t>BIT</w:t>
            </w:r>
          </w:p>
        </w:tc>
        <w:tc>
          <w:tcPr>
            <w:tcW w:w="0" w:type="auto"/>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bottom"/>
          </w:tcPr>
          <w:p w14:paraId="6C6E688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2AC48F9" w14:textId="77777777" w:rsidR="00DB6E18" w:rsidRPr="00A005DF" w:rsidRDefault="00DB6E18" w:rsidP="008D31BD">
            <w:pPr>
              <w:spacing w:after="0" w:line="240" w:lineRule="auto"/>
              <w:rPr>
                <w:rFonts w:ascii="Calibri" w:eastAsia="Times New Roman" w:hAnsi="Calibri" w:cs="Calibri"/>
                <w:color w:val="000000"/>
              </w:rPr>
            </w:pPr>
            <w:r>
              <w:rPr>
                <w:rFonts w:ascii="Calibri" w:eastAsia="Times New Roman" w:hAnsi="Calibri" w:cs="Calibri"/>
                <w:color w:val="000000"/>
              </w:rPr>
              <w:t>NOT NULL</w:t>
            </w:r>
          </w:p>
        </w:tc>
      </w:tr>
    </w:tbl>
    <w:p w14:paraId="524D3005" w14:textId="77777777" w:rsidR="00DB6E18" w:rsidRDefault="00DB6E18" w:rsidP="00DB6E18"/>
    <w:tbl>
      <w:tblPr>
        <w:tblW w:w="5472" w:type="dxa"/>
        <w:tblCellMar>
          <w:left w:w="0" w:type="dxa"/>
          <w:right w:w="0" w:type="dxa"/>
        </w:tblCellMar>
        <w:tblLook w:val="04A0" w:firstRow="1" w:lastRow="0" w:firstColumn="1" w:lastColumn="0" w:noHBand="0" w:noVBand="1"/>
      </w:tblPr>
      <w:tblGrid>
        <w:gridCol w:w="2047"/>
        <w:gridCol w:w="813"/>
        <w:gridCol w:w="930"/>
        <w:gridCol w:w="655"/>
        <w:gridCol w:w="1027"/>
      </w:tblGrid>
      <w:tr w:rsidR="00DB6E18" w:rsidRPr="00A005DF" w14:paraId="6F4F586F"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60A32F0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BENEFECIARY</w:t>
            </w:r>
          </w:p>
        </w:tc>
      </w:tr>
      <w:tr w:rsidR="00DB6E18" w:rsidRPr="00A005DF" w14:paraId="5CE11981"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52008C11"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A0A37D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50C76B6"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A331508"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4BAC9EC" w14:textId="77777777" w:rsidR="00DB6E18" w:rsidRPr="00A005DF" w:rsidRDefault="00DB6E18" w:rsidP="008D31BD">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59791A5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29C6199" w14:textId="77777777" w:rsidR="00DB6E18" w:rsidRPr="00FD3F02" w:rsidRDefault="00DB6E18" w:rsidP="008D31BD">
            <w:pPr>
              <w:spacing w:after="0" w:line="240" w:lineRule="auto"/>
              <w:rPr>
                <w:rFonts w:ascii="SFMono-Regular" w:eastAsia="Times New Roman" w:hAnsi="SFMono-Regular" w:cs="Calibri"/>
                <w:b/>
                <w:color w:val="000000"/>
                <w:sz w:val="18"/>
                <w:szCs w:val="18"/>
                <w:u w:val="single"/>
              </w:rPr>
            </w:pPr>
            <w:proofErr w:type="spellStart"/>
            <w:r w:rsidRPr="00FD3F02">
              <w:rPr>
                <w:rFonts w:ascii="SFMono-Regular" w:eastAsia="Times New Roman" w:hAnsi="SFMono-Regular" w:cs="Calibri"/>
                <w:b/>
                <w:color w:val="000000"/>
                <w:sz w:val="18"/>
                <w:szCs w:val="18"/>
                <w:u w:val="single"/>
              </w:rPr>
              <w:t>beneficiary_id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590E7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78CA393"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6C2F06"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54ACE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7D5C15D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5F36274"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beneficiary_last_name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514CB7E"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CF61F5"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3EDF542"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AE6A53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4F0273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0BE355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12186A"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D3F5600"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D32062"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8E160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346DC29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1D61F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beneficiary_middle_name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E450E2A"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A3D2045"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60BEE0D"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2B853A5" w14:textId="77777777" w:rsidR="00DB6E18" w:rsidRPr="00A005DF" w:rsidRDefault="00DB6E18" w:rsidP="008D31BD">
            <w:pPr>
              <w:spacing w:after="0" w:line="240" w:lineRule="auto"/>
              <w:jc w:val="right"/>
              <w:rPr>
                <w:rFonts w:ascii="Calibri" w:eastAsia="Times New Roman" w:hAnsi="Calibri" w:cs="Calibri"/>
                <w:color w:val="000000"/>
              </w:rPr>
            </w:pPr>
          </w:p>
        </w:tc>
      </w:tr>
      <w:tr w:rsidR="00DB6E18" w:rsidRPr="00A005DF" w14:paraId="5FEF260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1CE4EE0"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beneficiary_brith_day</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B4E08A"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16B6A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6AA23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DE585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B88E07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4934F2E"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beneficiary_relation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2519A16"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9119E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C9C946F"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100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DF7190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7D0ECD1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D1704EC"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beneficiary_percentage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24C293"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49705F"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NUMERIC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68C6B9"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9C9BB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2A81CA7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BDDDC51" w14:textId="77777777" w:rsidR="00DB6E18" w:rsidRPr="00FD3F02" w:rsidRDefault="00DB6E18" w:rsidP="008D31BD">
            <w:pPr>
              <w:spacing w:after="0" w:line="240" w:lineRule="auto"/>
              <w:rPr>
                <w:rFonts w:ascii="SFMono-Regular" w:eastAsia="Times New Roman" w:hAnsi="SFMono-Regular" w:cs="Calibri"/>
                <w:i/>
                <w:color w:val="000000"/>
                <w:sz w:val="18"/>
                <w:szCs w:val="18"/>
              </w:rPr>
            </w:pPr>
            <w:proofErr w:type="spellStart"/>
            <w:r w:rsidRPr="00FD3F02">
              <w:rPr>
                <w:rFonts w:ascii="SFMono-Regular" w:eastAsia="Times New Roman" w:hAnsi="SFMono-Regular" w:cs="Calibri"/>
                <w:i/>
                <w:color w:val="000000"/>
                <w:sz w:val="18"/>
                <w:szCs w:val="18"/>
              </w:rPr>
              <w:t>policy_id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959F2D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AC696D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F94D945"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C6003E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00FC04A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0404CFB"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D623A8"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22C22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7EBE4F"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57D7B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254F7FA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F4BBE9B"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7DC19C5"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1D5A19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BA4DD9F"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D6E65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6FF7F3B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5E21B83"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46609B"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F5096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7782D4"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6E2A59A"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2582E22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4C92C3"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A70501"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C77B9C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81DD20C"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B0FBAE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bl>
    <w:p w14:paraId="292AB3BB" w14:textId="6626324C" w:rsidR="00DB6E18" w:rsidRDefault="00DB6E18" w:rsidP="00DB6E18"/>
    <w:p w14:paraId="62648E09" w14:textId="46A9D5D9" w:rsidR="00F27697" w:rsidRDefault="00F27697" w:rsidP="00DB6E18"/>
    <w:p w14:paraId="7C7DB2DB" w14:textId="77777777" w:rsidR="00F27697" w:rsidRDefault="00F27697" w:rsidP="00DB6E18"/>
    <w:tbl>
      <w:tblPr>
        <w:tblW w:w="4840" w:type="dxa"/>
        <w:tblCellMar>
          <w:left w:w="0" w:type="dxa"/>
          <w:right w:w="0" w:type="dxa"/>
        </w:tblCellMar>
        <w:tblLook w:val="04A0" w:firstRow="1" w:lastRow="0" w:firstColumn="1" w:lastColumn="0" w:noHBand="0" w:noVBand="1"/>
      </w:tblPr>
      <w:tblGrid>
        <w:gridCol w:w="1415"/>
        <w:gridCol w:w="813"/>
        <w:gridCol w:w="930"/>
        <w:gridCol w:w="655"/>
        <w:gridCol w:w="1027"/>
      </w:tblGrid>
      <w:tr w:rsidR="00DB6E18" w:rsidRPr="00A005DF" w14:paraId="247545F2"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6F6C2FDE"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CATEGORY_BENEFIT</w:t>
            </w:r>
          </w:p>
        </w:tc>
      </w:tr>
      <w:tr w:rsidR="00DB6E18" w:rsidRPr="00A005DF" w14:paraId="74D2C18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20916C7"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1BB9D2B"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5896266"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290AC8F"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338CB0E" w14:textId="77777777" w:rsidR="00DB6E18" w:rsidRPr="00A005DF" w:rsidRDefault="00DB6E18" w:rsidP="008D31BD">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1F35C74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45687DE" w14:textId="77777777" w:rsidR="00DB6E18" w:rsidRPr="00FD3F02" w:rsidRDefault="00DB6E18" w:rsidP="008D31BD">
            <w:pPr>
              <w:spacing w:after="0" w:line="240" w:lineRule="auto"/>
              <w:rPr>
                <w:rFonts w:ascii="SFMono-Regular" w:eastAsia="Times New Roman" w:hAnsi="SFMono-Regular" w:cs="Calibri"/>
                <w:b/>
                <w:color w:val="000000"/>
                <w:sz w:val="18"/>
                <w:szCs w:val="18"/>
                <w:u w:val="single"/>
              </w:rPr>
            </w:pPr>
            <w:proofErr w:type="spellStart"/>
            <w:r w:rsidRPr="00FD3F02">
              <w:rPr>
                <w:rFonts w:ascii="SFMono-Regular" w:eastAsia="Times New Roman" w:hAnsi="SFMono-Regular" w:cs="Calibri"/>
                <w:b/>
                <w:color w:val="000000"/>
                <w:sz w:val="18"/>
                <w:szCs w:val="18"/>
                <w:u w:val="single"/>
              </w:rPr>
              <w:t>category_ben_id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A7425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A9C72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49BCB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D9B65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18F71E3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D29EEAA" w14:textId="77777777" w:rsidR="00DB6E18" w:rsidRPr="00FD3F02" w:rsidRDefault="00DB6E18" w:rsidP="008D31BD">
            <w:pPr>
              <w:spacing w:after="0" w:line="240" w:lineRule="auto"/>
              <w:rPr>
                <w:rFonts w:ascii="SFMono-Regular" w:eastAsia="Times New Roman" w:hAnsi="SFMono-Regular" w:cs="Calibri"/>
                <w:i/>
                <w:color w:val="000000"/>
                <w:sz w:val="18"/>
                <w:szCs w:val="18"/>
              </w:rPr>
            </w:pPr>
            <w:proofErr w:type="spellStart"/>
            <w:r w:rsidRPr="00FD3F02">
              <w:rPr>
                <w:rFonts w:ascii="SFMono-Regular" w:eastAsia="Times New Roman" w:hAnsi="SFMono-Regular" w:cs="Calibri"/>
                <w:i/>
                <w:color w:val="000000"/>
                <w:sz w:val="18"/>
                <w:szCs w:val="18"/>
              </w:rPr>
              <w:t>category_id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B5D8B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7486A3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01F38DC"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8D5464F"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E2702F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B4FE652" w14:textId="77777777" w:rsidR="00DB6E18" w:rsidRPr="00FD3F02" w:rsidRDefault="00DB6E18" w:rsidP="008D31BD">
            <w:pPr>
              <w:spacing w:after="0" w:line="240" w:lineRule="auto"/>
              <w:rPr>
                <w:rFonts w:ascii="SFMono-Regular" w:eastAsia="Times New Roman" w:hAnsi="SFMono-Regular" w:cs="Calibri"/>
                <w:i/>
                <w:color w:val="000000"/>
                <w:sz w:val="18"/>
                <w:szCs w:val="18"/>
              </w:rPr>
            </w:pPr>
            <w:proofErr w:type="spellStart"/>
            <w:r w:rsidRPr="00FD3F02">
              <w:rPr>
                <w:rFonts w:ascii="SFMono-Regular" w:eastAsia="Times New Roman" w:hAnsi="SFMono-Regular" w:cs="Calibri"/>
                <w:i/>
                <w:color w:val="000000"/>
                <w:sz w:val="18"/>
                <w:szCs w:val="18"/>
              </w:rPr>
              <w:t>benefit_id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43C1AA"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69637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1A65E2"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C3873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3397189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9A9FAE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0C223A"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189D38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84AE53"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020562F"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5DB01A5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697FE6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0868B3"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A5715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FA2065"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B9C46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02017F5"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7EFC95C"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50CA005"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063B23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BB9A081"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B4F669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2D6D28F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A43EF11"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372995"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42FAC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9B0F8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AFEEE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bl>
    <w:p w14:paraId="4FC8D6FB" w14:textId="77777777" w:rsidR="00DB6E18" w:rsidRDefault="00DB6E18" w:rsidP="00DB6E18"/>
    <w:tbl>
      <w:tblPr>
        <w:tblW w:w="4998" w:type="dxa"/>
        <w:tblCellMar>
          <w:left w:w="0" w:type="dxa"/>
          <w:right w:w="0" w:type="dxa"/>
        </w:tblCellMar>
        <w:tblLook w:val="04A0" w:firstRow="1" w:lastRow="0" w:firstColumn="1" w:lastColumn="0" w:noHBand="0" w:noVBand="1"/>
      </w:tblPr>
      <w:tblGrid>
        <w:gridCol w:w="1573"/>
        <w:gridCol w:w="813"/>
        <w:gridCol w:w="930"/>
        <w:gridCol w:w="655"/>
        <w:gridCol w:w="1027"/>
      </w:tblGrid>
      <w:tr w:rsidR="00DB6E18" w:rsidRPr="00A005DF" w14:paraId="0C76DA37"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313D01B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BENEFIT</w:t>
            </w:r>
          </w:p>
        </w:tc>
      </w:tr>
      <w:tr w:rsidR="00DB6E18" w:rsidRPr="00A005DF" w14:paraId="5C42DC8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69E2D9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D471FB8"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C989BF9"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5A4A04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7A4E71C" w14:textId="77777777" w:rsidR="00DB6E18" w:rsidRPr="00A005DF" w:rsidRDefault="00DB6E18" w:rsidP="008D31BD">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1B741951"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C144D6B" w14:textId="77777777" w:rsidR="00DB6E18" w:rsidRPr="00FD3F02" w:rsidRDefault="00DB6E18" w:rsidP="008D31BD">
            <w:pPr>
              <w:spacing w:after="0" w:line="240" w:lineRule="auto"/>
              <w:rPr>
                <w:rFonts w:ascii="SFMono-Regular" w:eastAsia="Times New Roman" w:hAnsi="SFMono-Regular" w:cs="Calibri"/>
                <w:b/>
                <w:color w:val="000000"/>
                <w:sz w:val="18"/>
                <w:szCs w:val="18"/>
                <w:u w:val="single"/>
              </w:rPr>
            </w:pPr>
            <w:proofErr w:type="spellStart"/>
            <w:r w:rsidRPr="00FD3F02">
              <w:rPr>
                <w:rFonts w:ascii="SFMono-Regular" w:eastAsia="Times New Roman" w:hAnsi="SFMono-Regular" w:cs="Calibri"/>
                <w:b/>
                <w:color w:val="000000"/>
                <w:sz w:val="18"/>
                <w:szCs w:val="18"/>
                <w:u w:val="single"/>
              </w:rPr>
              <w:t>benefit_id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EAB1D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3B4CF16"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7933E4"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C8ABD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0D422F7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FFBE83B"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E08F4EE"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8A90B9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82EF52D"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C809E3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CDCD031"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F22FA3C"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benefit_description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BE6B720"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0C0C9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4C892C"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3200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37484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65D3D99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2BC024"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F7704D5"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0164D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85DFD3"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E86E1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6A8E98C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4F7E74"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B2E0A4"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60A56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B6589B"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71F34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139FC57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B88004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B808D66"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DBD4C9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230CC3E"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5186322"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60B39FF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366AC29"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E78380"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ACA0D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A31BB0"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6A290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bl>
    <w:p w14:paraId="75428C06" w14:textId="77777777" w:rsidR="002C3529" w:rsidRDefault="002C3529">
      <w:pPr>
        <w:sectPr w:rsidR="002C3529" w:rsidSect="002C3529">
          <w:type w:val="continuous"/>
          <w:pgSz w:w="12240" w:h="15840"/>
          <w:pgMar w:top="1080" w:right="720" w:bottom="2880" w:left="720" w:header="1080" w:footer="170" w:gutter="0"/>
          <w:pgNumType w:start="0"/>
          <w:cols w:num="2" w:space="720"/>
          <w:titlePg/>
          <w:docGrid w:linePitch="360"/>
        </w:sectPr>
      </w:pPr>
    </w:p>
    <w:p w14:paraId="5148744E" w14:textId="63A2BD3C" w:rsidR="002C3529" w:rsidRDefault="002C3529"/>
    <w:p w14:paraId="3D36FB47" w14:textId="77777777" w:rsidR="002C3529" w:rsidRDefault="002C3529">
      <w:pPr>
        <w:rPr>
          <w:rFonts w:eastAsiaTheme="majorEastAsia" w:cstheme="majorBidi"/>
          <w:b/>
          <w:color w:val="BF2B0E" w:themeColor="accent1" w:themeShade="BF"/>
          <w:sz w:val="44"/>
          <w:szCs w:val="32"/>
        </w:rPr>
      </w:pPr>
      <w:r>
        <w:br w:type="page"/>
      </w:r>
    </w:p>
    <w:p w14:paraId="1684437E" w14:textId="51762A06" w:rsidR="001931C0" w:rsidRPr="00AE30FA" w:rsidRDefault="001931C0" w:rsidP="00AE30FA">
      <w:pPr>
        <w:pStyle w:val="Heading1"/>
      </w:pPr>
      <w:bookmarkStart w:id="11" w:name="_Toc5956852"/>
      <w:r w:rsidRPr="00AE30FA">
        <w:lastRenderedPageBreak/>
        <w:t>PART 5</w:t>
      </w:r>
      <w:bookmarkEnd w:id="11"/>
    </w:p>
    <w:p w14:paraId="5174D392" w14:textId="650F4984" w:rsidR="00D609EF" w:rsidRDefault="00675494" w:rsidP="001931C0">
      <w:pPr>
        <w:pStyle w:val="HeadingP"/>
      </w:pPr>
      <w:bookmarkStart w:id="12" w:name="_Toc5956853"/>
      <w:r w:rsidRPr="00675494">
        <w:t>Business Rules/Database Constraints</w:t>
      </w:r>
      <w:bookmarkEnd w:id="12"/>
    </w:p>
    <w:p w14:paraId="0C1D4E08" w14:textId="5B4744D9" w:rsidR="00675494" w:rsidRDefault="00675494" w:rsidP="00675494">
      <w:pPr>
        <w:rPr>
          <w:rFonts w:eastAsiaTheme="majorEastAsia" w:cs="Times New Roman"/>
          <w:b/>
          <w:color w:val="C00000"/>
          <w:sz w:val="32"/>
          <w:szCs w:val="32"/>
        </w:rPr>
      </w:pPr>
    </w:p>
    <w:p w14:paraId="005FCE4F" w14:textId="3A6C5EC6" w:rsidR="006331DE" w:rsidRDefault="006331DE" w:rsidP="006331DE">
      <w:r w:rsidRPr="006331DE">
        <w:rPr>
          <w:noProof/>
        </w:rPr>
        <w:t>It’s presented</w:t>
      </w:r>
      <w:r>
        <w:t xml:space="preserve"> in the </w:t>
      </w:r>
      <w:r w:rsidRPr="006331DE">
        <w:rPr>
          <w:noProof/>
        </w:rPr>
        <w:t>Implementation</w:t>
      </w:r>
      <w:r w:rsidRPr="006331DE">
        <w:t xml:space="preserve"> of Physical Model</w:t>
      </w:r>
      <w:r>
        <w:t xml:space="preserve"> section </w:t>
      </w:r>
    </w:p>
    <w:p w14:paraId="58291EA9" w14:textId="6ECB17E0" w:rsidR="00675494" w:rsidRDefault="00675494" w:rsidP="00675494"/>
    <w:p w14:paraId="5ACFEE2F" w14:textId="77777777" w:rsidR="008A01F2" w:rsidRDefault="008A01F2" w:rsidP="001931C0">
      <w:pPr>
        <w:pStyle w:val="HeadingP"/>
      </w:pPr>
      <w:bookmarkStart w:id="13" w:name="_Toc5956854"/>
      <w:r>
        <w:t>Implementation of Physical Model</w:t>
      </w:r>
      <w:bookmarkEnd w:id="13"/>
      <w:r>
        <w:t xml:space="preserve"> </w:t>
      </w:r>
    </w:p>
    <w:p w14:paraId="508654F7" w14:textId="0341F967" w:rsidR="007349F3" w:rsidRDefault="007349F3" w:rsidP="007349F3">
      <w:pPr>
        <w:pStyle w:val="Heading3"/>
        <w:rPr>
          <w:highlight w:val="white"/>
        </w:rPr>
      </w:pPr>
      <w:bookmarkStart w:id="14" w:name="_Toc5956855"/>
      <w:r>
        <w:rPr>
          <w:highlight w:val="white"/>
        </w:rPr>
        <w:t>D</w:t>
      </w:r>
      <w:r w:rsidR="00AE30FA">
        <w:rPr>
          <w:highlight w:val="white"/>
        </w:rPr>
        <w:t>atabase Constructions</w:t>
      </w:r>
      <w:bookmarkEnd w:id="14"/>
    </w:p>
    <w:p w14:paraId="437F7D47" w14:textId="77777777" w:rsidR="007349F3" w:rsidRPr="007349F3" w:rsidRDefault="007349F3" w:rsidP="007349F3">
      <w:pPr>
        <w:rPr>
          <w:highlight w:val="white"/>
        </w:rPr>
      </w:pPr>
    </w:p>
    <w:p w14:paraId="7555E4CC" w14:textId="3B5BEC55"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line to create the database.</w:t>
      </w:r>
    </w:p>
    <w:p w14:paraId="7B3754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database INSURANCE_COMPANY */</w:t>
      </w:r>
    </w:p>
    <w:p w14:paraId="149F7C5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572E44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line to erase the database.</w:t>
      </w:r>
    </w:p>
    <w:p w14:paraId="63AD937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Drop database INSURANCE_COMPANY */</w:t>
      </w:r>
    </w:p>
    <w:p w14:paraId="14FE7A1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19DCF7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INSURANCE_COMPANY</w:t>
      </w:r>
      <w:r>
        <w:rPr>
          <w:rFonts w:ascii="Consolas" w:hAnsi="Consolas" w:cs="Consolas"/>
          <w:color w:val="808080"/>
          <w:sz w:val="19"/>
          <w:szCs w:val="19"/>
          <w:highlight w:val="white"/>
        </w:rPr>
        <w:t>;</w:t>
      </w:r>
    </w:p>
    <w:p w14:paraId="1E2CFAA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E9873C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DEPARTMENT</w:t>
      </w:r>
    </w:p>
    <w:p w14:paraId="799F0EA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DEPARTMENT</w:t>
      </w:r>
    </w:p>
    <w:p w14:paraId="6601B4A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departmet_id</w:t>
      </w:r>
      <w:proofErr w:type="spellEnd"/>
      <w:r>
        <w:rPr>
          <w:rFonts w:ascii="Consolas" w:hAnsi="Consolas" w:cs="Consolas"/>
          <w:color w:val="008000"/>
          <w:sz w:val="19"/>
          <w:szCs w:val="19"/>
          <w:highlight w:val="white"/>
        </w:rPr>
        <w:t xml:space="preserve"> could be a varchar </w:t>
      </w:r>
      <w:proofErr w:type="spellStart"/>
      <w:r>
        <w:rPr>
          <w:rFonts w:ascii="Consolas" w:hAnsi="Consolas" w:cs="Consolas"/>
          <w:color w:val="008000"/>
          <w:sz w:val="19"/>
          <w:szCs w:val="19"/>
          <w:highlight w:val="white"/>
        </w:rPr>
        <w:t>idetifier</w:t>
      </w:r>
      <w:proofErr w:type="spellEnd"/>
    </w:p>
    <w:p w14:paraId="6A7BFC9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31957D0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EEB39E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1195F7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570E89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797F32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B58C4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77D73E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2D3CC4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PRIMARY KEY</w:t>
      </w:r>
    </w:p>
    <w:p w14:paraId="42502FC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DEPARTMENT </w:t>
      </w:r>
    </w:p>
    <w:p w14:paraId="1945046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department_department_id_pk</w:t>
      </w:r>
      <w:proofErr w:type="spellEnd"/>
    </w:p>
    <w:p w14:paraId="07C70F4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AA2F10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805CDF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DATE_UPDATE CONSTRAINT - IT COULD NOT BE BEFORE DATE_CREATE</w:t>
      </w:r>
    </w:p>
    <w:p w14:paraId="71BB8B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DEPARTMENT</w:t>
      </w:r>
    </w:p>
    <w:p w14:paraId="42F394A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chk_date_update</w:t>
      </w:r>
      <w:proofErr w:type="spellEnd"/>
    </w:p>
    <w:p w14:paraId="1599D1D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808080"/>
          <w:sz w:val="19"/>
          <w:szCs w:val="19"/>
          <w:highlight w:val="white"/>
        </w:rPr>
        <w:t>)</w:t>
      </w:r>
    </w:p>
    <w:p w14:paraId="4912CC9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13E8C6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CATEGORY</w:t>
      </w:r>
    </w:p>
    <w:p w14:paraId="079D07F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w:t>
      </w:r>
    </w:p>
    <w:p w14:paraId="2E47393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6ACC7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category_name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532069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monthly_price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B345660" w14:textId="119CBAE9"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coverage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sidR="00C3326C">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1E29A8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term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50392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9AECD1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11FEBF8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5056AA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6BD9DB7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FC4563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A2D5A6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 </w:t>
      </w:r>
    </w:p>
    <w:p w14:paraId="48F2A92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category_category_id_pk</w:t>
      </w:r>
      <w:proofErr w:type="spellEnd"/>
    </w:p>
    <w:p w14:paraId="2050987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EF699E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57BDA8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SPONSOR</w:t>
      </w:r>
    </w:p>
    <w:p w14:paraId="5B7A9D0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SPONSOR</w:t>
      </w:r>
    </w:p>
    <w:p w14:paraId="09E6A2F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sponsor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7006582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company_name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E71F25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email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346AE9C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96EF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sales_rep</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2D6360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address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868BB7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4ECE84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4F96AA2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20B72C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6C3E8AB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65B78B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E32411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SPONSOR </w:t>
      </w:r>
    </w:p>
    <w:p w14:paraId="18F910C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sponsor_sponsor_id_pk</w:t>
      </w:r>
      <w:proofErr w:type="spellEnd"/>
    </w:p>
    <w:p w14:paraId="2605D6A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sponsor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90859C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069C97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COUNTRY</w:t>
      </w:r>
    </w:p>
    <w:p w14:paraId="5563AD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COUNTRY</w:t>
      </w:r>
    </w:p>
    <w:p w14:paraId="6BF89A3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country_id</w:t>
      </w:r>
      <w:proofErr w:type="spellEnd"/>
      <w:r>
        <w:rPr>
          <w:rFonts w:ascii="Consolas" w:hAnsi="Consolas" w:cs="Consolas"/>
          <w:color w:val="008000"/>
          <w:sz w:val="19"/>
          <w:szCs w:val="19"/>
          <w:highlight w:val="white"/>
        </w:rPr>
        <w:t xml:space="preserve"> could be a varchar column too.</w:t>
      </w:r>
    </w:p>
    <w:p w14:paraId="3B408F7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36CC824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country_name</w:t>
      </w:r>
      <w:proofErr w:type="spellEnd"/>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EAF950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0F5B55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D3B9FF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7528F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0B0675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A793A8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7C69F7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COUNTRY </w:t>
      </w:r>
    </w:p>
    <w:p w14:paraId="39E1477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country_country_id_pk</w:t>
      </w:r>
      <w:proofErr w:type="spellEnd"/>
    </w:p>
    <w:p w14:paraId="127F7DE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00D6F9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E7FC76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PROVINCE</w:t>
      </w:r>
    </w:p>
    <w:p w14:paraId="6712A84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PROVINCE</w:t>
      </w:r>
    </w:p>
    <w:p w14:paraId="51CF1D3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The </w:t>
      </w:r>
      <w:proofErr w:type="spellStart"/>
      <w:r>
        <w:rPr>
          <w:rFonts w:ascii="Consolas" w:hAnsi="Consolas" w:cs="Consolas"/>
          <w:color w:val="008000"/>
          <w:sz w:val="19"/>
          <w:szCs w:val="19"/>
          <w:highlight w:val="white"/>
        </w:rPr>
        <w:t>province_id</w:t>
      </w:r>
      <w:proofErr w:type="spellEnd"/>
      <w:r>
        <w:rPr>
          <w:rFonts w:ascii="Consolas" w:hAnsi="Consolas" w:cs="Consolas"/>
          <w:color w:val="008000"/>
          <w:sz w:val="19"/>
          <w:szCs w:val="19"/>
          <w:highlight w:val="white"/>
        </w:rPr>
        <w:t xml:space="preserve"> could be a varchar too.</w:t>
      </w:r>
    </w:p>
    <w:p w14:paraId="11A083E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55F0DBE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province_name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43031F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country_id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7F9817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E75BB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1BB62D8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6FDA12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B1B705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6B09A8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0253BB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PROVINCE </w:t>
      </w:r>
    </w:p>
    <w:p w14:paraId="0F70629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province_province_id_pk</w:t>
      </w:r>
      <w:proofErr w:type="spellEnd"/>
    </w:p>
    <w:p w14:paraId="65836B3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DB5CCF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284F6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PROVINCE</w:t>
      </w:r>
    </w:p>
    <w:p w14:paraId="01EB8D4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province_country_id_fk</w:t>
      </w:r>
      <w:proofErr w:type="spellEnd"/>
    </w:p>
    <w:p w14:paraId="4497813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0344B2B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D89B7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73F747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CITY</w:t>
      </w:r>
    </w:p>
    <w:p w14:paraId="4864D45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CITY</w:t>
      </w:r>
    </w:p>
    <w:p w14:paraId="5F342F1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6FFFFC8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city_name</w:t>
      </w:r>
      <w:proofErr w:type="spellEnd"/>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A88434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88D7A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4C6D12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A51AB3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A21463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198FE73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0A672D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C90629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CITY </w:t>
      </w:r>
    </w:p>
    <w:p w14:paraId="5A24304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city_city_id_pk</w:t>
      </w:r>
      <w:proofErr w:type="spellEnd"/>
    </w:p>
    <w:p w14:paraId="395DB8D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B88D2C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B0B828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CITY</w:t>
      </w:r>
    </w:p>
    <w:p w14:paraId="739C15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city_province_id_fk</w:t>
      </w:r>
      <w:proofErr w:type="spellEnd"/>
    </w:p>
    <w:p w14:paraId="45F80EA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857B65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province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7FA5FD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B3AFB0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PRODUCT</w:t>
      </w:r>
    </w:p>
    <w:p w14:paraId="40BDA33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w:t>
      </w:r>
    </w:p>
    <w:p w14:paraId="462B8D7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0FDEB3D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DA646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description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1EE5BF3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definition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E5769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limits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04A33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exclusions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0F5DC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general_condition</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306E62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indenization_procedure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AB8A9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data_protection_advice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94028D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emergency_procedure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D6B06F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available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F5E86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E1684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2B6A096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DF7118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2A6742F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68144B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836F14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 </w:t>
      </w:r>
    </w:p>
    <w:p w14:paraId="2ED343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product_product_id_pk</w:t>
      </w:r>
      <w:proofErr w:type="spellEnd"/>
    </w:p>
    <w:p w14:paraId="79C5F8E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AE9CB8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63189D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STAFF</w:t>
      </w:r>
    </w:p>
    <w:p w14:paraId="2582568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w:t>
      </w:r>
    </w:p>
    <w:p w14:paraId="143F17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536F66A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date_of_birth</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3C307A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08DDA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B2CC0D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EFAC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email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6BBFA91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address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C674B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zipcode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278E53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isemployee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2FDC95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0D22EDF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00F42B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480471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83435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60535D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50EE444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FBF32B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50949C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 </w:t>
      </w:r>
    </w:p>
    <w:p w14:paraId="10614DF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staff_staff_id_pk</w:t>
      </w:r>
      <w:proofErr w:type="spellEnd"/>
    </w:p>
    <w:p w14:paraId="7FF7AB7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B7974F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D89942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 </w:t>
      </w:r>
    </w:p>
    <w:p w14:paraId="020492C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COLUMN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fire_date</w:t>
      </w:r>
      <w:proofErr w:type="spellEnd"/>
      <w:r>
        <w:rPr>
          <w:rFonts w:ascii="Consolas" w:hAnsi="Consolas" w:cs="Consolas"/>
          <w:color w:val="808080"/>
          <w:sz w:val="19"/>
          <w:szCs w:val="19"/>
          <w:highlight w:val="white"/>
        </w:rPr>
        <w:t>;</w:t>
      </w:r>
    </w:p>
    <w:p w14:paraId="047EA4A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97F201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 </w:t>
      </w:r>
    </w:p>
    <w:p w14:paraId="6CFDF9A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job_ended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14:paraId="665EF27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3892CD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CUSTOMER</w:t>
      </w:r>
    </w:p>
    <w:p w14:paraId="20899A2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w:t>
      </w:r>
    </w:p>
    <w:p w14:paraId="59ECB66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691E18C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2AA88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332462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ABACB9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email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4B21563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address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8F6621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zipcode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F1CDBF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date_of_birth</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12FC95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4B8EA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AAD8A0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6E94AF5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1882F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1C65F5A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E8E0E6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7ACADC6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 </w:t>
      </w:r>
    </w:p>
    <w:p w14:paraId="53775A7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customer_customer_id_pk</w:t>
      </w:r>
      <w:proofErr w:type="spellEnd"/>
    </w:p>
    <w:p w14:paraId="24D5DC9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B7CA5D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7F3BF5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POLICY</w:t>
      </w:r>
    </w:p>
    <w:p w14:paraId="1CFF4A7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08D8680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711AF81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issue_date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2AC11E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expire_date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0E3871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previous_policy</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14:paraId="2676D6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7FEABD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012CE9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C8B4F6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7718A7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cause_death_id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14:paraId="59D8E61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0006D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2913B4C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0A4F1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4A8A072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41CB5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323D1A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402FD5B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chkTerm_expire_date</w:t>
      </w:r>
      <w:proofErr w:type="spellEnd"/>
    </w:p>
    <w:p w14:paraId="06263DF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expire_date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issue_date</w:t>
      </w:r>
      <w:proofErr w:type="spellEnd"/>
      <w:r>
        <w:rPr>
          <w:rFonts w:ascii="Consolas" w:hAnsi="Consolas" w:cs="Consolas"/>
          <w:color w:val="808080"/>
          <w:sz w:val="19"/>
          <w:szCs w:val="19"/>
          <w:highlight w:val="white"/>
        </w:rPr>
        <w:t>)</w:t>
      </w:r>
    </w:p>
    <w:p w14:paraId="04243C4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D29E3F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r>
        <w:rPr>
          <w:rFonts w:ascii="Consolas" w:hAnsi="Consolas" w:cs="Consolas"/>
          <w:color w:val="000000"/>
          <w:sz w:val="19"/>
          <w:szCs w:val="19"/>
          <w:highlight w:val="white"/>
        </w:rPr>
        <w:t xml:space="preserve"> </w:t>
      </w:r>
    </w:p>
    <w:p w14:paraId="4B1C131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policy_policy_id_pk</w:t>
      </w:r>
      <w:proofErr w:type="spellEnd"/>
    </w:p>
    <w:p w14:paraId="0F160DF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C235D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3BB79D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A3F1BA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4214C5F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policy_previous_policy_fk</w:t>
      </w:r>
      <w:proofErr w:type="spellEnd"/>
    </w:p>
    <w:p w14:paraId="31FC391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w:t>
      </w:r>
      <w:proofErr w:type="gramEnd"/>
      <w:r>
        <w:rPr>
          <w:rFonts w:ascii="Consolas" w:hAnsi="Consolas" w:cs="Consolas"/>
          <w:color w:val="000000"/>
          <w:sz w:val="19"/>
          <w:szCs w:val="19"/>
          <w:highlight w:val="white"/>
        </w:rPr>
        <w:t>_policy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4276B2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policy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74635F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B91488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5F98504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policy_staff_id_fk</w:t>
      </w:r>
      <w:proofErr w:type="spellEnd"/>
    </w:p>
    <w:p w14:paraId="714CFA4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12A560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032208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E16D5C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2D13FB0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policy_customer_id_fk</w:t>
      </w:r>
      <w:proofErr w:type="spellEnd"/>
    </w:p>
    <w:p w14:paraId="7291025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012DD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EB63C4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032FE0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5F48400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policy_product_id_fk</w:t>
      </w:r>
      <w:proofErr w:type="spellEnd"/>
    </w:p>
    <w:p w14:paraId="71CC9B6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1721F2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222BEB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9FB434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274FE71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policy_category_id_fk</w:t>
      </w:r>
      <w:proofErr w:type="spellEnd"/>
    </w:p>
    <w:p w14:paraId="3F61F67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C39E0A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category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36CCFF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074353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w:t>
      </w:r>
    </w:p>
    <w:p w14:paraId="452B499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staff_department_id_fk</w:t>
      </w:r>
      <w:proofErr w:type="spellEnd"/>
    </w:p>
    <w:p w14:paraId="28B2027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014567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department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745A33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5925CB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w:t>
      </w:r>
    </w:p>
    <w:p w14:paraId="5AFC21D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customer_city_id_fk</w:t>
      </w:r>
      <w:proofErr w:type="spellEnd"/>
    </w:p>
    <w:p w14:paraId="15AA05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68F969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D8FF4E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6B3B6B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BENEFIT</w:t>
      </w:r>
    </w:p>
    <w:p w14:paraId="477527B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480F81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benefit_id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12BA39B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D44CD2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benefit_</w:t>
      </w:r>
      <w:proofErr w:type="gramStart"/>
      <w:r>
        <w:rPr>
          <w:rFonts w:ascii="Consolas" w:hAnsi="Consolas" w:cs="Consolas"/>
          <w:color w:val="000000"/>
          <w:sz w:val="19"/>
          <w:szCs w:val="19"/>
          <w:highlight w:val="white"/>
        </w:rPr>
        <w:t>description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3200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37F9A2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489D9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9D3374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6FD3F5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C73D98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36DD41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76F008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BENEFIT </w:t>
      </w:r>
    </w:p>
    <w:p w14:paraId="28730F8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benefit_id_pk</w:t>
      </w:r>
      <w:proofErr w:type="spellEnd"/>
    </w:p>
    <w:p w14:paraId="6127B6D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B9F09B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F4370C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CATEGORY_BENEFIT</w:t>
      </w:r>
    </w:p>
    <w:p w14:paraId="4949E22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275A89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category_ben_id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66D0979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category_id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B538E2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benefit_id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F8197B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9A6BCD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CA88C0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911D52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C2AC12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F42129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4D142F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CATEGORY_BENEFIT </w:t>
      </w:r>
    </w:p>
    <w:p w14:paraId="4B03CCF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category_ben_id_pk</w:t>
      </w:r>
      <w:proofErr w:type="spellEnd"/>
    </w:p>
    <w:p w14:paraId="6BDAC62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_ben_id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2F1406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C41898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CATEGORY_BENEFIT</w:t>
      </w:r>
    </w:p>
    <w:p w14:paraId="3945405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category_catego_id_fk</w:t>
      </w:r>
      <w:proofErr w:type="spellEnd"/>
    </w:p>
    <w:p w14:paraId="30C2ADC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790EF5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category</w:t>
      </w:r>
      <w:r>
        <w:rPr>
          <w:rFonts w:ascii="Consolas" w:hAnsi="Consolas" w:cs="Consolas"/>
          <w:color w:val="0000FF"/>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E3B1D8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CE9532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CATEGORY_BENEFIT</w:t>
      </w:r>
    </w:p>
    <w:p w14:paraId="2E271FE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benefit_catego_id_fk</w:t>
      </w:r>
      <w:proofErr w:type="spellEnd"/>
    </w:p>
    <w:p w14:paraId="2E00F2D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570BB8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benefit</w:t>
      </w:r>
      <w:r>
        <w:rPr>
          <w:rFonts w:ascii="Consolas" w:hAnsi="Consolas" w:cs="Consolas"/>
          <w:color w:val="0000FF"/>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00D633C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48E4E1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25588B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BENEFICIARY Table</w:t>
      </w:r>
    </w:p>
    <w:p w14:paraId="3669BB3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140051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 add a "BENEFICIARY" and "CAUSE_OF_DEATH" tables</w:t>
      </w:r>
    </w:p>
    <w:p w14:paraId="60105AE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 the primary key inside "CAUSE_OF_DEATH" should be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xml:space="preserve"> FK inside the POLICY table*/</w:t>
      </w:r>
    </w:p>
    <w:p w14:paraId="6E7D6E4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CFC390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BENEFICIARY</w:t>
      </w:r>
    </w:p>
    <w:p w14:paraId="532504B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E335A7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2321791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beneficiary_last_name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2F519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05A708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beneficiary_middle_</w:t>
      </w:r>
      <w:proofErr w:type="gramStart"/>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589B3D3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beneficiary_brith_day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872DF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beneficiary_relation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AFBE45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beneficiary_percentage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C7344C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policy_id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Foreing</w:t>
      </w:r>
      <w:proofErr w:type="spellEnd"/>
      <w:r>
        <w:rPr>
          <w:rFonts w:ascii="Consolas" w:hAnsi="Consolas" w:cs="Consolas"/>
          <w:color w:val="008000"/>
          <w:sz w:val="19"/>
          <w:szCs w:val="19"/>
          <w:highlight w:val="white"/>
        </w:rPr>
        <w:t xml:space="preserve"> key with policy</w:t>
      </w:r>
    </w:p>
    <w:p w14:paraId="7D2367F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57E2A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109F8AA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397A61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7BCB0C9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7AE764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AFBC2C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BENEFICIARY </w:t>
      </w:r>
    </w:p>
    <w:p w14:paraId="676C2F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beneficiary_id_pk</w:t>
      </w:r>
      <w:proofErr w:type="spellEnd"/>
    </w:p>
    <w:p w14:paraId="3C61481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beneficiary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B18781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4C513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BENEFICIARY</w:t>
      </w:r>
    </w:p>
    <w:p w14:paraId="477E98E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policy_id_fk</w:t>
      </w:r>
      <w:proofErr w:type="spellEnd"/>
    </w:p>
    <w:p w14:paraId="5EBD3FE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D49FE5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policy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AAE9BD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79D008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297C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CAUSE_OF_DEATH Table</w:t>
      </w:r>
    </w:p>
    <w:p w14:paraId="7B87FB9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ACBFB5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CAUSE_OF_DEATH</w:t>
      </w:r>
    </w:p>
    <w:p w14:paraId="6E77167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9A4F05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cause_death_id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77A482F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cause_death_description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41C76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F8C7E5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2BD765B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165C10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7A9D43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payable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BIT</w:t>
      </w:r>
      <w:proofErr w:type="gram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93F638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FDA08A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A8B145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CAUSE_OF_DEATH </w:t>
      </w:r>
    </w:p>
    <w:p w14:paraId="5497F20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cause_death_id_pk</w:t>
      </w:r>
      <w:proofErr w:type="spellEnd"/>
    </w:p>
    <w:p w14:paraId="642C8E4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w:t>
      </w:r>
      <w:proofErr w:type="gramEnd"/>
      <w:r>
        <w:rPr>
          <w:rFonts w:ascii="Consolas" w:hAnsi="Consolas" w:cs="Consolas"/>
          <w:color w:val="000000"/>
          <w:sz w:val="19"/>
          <w:szCs w:val="19"/>
          <w:highlight w:val="white"/>
        </w:rPr>
        <w:t>_death_id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C5BC35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761B04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49B38AA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cause_death_id_fk</w:t>
      </w:r>
      <w:proofErr w:type="spellEnd"/>
    </w:p>
    <w:p w14:paraId="07DBD94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w:t>
      </w:r>
      <w:proofErr w:type="gramEnd"/>
      <w:r>
        <w:rPr>
          <w:rFonts w:ascii="Consolas" w:hAnsi="Consolas" w:cs="Consolas"/>
          <w:color w:val="000000"/>
          <w:sz w:val="19"/>
          <w:szCs w:val="19"/>
          <w:highlight w:val="white"/>
        </w:rPr>
        <w:t>_death_id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43503B9" w14:textId="182A5441" w:rsidR="007349F3" w:rsidRDefault="007349F3" w:rsidP="007349F3">
      <w:pPr>
        <w:rPr>
          <w:b/>
          <w:color w:val="0070C0"/>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CAUSE_OF_DEATH</w:t>
      </w:r>
      <w:r>
        <w:rPr>
          <w:rFonts w:ascii="Consolas" w:hAnsi="Consolas" w:cs="Consolas"/>
          <w:color w:val="0000FF"/>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w:t>
      </w:r>
      <w:proofErr w:type="gramEnd"/>
      <w:r>
        <w:rPr>
          <w:rFonts w:ascii="Consolas" w:hAnsi="Consolas" w:cs="Consolas"/>
          <w:color w:val="000000"/>
          <w:sz w:val="19"/>
          <w:szCs w:val="19"/>
          <w:highlight w:val="white"/>
        </w:rPr>
        <w:t>_death_id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829C937" w14:textId="77777777" w:rsidR="007349F3" w:rsidRDefault="007349F3" w:rsidP="00675494">
      <w:pPr>
        <w:rPr>
          <w:b/>
          <w:color w:val="0070C0"/>
        </w:rPr>
      </w:pPr>
    </w:p>
    <w:p w14:paraId="2B58EBDE" w14:textId="189E3343" w:rsidR="009F343D" w:rsidRDefault="009F343D" w:rsidP="009F343D">
      <w:pPr>
        <w:pStyle w:val="Heading3"/>
      </w:pPr>
      <w:bookmarkStart w:id="15" w:name="_Toc5956856"/>
      <w:r>
        <w:t>Insert / Populating Tables</w:t>
      </w:r>
      <w:bookmarkEnd w:id="15"/>
    </w:p>
    <w:p w14:paraId="08215800" w14:textId="0239B67F" w:rsidR="00791123" w:rsidRDefault="00791123" w:rsidP="00791123"/>
    <w:p w14:paraId="0ABC0FA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INSURANCE_COMPANY</w:t>
      </w:r>
      <w:r>
        <w:rPr>
          <w:rFonts w:ascii="Consolas" w:hAnsi="Consolas" w:cs="Consolas"/>
          <w:color w:val="808080"/>
          <w:sz w:val="19"/>
          <w:szCs w:val="19"/>
        </w:rPr>
        <w:t>;</w:t>
      </w:r>
    </w:p>
    <w:p w14:paraId="6BB1933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CATEGORY</w:t>
      </w:r>
      <w:r>
        <w:rPr>
          <w:rFonts w:ascii="Consolas" w:hAnsi="Consolas" w:cs="Consolas"/>
          <w:sz w:val="19"/>
          <w:szCs w:val="19"/>
        </w:rPr>
        <w:t xml:space="preserve"> </w:t>
      </w:r>
      <w:r>
        <w:rPr>
          <w:rFonts w:ascii="Consolas" w:hAnsi="Consolas" w:cs="Consolas"/>
          <w:color w:val="0000FF"/>
          <w:sz w:val="19"/>
          <w:szCs w:val="19"/>
        </w:rPr>
        <w:t>VALUES</w:t>
      </w:r>
    </w:p>
    <w:p w14:paraId="1668C5F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'BRONCE'</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1000000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C7FAF0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'GOLD'</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4000000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969B97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'SILVER'</w:t>
      </w:r>
      <w:r>
        <w:rPr>
          <w:rFonts w:ascii="Consolas" w:hAnsi="Consolas" w:cs="Consolas"/>
          <w:color w:val="808080"/>
          <w:sz w:val="19"/>
          <w:szCs w:val="19"/>
        </w:rPr>
        <w:t>,</w:t>
      </w:r>
      <w:r>
        <w:rPr>
          <w:rFonts w:ascii="Consolas" w:hAnsi="Consolas" w:cs="Consolas"/>
          <w:sz w:val="19"/>
          <w:szCs w:val="19"/>
        </w:rPr>
        <w:t xml:space="preserve"> 40</w:t>
      </w:r>
      <w:r>
        <w:rPr>
          <w:rFonts w:ascii="Consolas" w:hAnsi="Consolas" w:cs="Consolas"/>
          <w:color w:val="808080"/>
          <w:sz w:val="19"/>
          <w:szCs w:val="19"/>
        </w:rPr>
        <w:t>,</w:t>
      </w:r>
      <w:r>
        <w:rPr>
          <w:rFonts w:ascii="Consolas" w:hAnsi="Consolas" w:cs="Consolas"/>
          <w:sz w:val="19"/>
          <w:szCs w:val="19"/>
        </w:rPr>
        <w:t xml:space="preserve"> 3000000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E960C71" w14:textId="77777777" w:rsidR="0054230A" w:rsidRDefault="0054230A" w:rsidP="0054230A">
      <w:pPr>
        <w:autoSpaceDE w:val="0"/>
        <w:autoSpaceDN w:val="0"/>
        <w:adjustRightInd w:val="0"/>
        <w:spacing w:after="0" w:line="240" w:lineRule="auto"/>
        <w:rPr>
          <w:rFonts w:ascii="Consolas" w:hAnsi="Consolas" w:cs="Consolas"/>
          <w:color w:val="008000"/>
          <w:sz w:val="19"/>
          <w:szCs w:val="19"/>
        </w:rPr>
      </w:pPr>
    </w:p>
    <w:p w14:paraId="00D3A70B" w14:textId="0EF315BF" w:rsidR="0054230A" w:rsidRDefault="0054230A" w:rsidP="0054230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We have only 3 categories</w:t>
      </w:r>
      <w:r>
        <w:rPr>
          <w:rFonts w:ascii="Consolas" w:hAnsi="Consolas" w:cs="Consolas"/>
          <w:color w:val="008000"/>
          <w:sz w:val="19"/>
          <w:szCs w:val="19"/>
        </w:rPr>
        <w:t>*/</w:t>
      </w:r>
    </w:p>
    <w:p w14:paraId="47FDE17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1BFE2D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/*Benefits Table*/</w:t>
      </w:r>
    </w:p>
    <w:p w14:paraId="696DD33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54D4DC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BENEFIT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71ADD93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572A12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'Medical Equipment and Supplies'</w:t>
      </w:r>
      <w:r>
        <w:rPr>
          <w:rFonts w:ascii="Consolas" w:hAnsi="Consolas" w:cs="Consolas"/>
          <w:color w:val="808080"/>
          <w:sz w:val="19"/>
          <w:szCs w:val="19"/>
        </w:rPr>
        <w:t>,</w:t>
      </w:r>
      <w:r>
        <w:rPr>
          <w:rFonts w:ascii="Consolas" w:hAnsi="Consolas" w:cs="Consolas"/>
          <w:sz w:val="19"/>
          <w:szCs w:val="19"/>
        </w:rPr>
        <w:t xml:space="preserve"> </w:t>
      </w:r>
    </w:p>
    <w:p w14:paraId="099CC8A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ECAA20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1EB7E8C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06AC1A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A944B4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618EFA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'Medicines'</w:t>
      </w:r>
      <w:r>
        <w:rPr>
          <w:rFonts w:ascii="Consolas" w:hAnsi="Consolas" w:cs="Consolas"/>
          <w:color w:val="808080"/>
          <w:sz w:val="19"/>
          <w:szCs w:val="19"/>
        </w:rPr>
        <w:t>,</w:t>
      </w:r>
      <w:r>
        <w:rPr>
          <w:rFonts w:ascii="Consolas" w:hAnsi="Consolas" w:cs="Consolas"/>
          <w:sz w:val="19"/>
          <w:szCs w:val="19"/>
        </w:rPr>
        <w:t xml:space="preserve"> </w:t>
      </w:r>
    </w:p>
    <w:p w14:paraId="15AEEC7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2B1F19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2F8ED4D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588675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CF06A2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E24A72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'WHEELCHAIR'</w:t>
      </w:r>
      <w:r>
        <w:rPr>
          <w:rFonts w:ascii="Consolas" w:hAnsi="Consolas" w:cs="Consolas"/>
          <w:color w:val="808080"/>
          <w:sz w:val="19"/>
          <w:szCs w:val="19"/>
        </w:rPr>
        <w:t>,</w:t>
      </w:r>
      <w:r>
        <w:rPr>
          <w:rFonts w:ascii="Consolas" w:hAnsi="Consolas" w:cs="Consolas"/>
          <w:sz w:val="19"/>
          <w:szCs w:val="19"/>
        </w:rPr>
        <w:t xml:space="preserve"> </w:t>
      </w:r>
    </w:p>
    <w:p w14:paraId="7F2CF58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AD439F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3AC1D28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8B5D49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2A8848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'Dental services'</w:t>
      </w:r>
      <w:r>
        <w:rPr>
          <w:rFonts w:ascii="Consolas" w:hAnsi="Consolas" w:cs="Consolas"/>
          <w:color w:val="808080"/>
          <w:sz w:val="19"/>
          <w:szCs w:val="19"/>
        </w:rPr>
        <w:t>,</w:t>
      </w:r>
      <w:r>
        <w:rPr>
          <w:rFonts w:ascii="Consolas" w:hAnsi="Consolas" w:cs="Consolas"/>
          <w:sz w:val="19"/>
          <w:szCs w:val="19"/>
        </w:rPr>
        <w:t xml:space="preserve"> </w:t>
      </w:r>
    </w:p>
    <w:p w14:paraId="05F0542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FD94FB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7ED3B00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A154F0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E852F2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166E0DA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'walking sticks'</w:t>
      </w:r>
      <w:r>
        <w:rPr>
          <w:rFonts w:ascii="Consolas" w:hAnsi="Consolas" w:cs="Consolas"/>
          <w:color w:val="808080"/>
          <w:sz w:val="19"/>
          <w:szCs w:val="19"/>
        </w:rPr>
        <w:t>,</w:t>
      </w:r>
      <w:r>
        <w:rPr>
          <w:rFonts w:ascii="Consolas" w:hAnsi="Consolas" w:cs="Consolas"/>
          <w:sz w:val="19"/>
          <w:szCs w:val="19"/>
        </w:rPr>
        <w:t xml:space="preserve"> </w:t>
      </w:r>
    </w:p>
    <w:p w14:paraId="170ECBD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DAF8AF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4274047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DC536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A7847C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53672B8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'Oximeters'</w:t>
      </w:r>
      <w:r>
        <w:rPr>
          <w:rFonts w:ascii="Consolas" w:hAnsi="Consolas" w:cs="Consolas"/>
          <w:color w:val="808080"/>
          <w:sz w:val="19"/>
          <w:szCs w:val="19"/>
        </w:rPr>
        <w:t>,</w:t>
      </w:r>
      <w:r>
        <w:rPr>
          <w:rFonts w:ascii="Consolas" w:hAnsi="Consolas" w:cs="Consolas"/>
          <w:sz w:val="19"/>
          <w:szCs w:val="19"/>
        </w:rPr>
        <w:t xml:space="preserve"> </w:t>
      </w:r>
    </w:p>
    <w:p w14:paraId="37FEED9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9EE394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5318878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F140FF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'std'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FB68E3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Glucose_Analyzer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14:paraId="4979BEA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E93BFD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65339DA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833135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A7AA38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Infusion_Pumps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14:paraId="3DDFB26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9CCF7A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5744DB3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79BA7C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97F3C8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'Electrocardiograph'</w:t>
      </w:r>
      <w:r>
        <w:rPr>
          <w:rFonts w:ascii="Consolas" w:hAnsi="Consolas" w:cs="Consolas"/>
          <w:color w:val="808080"/>
          <w:sz w:val="19"/>
          <w:szCs w:val="19"/>
        </w:rPr>
        <w:t>,</w:t>
      </w:r>
      <w:r>
        <w:rPr>
          <w:rFonts w:ascii="Consolas" w:hAnsi="Consolas" w:cs="Consolas"/>
          <w:sz w:val="19"/>
          <w:szCs w:val="19"/>
        </w:rPr>
        <w:t xml:space="preserve"> </w:t>
      </w:r>
    </w:p>
    <w:p w14:paraId="2140ECD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2CAD52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4A5F822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D119F6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81C64C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Strechers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14:paraId="345392B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52F6D1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0777D3B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B0198E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752A63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8BF417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COUNTRY</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4C3FD9A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88EEBC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Jamaica'</w:t>
      </w:r>
      <w:r>
        <w:rPr>
          <w:rFonts w:ascii="Consolas" w:hAnsi="Consolas" w:cs="Consolas"/>
          <w:color w:val="808080"/>
          <w:sz w:val="19"/>
          <w:szCs w:val="19"/>
        </w:rPr>
        <w:t>,</w:t>
      </w:r>
      <w:r>
        <w:rPr>
          <w:rFonts w:ascii="Consolas" w:hAnsi="Consolas" w:cs="Consolas"/>
          <w:color w:val="FF0000"/>
          <w:sz w:val="19"/>
          <w:szCs w:val="19"/>
        </w:rPr>
        <w:t>'DPM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DF8565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Brazil'</w:t>
      </w:r>
      <w:r>
        <w:rPr>
          <w:rFonts w:ascii="Consolas" w:hAnsi="Consolas" w:cs="Consolas"/>
          <w:color w:val="808080"/>
          <w:sz w:val="19"/>
          <w:szCs w:val="19"/>
        </w:rPr>
        <w:t>,</w:t>
      </w:r>
      <w:r>
        <w:rPr>
          <w:rFonts w:ascii="Consolas" w:hAnsi="Consolas" w:cs="Consolas"/>
          <w:color w:val="FF0000"/>
          <w:sz w:val="19"/>
          <w:szCs w:val="19"/>
        </w:rPr>
        <w:t>'DPM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B15E72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Colombia'</w:t>
      </w:r>
      <w:r>
        <w:rPr>
          <w:rFonts w:ascii="Consolas" w:hAnsi="Consolas" w:cs="Consolas"/>
          <w:color w:val="808080"/>
          <w:sz w:val="19"/>
          <w:szCs w:val="19"/>
        </w:rPr>
        <w:t>,</w:t>
      </w:r>
      <w:r>
        <w:rPr>
          <w:rFonts w:ascii="Consolas" w:hAnsi="Consolas" w:cs="Consolas"/>
          <w:color w:val="FF0000"/>
          <w:sz w:val="19"/>
          <w:szCs w:val="19"/>
        </w:rPr>
        <w:t>'DPM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252AEC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India'</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9088ED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85CB9E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Germany'</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855B88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Canada'</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B95D1F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France'</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DA3C06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Australia'</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E19E01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1B627D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PROVINCE</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2424703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4F22F3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'São Paulo'</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A0A627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'Cundinamarca'</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B714BD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'Kingstone'</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4788A9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'Brampton'</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F69C84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'Scarborough'</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8361F1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'Ontario'</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F52BAF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'Alberta'</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3DCB12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'Winnipeg'</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4855AA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'Montreal'</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AF3433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Kitchner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1671FB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C38EE9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CITY</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3F27319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DA7246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'São Paulo'</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02D8C5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'Bogotá'</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E6DD38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658A78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'Kingstone'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21EC1F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'Brampton'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103693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'Bathinda'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AE7FF9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'Patiala'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1459F9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'Amritsar'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709672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'Ludhiana'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EC765E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'Mansa'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29D899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'Chandigarh'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0B3451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86D31E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10215D5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B079F5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'Mafra'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'Deivid'</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'deividmafra@aol.com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'1986-06-03'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E797FD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6291DE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'Perez'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'Diego'</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'diegoperez@aol.com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'1982-06-03'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26D5B32"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850680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'Palmer'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'Sherwayne'</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'sherwaynepalmer@aol.com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FB4A13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'Raman'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'raman@aol.com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R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'1995-06-03'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F99F42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'Manu'</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'manu95@gmail.com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'998, M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'L6X4T8'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'1995-09-05'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037697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'Kaur'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'Parneet'</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'peryj94@yahoo.com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'990, P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'1994-06-08'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8D594A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'japneet'</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'japneet@gmail.com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A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'1984-06-03'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4B5B59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'Joaban'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'jobanjeet@yahoo.com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'992, B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'1986-06-03'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A05698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'Harman'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'harman@aol.com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'993, C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'1991-06-03'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CAD646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'Sukhi'</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'sukhi@aol.com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'994, D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'1992-06-03'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2F1F53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75966E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DEPARTMENT</w:t>
      </w:r>
    </w:p>
    <w:p w14:paraId="2BCD3B3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VALUES</w:t>
      </w:r>
    </w:p>
    <w:p w14:paraId="7B6515D3"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0033AF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--('Support - Department', 'DAP', </w:t>
      </w:r>
      <w:proofErr w:type="gramStart"/>
      <w:r>
        <w:rPr>
          <w:rFonts w:ascii="Consolas" w:hAnsi="Consolas" w:cs="Consolas"/>
          <w:color w:val="008000"/>
          <w:sz w:val="19"/>
          <w:szCs w:val="19"/>
        </w:rPr>
        <w:t>GETDATE(</w:t>
      </w:r>
      <w:proofErr w:type="gramEnd"/>
      <w:r>
        <w:rPr>
          <w:rFonts w:ascii="Consolas" w:hAnsi="Consolas" w:cs="Consolas"/>
          <w:color w:val="008000"/>
          <w:sz w:val="19"/>
          <w:szCs w:val="19"/>
        </w:rPr>
        <w:t>), 'DAP', GETDATE()),</w:t>
      </w:r>
    </w:p>
    <w:p w14:paraId="46FAAEC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A103BC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BD0E95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'Reception'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894E8C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Planing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3B3E8D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'Architecture'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7F8A7A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'Presentation'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944447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r>
        <w:rPr>
          <w:rFonts w:ascii="Consolas" w:hAnsi="Consolas" w:cs="Consolas"/>
          <w:color w:val="FF0000"/>
          <w:sz w:val="19"/>
          <w:szCs w:val="19"/>
        </w:rPr>
        <w:t>'Monitoring'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B03C68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AE2EF9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F0E84E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B0DF80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STAFF</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21F0D10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E90B58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'1986-06-03'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'Silva'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'Pedro'</w:t>
      </w:r>
      <w:r>
        <w:rPr>
          <w:rFonts w:ascii="Consolas" w:hAnsi="Consolas" w:cs="Consolas"/>
          <w:color w:val="808080"/>
          <w:sz w:val="19"/>
          <w:szCs w:val="19"/>
        </w:rPr>
        <w:t>,</w:t>
      </w:r>
      <w:r>
        <w:rPr>
          <w:rFonts w:ascii="Consolas" w:hAnsi="Consolas" w:cs="Consolas"/>
          <w:sz w:val="19"/>
          <w:szCs w:val="19"/>
        </w:rPr>
        <w:t xml:space="preserve"> 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'pedrosilva@aol.com'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'2005-12-25'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09061F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'1990-05-08'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'Gonzales'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'Ruiz'</w:t>
      </w:r>
      <w:r>
        <w:rPr>
          <w:rFonts w:ascii="Consolas" w:hAnsi="Consolas" w:cs="Consolas"/>
          <w:color w:val="808080"/>
          <w:sz w:val="19"/>
          <w:szCs w:val="19"/>
        </w:rPr>
        <w:t>,</w:t>
      </w:r>
      <w:r>
        <w:rPr>
          <w:rFonts w:ascii="Consolas" w:hAnsi="Consolas" w:cs="Consolas"/>
          <w:sz w:val="19"/>
          <w:szCs w:val="19"/>
        </w:rPr>
        <w:t xml:space="preserve"> 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'2010-10-15'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E0B38D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'1980-10-16'</w:t>
      </w:r>
      <w:r>
        <w:rPr>
          <w:rFonts w:ascii="Consolas" w:hAnsi="Consolas" w:cs="Consolas"/>
          <w:color w:val="808080"/>
          <w:sz w:val="19"/>
          <w:szCs w:val="19"/>
        </w:rPr>
        <w:t>,</w:t>
      </w:r>
      <w:r>
        <w:rPr>
          <w:rFonts w:ascii="Consolas" w:hAnsi="Consolas" w:cs="Consolas"/>
          <w:color w:val="FF0000"/>
          <w:sz w:val="19"/>
          <w:szCs w:val="19"/>
        </w:rPr>
        <w:t>'Walker'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'wj@aol.com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'2015-03-01'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F90707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'1980-10-18'</w:t>
      </w:r>
      <w:r>
        <w:rPr>
          <w:rFonts w:ascii="Consolas" w:hAnsi="Consolas" w:cs="Consolas"/>
          <w:color w:val="808080"/>
          <w:sz w:val="19"/>
          <w:szCs w:val="19"/>
        </w:rPr>
        <w:t>,</w:t>
      </w:r>
      <w:r>
        <w:rPr>
          <w:rFonts w:ascii="Consolas" w:hAnsi="Consolas" w:cs="Consolas"/>
          <w:color w:val="FF0000"/>
          <w:sz w:val="19"/>
          <w:szCs w:val="19"/>
        </w:rPr>
        <w:t>'Dhillon'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'Jimmy'</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'jimmydhillon@gmail.com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Y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3375AC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'1980-10-14'</w:t>
      </w: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'jana'</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'A@gmail.com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A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DA32E9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'1980-10-16'</w:t>
      </w:r>
      <w:r>
        <w:rPr>
          <w:rFonts w:ascii="Consolas" w:hAnsi="Consolas" w:cs="Consolas"/>
          <w:color w:val="808080"/>
          <w:sz w:val="19"/>
          <w:szCs w:val="19"/>
        </w:rPr>
        <w:t>,</w:t>
      </w:r>
      <w:r>
        <w:rPr>
          <w:rFonts w:ascii="Consolas" w:hAnsi="Consolas" w:cs="Consolas"/>
          <w:color w:val="FF0000"/>
          <w:sz w:val="19"/>
          <w:szCs w:val="19"/>
        </w:rPr>
        <w:t>'Sandhu'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'B@gmail.com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'993, B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'2018-03-06'</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83EE85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'1980-10-18'</w:t>
      </w:r>
      <w:r>
        <w:rPr>
          <w:rFonts w:ascii="Consolas" w:hAnsi="Consolas" w:cs="Consolas"/>
          <w:color w:val="808080"/>
          <w:sz w:val="19"/>
          <w:szCs w:val="19"/>
        </w:rPr>
        <w:t>,</w:t>
      </w:r>
      <w:r>
        <w:rPr>
          <w:rFonts w:ascii="Consolas" w:hAnsi="Consolas" w:cs="Consolas"/>
          <w:color w:val="FF0000"/>
          <w:sz w:val="19"/>
          <w:szCs w:val="19"/>
        </w:rPr>
        <w:t>'Gill'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'Sham'</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'C@gmail.com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'997, C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'2018-03-05'</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0632B4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'1980-10-13'</w:t>
      </w:r>
      <w:r>
        <w:rPr>
          <w:rFonts w:ascii="Consolas" w:hAnsi="Consolas" w:cs="Consolas"/>
          <w:color w:val="808080"/>
          <w:sz w:val="19"/>
          <w:szCs w:val="19"/>
        </w:rPr>
        <w:t>,</w:t>
      </w:r>
      <w:r>
        <w:rPr>
          <w:rFonts w:ascii="Consolas" w:hAnsi="Consolas" w:cs="Consolas"/>
          <w:color w:val="FF0000"/>
          <w:sz w:val="19"/>
          <w:szCs w:val="19"/>
        </w:rPr>
        <w:t>'Jattana'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'Bhoond'</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'B@gmail.com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'994, D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77FA04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'1980-10-19'</w:t>
      </w:r>
      <w:r>
        <w:rPr>
          <w:rFonts w:ascii="Consolas" w:hAnsi="Consolas" w:cs="Consolas"/>
          <w:color w:val="808080"/>
          <w:sz w:val="19"/>
          <w:szCs w:val="19"/>
        </w:rPr>
        <w:t>,</w:t>
      </w:r>
      <w:r>
        <w:rPr>
          <w:rFonts w:ascii="Consolas" w:hAnsi="Consolas" w:cs="Consolas"/>
          <w:color w:val="FF0000"/>
          <w:sz w:val="19"/>
          <w:szCs w:val="19"/>
        </w:rPr>
        <w:t>'Chahal'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'ferv@gmail.com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'995, B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6339B3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'1980-10-13'</w:t>
      </w:r>
      <w:r>
        <w:rPr>
          <w:rFonts w:ascii="Consolas" w:hAnsi="Consolas" w:cs="Consolas"/>
          <w:color w:val="808080"/>
          <w:sz w:val="19"/>
          <w:szCs w:val="19"/>
        </w:rPr>
        <w:t>,</w:t>
      </w:r>
      <w:r>
        <w:rPr>
          <w:rFonts w:ascii="Consolas" w:hAnsi="Consolas" w:cs="Consolas"/>
          <w:color w:val="FF0000"/>
          <w:sz w:val="19"/>
          <w:szCs w:val="19"/>
        </w:rPr>
        <w:t>'Sidhu'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'Bagga'</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'dvfb@gmail.com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'997, I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'2018-03-09'</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4D5FF9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0BA4A2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5BC546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/*Category Table*/</w:t>
      </w:r>
    </w:p>
    <w:p w14:paraId="04FF964B"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C3573A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CATEGORY_BENEFIT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category_id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benefit_</w:t>
      </w:r>
      <w:proofErr w:type="gramStart"/>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usr</w:t>
      </w:r>
      <w:proofErr w:type="gramEnd"/>
      <w:r>
        <w:rPr>
          <w:rFonts w:ascii="Consolas" w:hAnsi="Consolas" w:cs="Consolas"/>
          <w:color w:val="008080"/>
          <w:sz w:val="19"/>
          <w:szCs w:val="19"/>
        </w:rPr>
        <w:t>_create</w:t>
      </w:r>
      <w:r>
        <w:rPr>
          <w:rFonts w:ascii="Consolas" w:hAnsi="Consolas" w:cs="Consolas"/>
          <w:color w:val="808080"/>
          <w:sz w:val="19"/>
          <w:szCs w:val="19"/>
        </w:rPr>
        <w:t>,</w:t>
      </w:r>
      <w:r>
        <w:rPr>
          <w:rFonts w:ascii="Consolas" w:hAnsi="Consolas" w:cs="Consolas"/>
          <w:color w:val="008080"/>
          <w:sz w:val="19"/>
          <w:szCs w:val="19"/>
        </w:rPr>
        <w:t>date_create</w:t>
      </w:r>
      <w:r>
        <w:rPr>
          <w:rFonts w:ascii="Consolas" w:hAnsi="Consolas" w:cs="Consolas"/>
          <w:color w:val="808080"/>
          <w:sz w:val="19"/>
          <w:szCs w:val="19"/>
        </w:rPr>
        <w:t>,</w:t>
      </w:r>
      <w:r>
        <w:rPr>
          <w:rFonts w:ascii="Consolas" w:hAnsi="Consolas" w:cs="Consolas"/>
          <w:color w:val="008080"/>
          <w:sz w:val="19"/>
          <w:szCs w:val="19"/>
        </w:rPr>
        <w:t>usr_update</w:t>
      </w:r>
      <w:r>
        <w:rPr>
          <w:rFonts w:ascii="Consolas" w:hAnsi="Consolas" w:cs="Consolas"/>
          <w:color w:val="808080"/>
          <w:sz w:val="19"/>
          <w:szCs w:val="19"/>
        </w:rPr>
        <w:t>,</w:t>
      </w:r>
      <w:r>
        <w:rPr>
          <w:rFonts w:ascii="Consolas" w:hAnsi="Consolas" w:cs="Consolas"/>
          <w:color w:val="008080"/>
          <w:sz w:val="19"/>
          <w:szCs w:val="19"/>
        </w:rPr>
        <w:t>date_update</w:t>
      </w:r>
      <w:proofErr w:type="spellEnd"/>
      <w:r>
        <w:rPr>
          <w:rFonts w:ascii="Consolas" w:hAnsi="Consolas" w:cs="Consolas"/>
          <w:color w:val="808080"/>
          <w:sz w:val="19"/>
          <w:szCs w:val="19"/>
        </w:rPr>
        <w:t>)</w:t>
      </w:r>
    </w:p>
    <w:p w14:paraId="09A3385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5B55DE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29E09A9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897A91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D3E921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477B28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F07EE8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E55BD6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A50F46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EBC421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741760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559D19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1C99E8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ED2E49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/*Customer Table*/</w:t>
      </w:r>
    </w:p>
    <w:p w14:paraId="0B97C53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87521A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last_</w:t>
      </w:r>
      <w:proofErr w:type="gramStart"/>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008080"/>
          <w:sz w:val="19"/>
          <w:szCs w:val="19"/>
        </w:rPr>
        <w:t>first</w:t>
      </w:r>
      <w:proofErr w:type="gramEnd"/>
      <w:r>
        <w:rPr>
          <w:rFonts w:ascii="Consolas" w:hAnsi="Consolas" w:cs="Consolas"/>
          <w:color w:val="008080"/>
          <w:sz w:val="19"/>
          <w:szCs w:val="19"/>
        </w:rPr>
        <w:t>_name</w:t>
      </w:r>
      <w:r>
        <w:rPr>
          <w:rFonts w:ascii="Consolas" w:hAnsi="Consolas" w:cs="Consolas"/>
          <w:color w:val="808080"/>
          <w:sz w:val="19"/>
          <w:szCs w:val="19"/>
        </w:rPr>
        <w:t>,</w:t>
      </w:r>
      <w:r>
        <w:rPr>
          <w:rFonts w:ascii="Consolas" w:hAnsi="Consolas" w:cs="Consolas"/>
          <w:color w:val="008080"/>
          <w:sz w:val="19"/>
          <w:szCs w:val="19"/>
        </w:rPr>
        <w:t>phone</w:t>
      </w:r>
      <w:r>
        <w:rPr>
          <w:rFonts w:ascii="Consolas" w:hAnsi="Consolas" w:cs="Consolas"/>
          <w:color w:val="808080"/>
          <w:sz w:val="19"/>
          <w:szCs w:val="19"/>
        </w:rPr>
        <w:t>,</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8080"/>
          <w:sz w:val="19"/>
          <w:szCs w:val="19"/>
        </w:rPr>
        <w:t>zipcode</w:t>
      </w:r>
      <w:r>
        <w:rPr>
          <w:rFonts w:ascii="Consolas" w:hAnsi="Consolas" w:cs="Consolas"/>
          <w:color w:val="808080"/>
          <w:sz w:val="19"/>
          <w:szCs w:val="19"/>
        </w:rPr>
        <w:t>,</w:t>
      </w:r>
      <w:r>
        <w:rPr>
          <w:rFonts w:ascii="Consolas" w:hAnsi="Consolas" w:cs="Consolas"/>
          <w:color w:val="008080"/>
          <w:sz w:val="19"/>
          <w:szCs w:val="19"/>
        </w:rPr>
        <w:t>date_of_birth</w:t>
      </w:r>
      <w:r>
        <w:rPr>
          <w:rFonts w:ascii="Consolas" w:hAnsi="Consolas" w:cs="Consolas"/>
          <w:color w:val="808080"/>
          <w:sz w:val="19"/>
          <w:szCs w:val="19"/>
        </w:rPr>
        <w:t>,</w:t>
      </w:r>
      <w:r>
        <w:rPr>
          <w:rFonts w:ascii="Consolas" w:hAnsi="Consolas" w:cs="Consolas"/>
          <w:color w:val="008080"/>
          <w:sz w:val="19"/>
          <w:szCs w:val="19"/>
        </w:rPr>
        <w:t>city_id</w:t>
      </w:r>
      <w:r>
        <w:rPr>
          <w:rFonts w:ascii="Consolas" w:hAnsi="Consolas" w:cs="Consolas"/>
          <w:color w:val="808080"/>
          <w:sz w:val="19"/>
          <w:szCs w:val="19"/>
        </w:rPr>
        <w:t>,</w:t>
      </w:r>
      <w:r>
        <w:rPr>
          <w:rFonts w:ascii="Consolas" w:hAnsi="Consolas" w:cs="Consolas"/>
          <w:color w:val="008080"/>
          <w:sz w:val="19"/>
          <w:szCs w:val="19"/>
        </w:rPr>
        <w:t>usr_create</w:t>
      </w:r>
      <w:r>
        <w:rPr>
          <w:rFonts w:ascii="Consolas" w:hAnsi="Consolas" w:cs="Consolas"/>
          <w:color w:val="808080"/>
          <w:sz w:val="19"/>
          <w:szCs w:val="19"/>
        </w:rPr>
        <w:t>,</w:t>
      </w:r>
      <w:r>
        <w:rPr>
          <w:rFonts w:ascii="Consolas" w:hAnsi="Consolas" w:cs="Consolas"/>
          <w:color w:val="008080"/>
          <w:sz w:val="19"/>
          <w:szCs w:val="19"/>
        </w:rPr>
        <w:t>date_create</w:t>
      </w:r>
      <w:r>
        <w:rPr>
          <w:rFonts w:ascii="Consolas" w:hAnsi="Consolas" w:cs="Consolas"/>
          <w:color w:val="808080"/>
          <w:sz w:val="19"/>
          <w:szCs w:val="19"/>
        </w:rPr>
        <w:t>,</w:t>
      </w:r>
      <w:r>
        <w:rPr>
          <w:rFonts w:ascii="Consolas" w:hAnsi="Consolas" w:cs="Consolas"/>
          <w:color w:val="008080"/>
          <w:sz w:val="19"/>
          <w:szCs w:val="19"/>
        </w:rPr>
        <w:t>usr_update</w:t>
      </w:r>
      <w:r>
        <w:rPr>
          <w:rFonts w:ascii="Consolas" w:hAnsi="Consolas" w:cs="Consolas"/>
          <w:color w:val="808080"/>
          <w:sz w:val="19"/>
          <w:szCs w:val="19"/>
        </w:rPr>
        <w:t>,</w:t>
      </w:r>
      <w:r>
        <w:rPr>
          <w:rFonts w:ascii="Consolas" w:hAnsi="Consolas" w:cs="Consolas"/>
          <w:color w:val="008080"/>
          <w:sz w:val="19"/>
          <w:szCs w:val="19"/>
        </w:rPr>
        <w:t>date_update</w:t>
      </w:r>
      <w:r>
        <w:rPr>
          <w:rFonts w:ascii="Consolas" w:hAnsi="Consolas" w:cs="Consolas"/>
          <w:color w:val="808080"/>
          <w:sz w:val="19"/>
          <w:szCs w:val="19"/>
        </w:rPr>
        <w:t>)</w:t>
      </w:r>
    </w:p>
    <w:p w14:paraId="2098BB4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1E54F10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FF0000"/>
          <w:sz w:val="19"/>
          <w:szCs w:val="19"/>
        </w:rPr>
        <w:t>'</w:t>
      </w:r>
      <w:proofErr w:type="spellStart"/>
      <w:r>
        <w:rPr>
          <w:rFonts w:ascii="Consolas" w:hAnsi="Consolas" w:cs="Consolas"/>
          <w:color w:val="FF0000"/>
          <w:sz w:val="19"/>
          <w:szCs w:val="19"/>
        </w:rPr>
        <w:t>Sherwayne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w:t>
      </w:r>
      <w:r>
        <w:rPr>
          <w:rFonts w:ascii="Consolas" w:hAnsi="Consolas" w:cs="Consolas"/>
          <w:color w:val="808080"/>
          <w:sz w:val="19"/>
          <w:szCs w:val="19"/>
        </w:rPr>
        <w:t>,</w:t>
      </w:r>
      <w:proofErr w:type="gramStart"/>
      <w:r>
        <w:rPr>
          <w:rFonts w:ascii="Consolas" w:hAnsi="Consolas" w:cs="Consolas"/>
          <w:sz w:val="19"/>
          <w:szCs w:val="19"/>
        </w:rPr>
        <w:t>6479087653</w:t>
      </w:r>
      <w:r>
        <w:rPr>
          <w:rFonts w:ascii="Consolas" w:hAnsi="Consolas" w:cs="Consolas"/>
          <w:color w:val="808080"/>
          <w:sz w:val="19"/>
          <w:szCs w:val="19"/>
        </w:rPr>
        <w:t>,</w:t>
      </w:r>
      <w:r>
        <w:rPr>
          <w:rFonts w:ascii="Consolas" w:hAnsi="Consolas" w:cs="Consolas"/>
          <w:color w:val="FF0000"/>
          <w:sz w:val="19"/>
          <w:szCs w:val="19"/>
        </w:rPr>
        <w:t>'wayne@thisemail.com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'45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2W8'</w:t>
      </w:r>
      <w:r>
        <w:rPr>
          <w:rFonts w:ascii="Consolas" w:hAnsi="Consolas" w:cs="Consolas"/>
          <w:color w:val="808080"/>
          <w:sz w:val="19"/>
          <w:szCs w:val="19"/>
        </w:rPr>
        <w:t>,</w:t>
      </w:r>
      <w:r>
        <w:rPr>
          <w:rFonts w:ascii="Consolas" w:hAnsi="Consolas" w:cs="Consolas"/>
          <w:color w:val="FF0000"/>
          <w:sz w:val="19"/>
          <w:szCs w:val="19"/>
        </w:rPr>
        <w:t>'1988-12-21'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3BAE69E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w:t>
      </w:r>
      <w:r>
        <w:rPr>
          <w:rFonts w:ascii="Consolas" w:hAnsi="Consolas" w:cs="Consolas"/>
          <w:color w:val="808080"/>
          <w:sz w:val="19"/>
          <w:szCs w:val="19"/>
        </w:rPr>
        <w:t>,</w:t>
      </w:r>
      <w:proofErr w:type="gramStart"/>
      <w:r>
        <w:rPr>
          <w:rFonts w:ascii="Consolas" w:hAnsi="Consolas" w:cs="Consolas"/>
          <w:sz w:val="19"/>
          <w:szCs w:val="19"/>
        </w:rPr>
        <w:t>6479087651</w:t>
      </w:r>
      <w:r>
        <w:rPr>
          <w:rFonts w:ascii="Consolas" w:hAnsi="Consolas" w:cs="Consolas"/>
          <w:color w:val="808080"/>
          <w:sz w:val="19"/>
          <w:szCs w:val="19"/>
        </w:rPr>
        <w:t>,</w:t>
      </w:r>
      <w:r>
        <w:rPr>
          <w:rFonts w:ascii="Consolas" w:hAnsi="Consolas" w:cs="Consolas"/>
          <w:color w:val="FF0000"/>
          <w:sz w:val="19"/>
          <w:szCs w:val="19"/>
        </w:rPr>
        <w:t>'abc@thisemail.com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'46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2W9'</w:t>
      </w:r>
      <w:r>
        <w:rPr>
          <w:rFonts w:ascii="Consolas" w:hAnsi="Consolas" w:cs="Consolas"/>
          <w:color w:val="808080"/>
          <w:sz w:val="19"/>
          <w:szCs w:val="19"/>
        </w:rPr>
        <w:t>,</w:t>
      </w:r>
      <w:r>
        <w:rPr>
          <w:rFonts w:ascii="Consolas" w:hAnsi="Consolas" w:cs="Consolas"/>
          <w:color w:val="FF0000"/>
          <w:sz w:val="19"/>
          <w:szCs w:val="19"/>
        </w:rPr>
        <w:t>'1982-11-22'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2D21F27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proofErr w:type="gramStart"/>
      <w:r>
        <w:rPr>
          <w:rFonts w:ascii="Consolas" w:hAnsi="Consolas" w:cs="Consolas"/>
          <w:sz w:val="19"/>
          <w:szCs w:val="19"/>
        </w:rPr>
        <w:t>6479087652</w:t>
      </w:r>
      <w:r>
        <w:rPr>
          <w:rFonts w:ascii="Consolas" w:hAnsi="Consolas" w:cs="Consolas"/>
          <w:color w:val="808080"/>
          <w:sz w:val="19"/>
          <w:szCs w:val="19"/>
        </w:rPr>
        <w:t>,</w:t>
      </w:r>
      <w:r>
        <w:rPr>
          <w:rFonts w:ascii="Consolas" w:hAnsi="Consolas" w:cs="Consolas"/>
          <w:color w:val="FF0000"/>
          <w:sz w:val="19"/>
          <w:szCs w:val="19"/>
        </w:rPr>
        <w:t>'def@thisemail.com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'47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2W7'</w:t>
      </w:r>
      <w:r>
        <w:rPr>
          <w:rFonts w:ascii="Consolas" w:hAnsi="Consolas" w:cs="Consolas"/>
          <w:color w:val="808080"/>
          <w:sz w:val="19"/>
          <w:szCs w:val="19"/>
        </w:rPr>
        <w:t>,</w:t>
      </w:r>
      <w:r>
        <w:rPr>
          <w:rFonts w:ascii="Consolas" w:hAnsi="Consolas" w:cs="Consolas"/>
          <w:color w:val="FF0000"/>
          <w:sz w:val="19"/>
          <w:szCs w:val="19"/>
        </w:rPr>
        <w:t>'1983-10-23'</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A5FFC3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kumar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'Sham'</w:t>
      </w:r>
      <w:r>
        <w:rPr>
          <w:rFonts w:ascii="Consolas" w:hAnsi="Consolas" w:cs="Consolas"/>
          <w:color w:val="808080"/>
          <w:sz w:val="19"/>
          <w:szCs w:val="19"/>
        </w:rPr>
        <w:t>,</w:t>
      </w:r>
      <w:proofErr w:type="gramStart"/>
      <w:r>
        <w:rPr>
          <w:rFonts w:ascii="Consolas" w:hAnsi="Consolas" w:cs="Consolas"/>
          <w:sz w:val="19"/>
          <w:szCs w:val="19"/>
        </w:rPr>
        <w:t>6479087654</w:t>
      </w:r>
      <w:r>
        <w:rPr>
          <w:rFonts w:ascii="Consolas" w:hAnsi="Consolas" w:cs="Consolas"/>
          <w:color w:val="808080"/>
          <w:sz w:val="19"/>
          <w:szCs w:val="19"/>
        </w:rPr>
        <w:t>,</w:t>
      </w:r>
      <w:r>
        <w:rPr>
          <w:rFonts w:ascii="Consolas" w:hAnsi="Consolas" w:cs="Consolas"/>
          <w:color w:val="FF0000"/>
          <w:sz w:val="19"/>
          <w:szCs w:val="19"/>
        </w:rPr>
        <w:t>'ghi@thisemail.com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'48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2W6'</w:t>
      </w:r>
      <w:r>
        <w:rPr>
          <w:rFonts w:ascii="Consolas" w:hAnsi="Consolas" w:cs="Consolas"/>
          <w:color w:val="808080"/>
          <w:sz w:val="19"/>
          <w:szCs w:val="19"/>
        </w:rPr>
        <w:t>,</w:t>
      </w:r>
      <w:r>
        <w:rPr>
          <w:rFonts w:ascii="Consolas" w:hAnsi="Consolas" w:cs="Consolas"/>
          <w:color w:val="FF0000"/>
          <w:sz w:val="19"/>
          <w:szCs w:val="19"/>
        </w:rPr>
        <w:t>'1984-9-24'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1F5B0E1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'Sita'</w:t>
      </w:r>
      <w:r>
        <w:rPr>
          <w:rFonts w:ascii="Consolas" w:hAnsi="Consolas" w:cs="Consolas"/>
          <w:color w:val="808080"/>
          <w:sz w:val="19"/>
          <w:szCs w:val="19"/>
        </w:rPr>
        <w:t>,</w:t>
      </w:r>
      <w:proofErr w:type="gramStart"/>
      <w:r>
        <w:rPr>
          <w:rFonts w:ascii="Consolas" w:hAnsi="Consolas" w:cs="Consolas"/>
          <w:sz w:val="19"/>
          <w:szCs w:val="19"/>
        </w:rPr>
        <w:t>6479087655</w:t>
      </w:r>
      <w:r>
        <w:rPr>
          <w:rFonts w:ascii="Consolas" w:hAnsi="Consolas" w:cs="Consolas"/>
          <w:color w:val="808080"/>
          <w:sz w:val="19"/>
          <w:szCs w:val="19"/>
        </w:rPr>
        <w:t>,</w:t>
      </w:r>
      <w:r>
        <w:rPr>
          <w:rFonts w:ascii="Consolas" w:hAnsi="Consolas" w:cs="Consolas"/>
          <w:color w:val="FF0000"/>
          <w:sz w:val="19"/>
          <w:szCs w:val="19"/>
        </w:rPr>
        <w:t>'ijk@thisemail.com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'49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2W5'</w:t>
      </w:r>
      <w:r>
        <w:rPr>
          <w:rFonts w:ascii="Consolas" w:hAnsi="Consolas" w:cs="Consolas"/>
          <w:color w:val="808080"/>
          <w:sz w:val="19"/>
          <w:szCs w:val="19"/>
        </w:rPr>
        <w:t>,</w:t>
      </w:r>
      <w:r>
        <w:rPr>
          <w:rFonts w:ascii="Consolas" w:hAnsi="Consolas" w:cs="Consolas"/>
          <w:color w:val="FF0000"/>
          <w:sz w:val="19"/>
          <w:szCs w:val="19"/>
        </w:rPr>
        <w:t>'1985-8-25'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339435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'Gita'</w:t>
      </w:r>
      <w:r>
        <w:rPr>
          <w:rFonts w:ascii="Consolas" w:hAnsi="Consolas" w:cs="Consolas"/>
          <w:color w:val="808080"/>
          <w:sz w:val="19"/>
          <w:szCs w:val="19"/>
        </w:rPr>
        <w:t>,</w:t>
      </w:r>
      <w:proofErr w:type="gramStart"/>
      <w:r>
        <w:rPr>
          <w:rFonts w:ascii="Consolas" w:hAnsi="Consolas" w:cs="Consolas"/>
          <w:sz w:val="19"/>
          <w:szCs w:val="19"/>
        </w:rPr>
        <w:t>6479087656</w:t>
      </w:r>
      <w:r>
        <w:rPr>
          <w:rFonts w:ascii="Consolas" w:hAnsi="Consolas" w:cs="Consolas"/>
          <w:color w:val="808080"/>
          <w:sz w:val="19"/>
          <w:szCs w:val="19"/>
        </w:rPr>
        <w:t>,</w:t>
      </w:r>
      <w:r>
        <w:rPr>
          <w:rFonts w:ascii="Consolas" w:hAnsi="Consolas" w:cs="Consolas"/>
          <w:color w:val="FF0000"/>
          <w:sz w:val="19"/>
          <w:szCs w:val="19"/>
        </w:rPr>
        <w:t>'lmn@thisemail.com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'41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2W4'</w:t>
      </w:r>
      <w:r>
        <w:rPr>
          <w:rFonts w:ascii="Consolas" w:hAnsi="Consolas" w:cs="Consolas"/>
          <w:color w:val="808080"/>
          <w:sz w:val="19"/>
          <w:szCs w:val="19"/>
        </w:rPr>
        <w:t>,</w:t>
      </w:r>
      <w:r>
        <w:rPr>
          <w:rFonts w:ascii="Consolas" w:hAnsi="Consolas" w:cs="Consolas"/>
          <w:color w:val="FF0000"/>
          <w:sz w:val="19"/>
          <w:szCs w:val="19"/>
        </w:rPr>
        <w:t>'1986-7-26'</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46D9C53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'Reeta'</w:t>
      </w:r>
      <w:r>
        <w:rPr>
          <w:rFonts w:ascii="Consolas" w:hAnsi="Consolas" w:cs="Consolas"/>
          <w:color w:val="808080"/>
          <w:sz w:val="19"/>
          <w:szCs w:val="19"/>
        </w:rPr>
        <w:t>,</w:t>
      </w:r>
      <w:proofErr w:type="gramStart"/>
      <w:r>
        <w:rPr>
          <w:rFonts w:ascii="Consolas" w:hAnsi="Consolas" w:cs="Consolas"/>
          <w:sz w:val="19"/>
          <w:szCs w:val="19"/>
        </w:rPr>
        <w:t>6479087657</w:t>
      </w:r>
      <w:r>
        <w:rPr>
          <w:rFonts w:ascii="Consolas" w:hAnsi="Consolas" w:cs="Consolas"/>
          <w:color w:val="808080"/>
          <w:sz w:val="19"/>
          <w:szCs w:val="19"/>
        </w:rPr>
        <w:t>,</w:t>
      </w:r>
      <w:r>
        <w:rPr>
          <w:rFonts w:ascii="Consolas" w:hAnsi="Consolas" w:cs="Consolas"/>
          <w:color w:val="FF0000"/>
          <w:sz w:val="19"/>
          <w:szCs w:val="19"/>
        </w:rPr>
        <w:t>'opq@thisemail.com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'42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2W3'</w:t>
      </w:r>
      <w:r>
        <w:rPr>
          <w:rFonts w:ascii="Consolas" w:hAnsi="Consolas" w:cs="Consolas"/>
          <w:color w:val="808080"/>
          <w:sz w:val="19"/>
          <w:szCs w:val="19"/>
        </w:rPr>
        <w:t>,</w:t>
      </w:r>
      <w:r>
        <w:rPr>
          <w:rFonts w:ascii="Consolas" w:hAnsi="Consolas" w:cs="Consolas"/>
          <w:color w:val="FF0000"/>
          <w:sz w:val="19"/>
          <w:szCs w:val="19"/>
        </w:rPr>
        <w:t>'1987-6-27'</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2B6F899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'Anamika'</w:t>
      </w:r>
      <w:r>
        <w:rPr>
          <w:rFonts w:ascii="Consolas" w:hAnsi="Consolas" w:cs="Consolas"/>
          <w:color w:val="808080"/>
          <w:sz w:val="19"/>
          <w:szCs w:val="19"/>
        </w:rPr>
        <w:t>,</w:t>
      </w:r>
      <w:proofErr w:type="gramStart"/>
      <w:r>
        <w:rPr>
          <w:rFonts w:ascii="Consolas" w:hAnsi="Consolas" w:cs="Consolas"/>
          <w:sz w:val="19"/>
          <w:szCs w:val="19"/>
        </w:rPr>
        <w:t>6479087658</w:t>
      </w:r>
      <w:r>
        <w:rPr>
          <w:rFonts w:ascii="Consolas" w:hAnsi="Consolas" w:cs="Consolas"/>
          <w:color w:val="808080"/>
          <w:sz w:val="19"/>
          <w:szCs w:val="19"/>
        </w:rPr>
        <w:t>,</w:t>
      </w:r>
      <w:r>
        <w:rPr>
          <w:rFonts w:ascii="Consolas" w:hAnsi="Consolas" w:cs="Consolas"/>
          <w:color w:val="FF0000"/>
          <w:sz w:val="19"/>
          <w:szCs w:val="19"/>
        </w:rPr>
        <w:t>'rst@thisemail.com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'43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2W2'</w:t>
      </w:r>
      <w:r>
        <w:rPr>
          <w:rFonts w:ascii="Consolas" w:hAnsi="Consolas" w:cs="Consolas"/>
          <w:color w:val="808080"/>
          <w:sz w:val="19"/>
          <w:szCs w:val="19"/>
        </w:rPr>
        <w:t>,</w:t>
      </w:r>
      <w:r>
        <w:rPr>
          <w:rFonts w:ascii="Consolas" w:hAnsi="Consolas" w:cs="Consolas"/>
          <w:color w:val="FF0000"/>
          <w:sz w:val="19"/>
          <w:szCs w:val="19"/>
        </w:rPr>
        <w:t>'1988-5-28'</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70FDBEE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kumar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'Rahul'</w:t>
      </w:r>
      <w:r>
        <w:rPr>
          <w:rFonts w:ascii="Consolas" w:hAnsi="Consolas" w:cs="Consolas"/>
          <w:color w:val="808080"/>
          <w:sz w:val="19"/>
          <w:szCs w:val="19"/>
        </w:rPr>
        <w:t>,</w:t>
      </w:r>
      <w:proofErr w:type="gramStart"/>
      <w:r>
        <w:rPr>
          <w:rFonts w:ascii="Consolas" w:hAnsi="Consolas" w:cs="Consolas"/>
          <w:sz w:val="19"/>
          <w:szCs w:val="19"/>
        </w:rPr>
        <w:t>6479087659</w:t>
      </w:r>
      <w:r>
        <w:rPr>
          <w:rFonts w:ascii="Consolas" w:hAnsi="Consolas" w:cs="Consolas"/>
          <w:color w:val="808080"/>
          <w:sz w:val="19"/>
          <w:szCs w:val="19"/>
        </w:rPr>
        <w:t>,</w:t>
      </w:r>
      <w:r>
        <w:rPr>
          <w:rFonts w:ascii="Consolas" w:hAnsi="Consolas" w:cs="Consolas"/>
          <w:color w:val="FF0000"/>
          <w:sz w:val="19"/>
          <w:szCs w:val="19"/>
        </w:rPr>
        <w:t>'uvw@thisemail.com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'44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2W1'</w:t>
      </w:r>
      <w:r>
        <w:rPr>
          <w:rFonts w:ascii="Consolas" w:hAnsi="Consolas" w:cs="Consolas"/>
          <w:color w:val="808080"/>
          <w:sz w:val="19"/>
          <w:szCs w:val="19"/>
        </w:rPr>
        <w:t>,</w:t>
      </w:r>
      <w:r>
        <w:rPr>
          <w:rFonts w:ascii="Consolas" w:hAnsi="Consolas" w:cs="Consolas"/>
          <w:color w:val="FF0000"/>
          <w:sz w:val="19"/>
          <w:szCs w:val="19"/>
        </w:rPr>
        <w:t>'1989-4-29'</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51911FA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'Joban'</w:t>
      </w:r>
      <w:r>
        <w:rPr>
          <w:rFonts w:ascii="Consolas" w:hAnsi="Consolas" w:cs="Consolas"/>
          <w:color w:val="808080"/>
          <w:sz w:val="19"/>
          <w:szCs w:val="19"/>
        </w:rPr>
        <w:t>,</w:t>
      </w:r>
      <w:proofErr w:type="gramStart"/>
      <w:r>
        <w:rPr>
          <w:rFonts w:ascii="Consolas" w:hAnsi="Consolas" w:cs="Consolas"/>
          <w:sz w:val="19"/>
          <w:szCs w:val="19"/>
        </w:rPr>
        <w:t>6479087650</w:t>
      </w:r>
      <w:r>
        <w:rPr>
          <w:rFonts w:ascii="Consolas" w:hAnsi="Consolas" w:cs="Consolas"/>
          <w:color w:val="808080"/>
          <w:sz w:val="19"/>
          <w:szCs w:val="19"/>
        </w:rPr>
        <w:t>,</w:t>
      </w:r>
      <w:r>
        <w:rPr>
          <w:rFonts w:ascii="Consolas" w:hAnsi="Consolas" w:cs="Consolas"/>
          <w:color w:val="FF0000"/>
          <w:sz w:val="19"/>
          <w:szCs w:val="19"/>
        </w:rPr>
        <w:t>'xyz@thisemail.com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'40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2W0'</w:t>
      </w:r>
      <w:r>
        <w:rPr>
          <w:rFonts w:ascii="Consolas" w:hAnsi="Consolas" w:cs="Consolas"/>
          <w:color w:val="808080"/>
          <w:sz w:val="19"/>
          <w:szCs w:val="19"/>
        </w:rPr>
        <w:t>,</w:t>
      </w:r>
      <w:r>
        <w:rPr>
          <w:rFonts w:ascii="Consolas" w:hAnsi="Consolas" w:cs="Consolas"/>
          <w:color w:val="FF0000"/>
          <w:sz w:val="19"/>
          <w:szCs w:val="19"/>
        </w:rPr>
        <w:t>'1990-3-30'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4777EFA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F31DD6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7072B9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/*Product Table*/</w:t>
      </w:r>
    </w:p>
    <w:p w14:paraId="0920B0D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62C6E7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definition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limits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exclusions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general_condition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indenization_procedure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data_protection_advice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emergency_procedure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available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usr_create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date_create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usr_update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date_update</w:t>
      </w:r>
      <w:proofErr w:type="spellEnd"/>
      <w:r>
        <w:rPr>
          <w:rFonts w:ascii="Consolas" w:hAnsi="Consolas" w:cs="Consolas"/>
          <w:color w:val="808080"/>
          <w:sz w:val="19"/>
          <w:szCs w:val="19"/>
        </w:rPr>
        <w:t>)</w:t>
      </w:r>
    </w:p>
    <w:p w14:paraId="3197711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19DAB50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'RETIRED INSURANCE'</w:t>
      </w:r>
      <w:r>
        <w:rPr>
          <w:rFonts w:ascii="Consolas" w:hAnsi="Consolas" w:cs="Consolas"/>
          <w:color w:val="808080"/>
          <w:sz w:val="19"/>
          <w:szCs w:val="19"/>
        </w:rPr>
        <w:t>,</w:t>
      </w:r>
    </w:p>
    <w:p w14:paraId="7660C64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9A39D1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'If an Eligible Insured suffers an Emergency Injury or Sickness during the Coverage Period, We will pay the benefits stated in this Policy, subject to all of its terms, conditions, limitations, exclusions and other provisions, for Reasonable and Customary Expenses that are incurred, to the lesser of the Benefit Maximum for that particular benefit, or to the Policy maximum of $5,000,000. All Benefit Maximums contained in this Policy are per Insured for the duration of the Coverage Period unless otherwise specified and are stated in Canadian Dollar currency. It is a condition precedent to coverage under this Policy that at the Effective Date the Insured is not aware of any existing medical condition which might require the Insured to incur any medically related expenses during the Coverage Period.'</w:t>
      </w:r>
      <w:r>
        <w:rPr>
          <w:rFonts w:ascii="Consolas" w:hAnsi="Consolas" w:cs="Consolas"/>
          <w:color w:val="808080"/>
          <w:sz w:val="19"/>
          <w:szCs w:val="19"/>
        </w:rPr>
        <w:t>,</w:t>
      </w:r>
    </w:p>
    <w:p w14:paraId="14CE223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30488D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'Corrective Device means a device that is required by You on the advice of a Physician, to correct a debilitating physical impairment and without which it would be a physical impossibility for You to continue Your studies or Your teaching responsibilities at the educational institution in which You are enrolled or are teaching. Corrective Devices include prosthetic limbs, wheelchairs, seeing-eye dogs, and hearing aids, but do NOT include eyeglasses. Coverage means the emergency benefits described herein. Coverage is effective throughout the world however Coverage in Home Country is limited; please refer to Excursion or Coverage in Home Country - Canadians (see Benefits), and Exclusion #6. Coverage Period means the period of time during which You are insured for the benefits provided by this Policy, starting from 12:01 a.m. on the Effective Date until 12:00 midnight on either the date (a) specified as the Termination Date on the Application; or </w:t>
      </w:r>
      <w:r>
        <w:rPr>
          <w:rFonts w:ascii="Consolas" w:hAnsi="Consolas" w:cs="Consolas"/>
          <w:color w:val="FF0000"/>
          <w:sz w:val="19"/>
          <w:szCs w:val="19"/>
        </w:rPr>
        <w:lastRenderedPageBreak/>
        <w:t xml:space="preserve">(b) of termination of any extension of this Policy. If You return to Your Home Country for any reason other than Excursion or Coverage in Home Country - Canadians (see Benefits), coverage terminates effective the date of Your Return to Your Home Country. The maximum Coverage Period including extensions is 365 consecutive days from the Effective Date. Dentist means a qualified doctor of dentistry lawfully licensed to practice dentistry in the place where dental services are </w:t>
      </w:r>
      <w:proofErr w:type="gramStart"/>
      <w:r>
        <w:rPr>
          <w:rFonts w:ascii="Consolas" w:hAnsi="Consolas" w:cs="Consolas"/>
          <w:color w:val="FF0000"/>
          <w:sz w:val="19"/>
          <w:szCs w:val="19"/>
        </w:rPr>
        <w:t>performed, but</w:t>
      </w:r>
      <w:proofErr w:type="gramEnd"/>
      <w:r>
        <w:rPr>
          <w:rFonts w:ascii="Consolas" w:hAnsi="Consolas" w:cs="Consolas"/>
          <w:color w:val="FF0000"/>
          <w:sz w:val="19"/>
          <w:szCs w:val="19"/>
        </w:rPr>
        <w:t xml:space="preserve"> does not include the Insured or a relative of the Insured. Effective Date means the date Your coverage under this Policy begins. Coverage begins on the latest of the date and time, (a) the required premium is paid, or (b) the date You request as the Start Date on Your Application or (c) the date You leave your Home Country or (d) for returning Canadians, the date you return to Canada.'</w:t>
      </w:r>
      <w:r>
        <w:rPr>
          <w:rFonts w:ascii="Consolas" w:hAnsi="Consolas" w:cs="Consolas"/>
          <w:color w:val="808080"/>
          <w:sz w:val="19"/>
          <w:szCs w:val="19"/>
        </w:rPr>
        <w:t>,</w:t>
      </w:r>
    </w:p>
    <w:p w14:paraId="2002F55B"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C8B559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'We reserve the right to arrange transportation to return You to Your Home Country following an Emergency, either before or after You receive Medical Treatment, or Hospital or Medical Services. If You decline to return when declared medically fit to travel by the Claim Administrator,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not pay for any continuing expenses, recurrence or complications arising from or directly or indirectly related thereto. Limitation on Liability The Insurer, the Plan Administrator and/or the Claim Administrator are not responsible for the availability, quality or results of any Medical Treatment, or Your failure to obtain Medical Treatment or transportation and shall not be held liable for any negligence, wrongful acts or omissions of any service providers.'</w:t>
      </w:r>
      <w:r>
        <w:rPr>
          <w:rFonts w:ascii="Consolas" w:hAnsi="Consolas" w:cs="Consolas"/>
          <w:color w:val="808080"/>
          <w:sz w:val="19"/>
          <w:szCs w:val="19"/>
        </w:rPr>
        <w:t>,</w:t>
      </w:r>
    </w:p>
    <w:p w14:paraId="785F37C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ECAB4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'a pre-existing condition which means a sickness, injury or other condition that was causing signs or symptoms, and/or required medical advice or investigation, whether a diagnosis was established or not, and/or any form of medical treatment provided by a Physician or other Practitioner during the 3 month period immediately preceding the Effective Date, or if upon the commencement of the coverage, a condition was known or present such that costs could reasonably have been expected to be incurred. Note: this exclusion is waived when Application for mandatory coverage is received within 30 days of the semester/registration start date. We will not pay for any charges, which exceed the lesser of $20,000 or 30 days hospitalization in any 365-day period, for a pre-existing condition (as defined above) of a covered child that was not stable in the 90 days prior to the date the child became covered under this Policy; Elective or non-Emergency Medical Treatment, including any treatment given to maintain the stability of a chronic sickness or condition, including visits for the refill of medication, tests or examinations forming part of a normal regime, or for treatment of congenital or genetic disorders or conditions, or for treatment not required for the immediate relief of pain and suffering, or that could reasonably be postponed until the Insured returns to his/her Home Country (except as provided under the Annual Physician Visit, Immunization , Pregnancy and Eye Exam Benefits); any continuing treatment of an Injury or Sickness if the Claim Administrator has requested that the Insured return to his or her Home Country following Emergency Medical Treatment; If an Insured who has been evacuated or asked to Return Home later returns to Canada to resume studies/teaching in the same or subsequent policy years, the benefits payable will be limited to a maximum of $10,000 for that Sickness or Injury for which they returned Home; medication commonly available without a prescription (including but not limited to over-the-counter medications such as acetaminophen or cold/allergy remedies); fertility drugs; contraceptives; erectile dysfunction drugs; anti-baldness drugs; smoking cessation drugs; vaccinations, immunizations or injections (except as provided under the Immunization Benefit); vitamin preparations or supplements; or medication received on a preventive or maintenance basis; plastic or cosmetic surgery except as a result of a covered Injury; substitution or extraction of, or repairs to an existing prosthesis, (except as payable under the Corrective Devices Benefit); any expenses incurred outside the Coverage Period or while you are in Your Home Country (except as provided under the Excursion or Coverage in Home Country - Canadians Benefits); medical services for any injury that occurred or was treated, or sickness that started or'</w:t>
      </w:r>
      <w:r>
        <w:rPr>
          <w:rFonts w:ascii="Consolas" w:hAnsi="Consolas" w:cs="Consolas"/>
          <w:color w:val="808080"/>
          <w:sz w:val="19"/>
          <w:szCs w:val="19"/>
        </w:rPr>
        <w:t>,</w:t>
      </w:r>
    </w:p>
    <w:p w14:paraId="4D73D41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F9BE4E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'The Contract. The Application, this Policy, any document attached to this Policy when issued, and any amendment to the contract agreed upon in writing after the Policy is issued, constitute the entire contract, and no agent has authority to change the contract or waive any of its provisions. Waiver. The Insurer shall be deemed not to have waived any condition of this contract, either in whole or in part, unless the waiver is clearly expressed in writing signed by the Insurer. Copy of Application. The Insurer shall, upon request, furnish to the Insured under the contract a copy of the Application. Premium Payment. The full premium is due and payable when You apply for insurance. If for any reason the premium paid for the coverage applied for is incorrect,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a) charge and collect the difference, or b) shorten the Coverage Period if an underpayment in premium cannot be collected, or c) refund any overpayment. Coverage will be null and void if for any reason Your payment is not </w:t>
      </w:r>
      <w:proofErr w:type="spellStart"/>
      <w:r>
        <w:rPr>
          <w:rFonts w:ascii="Consolas" w:hAnsi="Consolas" w:cs="Consolas"/>
          <w:color w:val="FF0000"/>
          <w:sz w:val="19"/>
          <w:szCs w:val="19"/>
        </w:rPr>
        <w:t>honoured</w:t>
      </w:r>
      <w:proofErr w:type="spellEnd"/>
      <w:r>
        <w:rPr>
          <w:rFonts w:ascii="Consolas" w:hAnsi="Consolas" w:cs="Consolas"/>
          <w:color w:val="FF0000"/>
          <w:sz w:val="19"/>
          <w:szCs w:val="19"/>
        </w:rPr>
        <w:t xml:space="preserve"> by the financial institution. The premium is calculated using the most current premium rates on the date You apply for coverage, for Your age on the Effective Date. We reserve the right to decline any application for insurance. Duplicate Contracts or Policies. </w:t>
      </w:r>
      <w:proofErr w:type="gramStart"/>
      <w:r>
        <w:rPr>
          <w:rFonts w:ascii="Consolas" w:hAnsi="Consolas" w:cs="Consolas"/>
          <w:color w:val="FF0000"/>
          <w:sz w:val="19"/>
          <w:szCs w:val="19"/>
        </w:rPr>
        <w:t>In the event that</w:t>
      </w:r>
      <w:proofErr w:type="gramEnd"/>
      <w:r>
        <w:rPr>
          <w:rFonts w:ascii="Consolas" w:hAnsi="Consolas" w:cs="Consolas"/>
          <w:color w:val="FF0000"/>
          <w:sz w:val="19"/>
          <w:szCs w:val="19"/>
        </w:rPr>
        <w:t xml:space="preserve"> more than one contract is issued to one Insured, benefits shall be limited to the maximum payable under one contract at any time, and a refund for duplicate premiums will be issued. Misrepresentation or Nondisclosure. All coverage under this Policy shall be void, if, whether before or after a loss, the Insured has concealed or misrepresented any material fact or circumstance concerning this coverage or subject thereof, or the interest of the Insured therein, or in the case of any fraud or false swearing of the Insured.'</w:t>
      </w:r>
      <w:r>
        <w:rPr>
          <w:rFonts w:ascii="Consolas" w:hAnsi="Consolas" w:cs="Consolas"/>
          <w:color w:val="808080"/>
          <w:sz w:val="19"/>
          <w:szCs w:val="19"/>
        </w:rPr>
        <w:t>,</w:t>
      </w:r>
    </w:p>
    <w:p w14:paraId="4AA9190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4321AD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'1. You must call the Emergency Assistance Number shown below BEFORE admission to Hospital as an in-patient and for prior written approval BEFORE any expenses are incurred for the following: • Major Diagnostic tests • Dental • Surgery • Air Evacuation • Family Transportation • Repatriation / Burial 2. Present Your guard.me I.D. Card to Your medical service providers. 3. Complete a claim form for EACH new Sickness or Injury when FIRST treated. Take it with You on Your first appointment if possible. You may photocopy a blank claim form for future use or obtain forms from Your organization or from our website at www.guard.me 4. Within 30 days of the first medical expense, log on to www.guard.me to file your claim electronically or MAIL: • Completed claim form • Original itemized bills / receipts • Include medical reports, emergency room report, history &amp; physical, surgical, lab, x-rays and discharge reports to:'</w:t>
      </w:r>
      <w:r>
        <w:rPr>
          <w:rFonts w:ascii="Consolas" w:hAnsi="Consolas" w:cs="Consolas"/>
          <w:color w:val="808080"/>
          <w:sz w:val="19"/>
          <w:szCs w:val="19"/>
        </w:rPr>
        <w:t>,</w:t>
      </w:r>
    </w:p>
    <w:p w14:paraId="213CF9F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B4E00E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Company and Our Plan Administrator (collectively “We” “</w:t>
      </w:r>
      <w:proofErr w:type="spellStart"/>
      <w:r>
        <w:rPr>
          <w:rFonts w:ascii="Consolas" w:hAnsi="Consolas" w:cs="Consolas"/>
          <w:color w:val="FF0000"/>
          <w:sz w:val="19"/>
          <w:szCs w:val="19"/>
        </w:rPr>
        <w:t>Our</w:t>
      </w:r>
      <w:proofErr w:type="spellEnd"/>
      <w:r>
        <w:rPr>
          <w:rFonts w:ascii="Consolas" w:hAnsi="Consolas" w:cs="Consolas"/>
          <w:color w:val="FF0000"/>
          <w:sz w:val="19"/>
          <w:szCs w:val="19"/>
        </w:rPr>
        <w:t xml:space="preserve">” in this privacy section) are committed to protecting Your privacy. When You bought Your </w:t>
      </w:r>
      <w:proofErr w:type="gramStart"/>
      <w:r>
        <w:rPr>
          <w:rFonts w:ascii="Consolas" w:hAnsi="Consolas" w:cs="Consolas"/>
          <w:color w:val="FF0000"/>
          <w:sz w:val="19"/>
          <w:szCs w:val="19"/>
        </w:rPr>
        <w:t>Policy</w:t>
      </w:r>
      <w:proofErr w:type="gramEnd"/>
      <w:r>
        <w:rPr>
          <w:rFonts w:ascii="Consolas" w:hAnsi="Consolas" w:cs="Consolas"/>
          <w:color w:val="FF0000"/>
          <w:sz w:val="19"/>
          <w:szCs w:val="19"/>
        </w:rPr>
        <w:t xml:space="preserve"> You gave consent for Your personal data to be collected and processed by Us in accordance with this Privacy/Data Protection Notice. The information provided will be used only for determining Your eligibility for coverage under the Policy, assessing insurance risks, managing and adjudicating claims and negotiating or settling payments to third parties. This information may also be shared with third parties, such as other insurance companies, health organizations and government health insurance plans to adjudicate and process any claim. We collect and process Your personal data in line with applicable Privacy and Data Protection legislation. We take great care to keep Your personal information accurate, confidential and secure. If You have any questions about the </w:t>
      </w:r>
      <w:proofErr w:type="spellStart"/>
      <w:r>
        <w:rPr>
          <w:rFonts w:ascii="Consolas" w:hAnsi="Consolas" w:cs="Consolas"/>
          <w:color w:val="FF0000"/>
          <w:sz w:val="19"/>
          <w:szCs w:val="19"/>
        </w:rPr>
        <w:t>Company’s</w:t>
      </w:r>
      <w:proofErr w:type="spellEnd"/>
      <w:r>
        <w:rPr>
          <w:rFonts w:ascii="Consolas" w:hAnsi="Consolas" w:cs="Consolas"/>
          <w:color w:val="FF0000"/>
          <w:sz w:val="19"/>
          <w:szCs w:val="19"/>
        </w:rPr>
        <w:t xml:space="preserve"> Privacy Policy, please contact our Privacy Officer at (905) 523-5587 or by email to: privacy@oldrepublic-group.com.'</w:t>
      </w:r>
      <w:r>
        <w:rPr>
          <w:rFonts w:ascii="Consolas" w:hAnsi="Consolas" w:cs="Consolas"/>
          <w:color w:val="808080"/>
          <w:sz w:val="19"/>
          <w:szCs w:val="19"/>
        </w:rPr>
        <w:t>,</w:t>
      </w:r>
    </w:p>
    <w:p w14:paraId="3A8549A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6684EB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'Contact the </w:t>
      </w:r>
      <w:proofErr w:type="gramStart"/>
      <w:r>
        <w:rPr>
          <w:rFonts w:ascii="Consolas" w:hAnsi="Consolas" w:cs="Consolas"/>
          <w:color w:val="FF0000"/>
          <w:sz w:val="19"/>
          <w:szCs w:val="19"/>
        </w:rPr>
        <w:t>24 Hour</w:t>
      </w:r>
      <w:proofErr w:type="gramEnd"/>
      <w:r>
        <w:rPr>
          <w:rFonts w:ascii="Consolas" w:hAnsi="Consolas" w:cs="Consolas"/>
          <w:color w:val="FF0000"/>
          <w:sz w:val="19"/>
          <w:szCs w:val="19"/>
        </w:rPr>
        <w:t xml:space="preserve"> Toll-Free Emergency Assistance Number at 1-888-756-8428 (North America) or collect (905) 731-8291 1. within 24 hours of admission to Hospital, or if incapacitated, as soon as reasonably possible; 2. for any benefit where prior approval is required; 3. for any Excursions, prior to incurring ANY medical expenses. Failure to notify the Claim Administrator as required will limit Our liability to 90% of the eligible expenses incurred.'</w:t>
      </w:r>
      <w:r>
        <w:rPr>
          <w:rFonts w:ascii="Consolas" w:hAnsi="Consolas" w:cs="Consolas"/>
          <w:color w:val="808080"/>
          <w:sz w:val="19"/>
          <w:szCs w:val="19"/>
        </w:rPr>
        <w:t>,</w:t>
      </w:r>
    </w:p>
    <w:p w14:paraId="0A9F6B7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0E975B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0</w:t>
      </w:r>
      <w:r>
        <w:rPr>
          <w:rFonts w:ascii="Consolas" w:hAnsi="Consolas" w:cs="Consolas"/>
          <w:color w:val="808080"/>
          <w:sz w:val="19"/>
          <w:szCs w:val="19"/>
        </w:rPr>
        <w:t>,</w:t>
      </w:r>
    </w:p>
    <w:p w14:paraId="3754BE2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90F902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7519BB32"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2F729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724CB7D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435A5F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192D067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F5DE83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0A319F2"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C270BC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'WIDOW INSURANCE'</w:t>
      </w:r>
      <w:r>
        <w:rPr>
          <w:rFonts w:ascii="Consolas" w:hAnsi="Consolas" w:cs="Consolas"/>
          <w:color w:val="808080"/>
          <w:sz w:val="19"/>
          <w:szCs w:val="19"/>
        </w:rPr>
        <w:t>,</w:t>
      </w:r>
    </w:p>
    <w:p w14:paraId="50FC2B0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50BD7C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'If an Eligible Insured suffers an Emergency Injury or Sickness during the Coverage Period, We will pay the benefits stated in this Policy, subject to all of its terms, conditions, limitations, exclusions and other provisions, for Reasonable and Customary Expenses that are incurred, to the lesser of the Benefit Maximum for that particular benefit, or to the Policy maximum of $5,000,000. All Benefit Maximums contained in this Policy are per Insured for the duration of the Coverage Period unless otherwise specified and are stated in Canadian Dollar currency. It is a condition precedent to coverage under this Policy that at the Effective Date the Insured is not aware of any existing medical condition which might require the Insured to incur any medically related expenses during the Coverage Period.'</w:t>
      </w:r>
      <w:r>
        <w:rPr>
          <w:rFonts w:ascii="Consolas" w:hAnsi="Consolas" w:cs="Consolas"/>
          <w:color w:val="808080"/>
          <w:sz w:val="19"/>
          <w:szCs w:val="19"/>
        </w:rPr>
        <w:t>,</w:t>
      </w:r>
    </w:p>
    <w:p w14:paraId="6261541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AE4DB8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'Corrective Device means a device that is required by You on the advice of a Physician, to correct a debilitating physical impairment and without which it would be a physical impossibility for You to continue Your studies or Your teaching responsibilities at the educational institution in which You are enrolled or are teaching. Corrective Devices include prosthetic limbs, wheelchairs, seeing-eye dogs, and hearing aids, but do NOT include eyeglasses. Coverage means the emergency benefits described herein. Coverage is effective throughout the world however Coverage in Home Country is limited; please refer to Excursion or Coverage in Home Country - Canadians (see Benefits), and Exclusion #6. Coverage Period means the period of time during which You are insured for the benefits provided by this Policy, starting from 12:01 a.m. on the Effective Date until 12:00 midnight on either the date (a) specified as the Termination Date on the Application; or (b) of termination of any extension of this Policy. If You return to Your Home Country for any reason other than Excursion or Coverage in Home Country - Canadians (see Benefits), coverage terminates effective the date of Your Return to Your Home Country. The maximum Coverage Period including extensions is 365 consecutive days from the Effective Date. Dentist means a qualified doctor of dentistry lawfully licensed to practice dentistry in the place where dental services are </w:t>
      </w:r>
      <w:proofErr w:type="gramStart"/>
      <w:r>
        <w:rPr>
          <w:rFonts w:ascii="Consolas" w:hAnsi="Consolas" w:cs="Consolas"/>
          <w:color w:val="FF0000"/>
          <w:sz w:val="19"/>
          <w:szCs w:val="19"/>
        </w:rPr>
        <w:t>performed, but</w:t>
      </w:r>
      <w:proofErr w:type="gramEnd"/>
      <w:r>
        <w:rPr>
          <w:rFonts w:ascii="Consolas" w:hAnsi="Consolas" w:cs="Consolas"/>
          <w:color w:val="FF0000"/>
          <w:sz w:val="19"/>
          <w:szCs w:val="19"/>
        </w:rPr>
        <w:t xml:space="preserve"> does not include the Insured or a relative of the Insured. Effective Date means the date Your coverage under this Policy begins. Coverage begins on the latest of the date and time, (a) the required premium is paid, or (b) the date You request as the Start Date on Your Application or (c) the date You leave your Home Country or (d) for returning Canadians, the date you return to Canada.'</w:t>
      </w:r>
      <w:r>
        <w:rPr>
          <w:rFonts w:ascii="Consolas" w:hAnsi="Consolas" w:cs="Consolas"/>
          <w:color w:val="808080"/>
          <w:sz w:val="19"/>
          <w:szCs w:val="19"/>
        </w:rPr>
        <w:t>,</w:t>
      </w:r>
    </w:p>
    <w:p w14:paraId="48C7126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819C80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'We reserve the right to arrange transportation to return You to Your Home Country following an Emergency, either before or after You receive Medical Treatment, or Hospital or Medical Services. If You decline to return when declared medically fit to travel by the Claim Administrator,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not pay for any continuing expenses, recurrence or complications arising from or directly or indirectly related thereto. Limitation on Liability The Insurer, the Plan Administrator and/or the Claim Administrator are not responsible for the availability, quality or results of any Medical Treatment, or Your failure to obtain Medical Treatment or transportation and shall not be held liable for any negligence, wrongful acts or omissions of any service providers.'</w:t>
      </w:r>
      <w:r>
        <w:rPr>
          <w:rFonts w:ascii="Consolas" w:hAnsi="Consolas" w:cs="Consolas"/>
          <w:color w:val="808080"/>
          <w:sz w:val="19"/>
          <w:szCs w:val="19"/>
        </w:rPr>
        <w:t>,</w:t>
      </w:r>
    </w:p>
    <w:p w14:paraId="301B300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E0F1A1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'a pre-existing condition which means a sickness, injury or other condition that was causing signs or symptoms, and/or required medical advice or investigation, whether a diagnosis was established or not, and/or any form of medical treatment provided by a Physician or other Practitioner during the 3 month period immediately preceding the Effective Date, or if upon the commencement of the coverage, a condition was known or present such that costs could reasonably have been expected to be incurred. Note: this exclusion is waived when Application for mandatory coverage is received within 30 days of the semester/registration start date. We will not pay for any charges, which exceed the lesser of $20,000 or 30 days hospitalization in any 365-day period, for a pre-existing condition (as defined above) of a covered child that was not stable in the 90 days prior to the date the child became covered under this Policy; Elective or non-Emergency Medical Treatment, including any treatment given to maintain the stability of a chronic sickness or condition, including visits for the refill of medication, tests or examinations forming part of a normal regime, or for treatment of congenital or genetic disorders or conditions, or for treatment not required for the immediate relief of pain and suffering, or that could reasonably be postponed until the Insured returns to his/her Home Country (except as provided under the Annual Physician Visit, Immunization , Pregnancy and Eye Exam Benefits); any continuing treatment of an Injury or Sickness if the Claim Administrator has requested that the Insured return to his or her Home Country following Emergency Medical Treatment; If an Insured who has been evacuated or asked to Return Home later returns to Canada to resume studies/teaching in the same or subsequent policy years, the benefits payable will be limited to a maximum of $10,000 for that Sickness or Injury for which they returned Home; medication commonly available without a prescription (including but not limited to over-the-counter medications such as acetaminophen or cold/allergy remedies); fertility drugs; contraceptives; erectile dysfunction drugs; anti-baldness drugs; smoking cessation drugs; vaccinations, immunizations or injections (except as provided under the Immunization Benefit); vitamin preparations or supplements; or medication received on a preventive or maintenance basis; plastic or cosmetic surgery except as a result of a covered Injury; substitution or extraction of, or repairs to an existing prosthesis, (except as payable under the Corrective Devices Benefit); any expenses incurred outside the Coverage Period or while you are in Your Home Country (except as provided under the Excursion or Coverage in Home Country - Canadians Benefits); medical services for any injury that occurred or was treated, or sickness that started or'</w:t>
      </w:r>
      <w:r>
        <w:rPr>
          <w:rFonts w:ascii="Consolas" w:hAnsi="Consolas" w:cs="Consolas"/>
          <w:color w:val="808080"/>
          <w:sz w:val="19"/>
          <w:szCs w:val="19"/>
        </w:rPr>
        <w:t>,</w:t>
      </w:r>
    </w:p>
    <w:p w14:paraId="4468ED7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86B243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'The Contract. The Application, this Policy, any document attached to this Policy when issued, and any amendment to the contract agreed upon in writing after the Policy is issued, constitute the entire contract, and no agent has authority to change the contract or waive any of its provisions. Waiver. The Insurer shall be deemed not to have waived any condition of this contract, either in whole or in part, unless the waiver is clearly expressed in writing signed by the Insurer. Copy of Application. The Insurer shall, upon request, furnish to the Insured under the contract a copy of the Application. Premium Payment. The full premium is due and payable when You apply for insurance. If for any reason the premium paid for the coverage applied for is incorrect,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a) charge and collect the difference, or b) shorten the Coverage Period if an underpayment in premium cannot be collected, or c) refund any overpayment. Coverage will be null and void if for any reason Your payment is not </w:t>
      </w:r>
      <w:proofErr w:type="spellStart"/>
      <w:r>
        <w:rPr>
          <w:rFonts w:ascii="Consolas" w:hAnsi="Consolas" w:cs="Consolas"/>
          <w:color w:val="FF0000"/>
          <w:sz w:val="19"/>
          <w:szCs w:val="19"/>
        </w:rPr>
        <w:t>honoured</w:t>
      </w:r>
      <w:proofErr w:type="spellEnd"/>
      <w:r>
        <w:rPr>
          <w:rFonts w:ascii="Consolas" w:hAnsi="Consolas" w:cs="Consolas"/>
          <w:color w:val="FF0000"/>
          <w:sz w:val="19"/>
          <w:szCs w:val="19"/>
        </w:rPr>
        <w:t xml:space="preserve"> by the financial institution. The premium is calculated using the most current premium rates on the date You apply for coverage, for Your age on the Effective Date. We reserve the right to decline any application for insurance. Duplicate Contracts or Policies. </w:t>
      </w:r>
      <w:proofErr w:type="gramStart"/>
      <w:r>
        <w:rPr>
          <w:rFonts w:ascii="Consolas" w:hAnsi="Consolas" w:cs="Consolas"/>
          <w:color w:val="FF0000"/>
          <w:sz w:val="19"/>
          <w:szCs w:val="19"/>
        </w:rPr>
        <w:t>In the event that</w:t>
      </w:r>
      <w:proofErr w:type="gramEnd"/>
      <w:r>
        <w:rPr>
          <w:rFonts w:ascii="Consolas" w:hAnsi="Consolas" w:cs="Consolas"/>
          <w:color w:val="FF0000"/>
          <w:sz w:val="19"/>
          <w:szCs w:val="19"/>
        </w:rPr>
        <w:t xml:space="preserve"> more than one contract is issued to one Insured, benefits shall be limited to the maximum payable under one contract at any time, and a refund for duplicate premiums will be issued. Misrepresentation or Nondisclosure. All coverage under this Policy shall be void, if, whether before or after a loss, the Insured has concealed or misrepresented any material fact or circumstance concerning this coverage or subject thereof, or the interest of the Insured therein, or in the case of any fraud or false swearing of the Insured.'</w:t>
      </w:r>
      <w:r>
        <w:rPr>
          <w:rFonts w:ascii="Consolas" w:hAnsi="Consolas" w:cs="Consolas"/>
          <w:color w:val="808080"/>
          <w:sz w:val="19"/>
          <w:szCs w:val="19"/>
        </w:rPr>
        <w:t>,</w:t>
      </w:r>
    </w:p>
    <w:p w14:paraId="1159CD2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D1FB28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'1. You must call the Emergency Assistance Number shown below BEFORE admission to Hospital as an in-patient and for prior written approval BEFORE any expenses are incurred for the following: • Major Diagnostic tests • Dental • Surgery • Air Evacuation • Family Transportation • Repatriation / Burial 2. Present Your guard.me I.D. Card to Your medical service providers. 3. Complete a claim form for EACH new Sickness or Injury when FIRST treated. Take it with You on Your first appointment if possible. You may photocopy a blank claim form for future use or obtain forms from Your organization or from our website at www.guard.me 4. Within 30 days of the first medical expense, log on to www.guard.me to file your claim electronically or MAIL: • Completed claim form • Original itemized bills / receipts • Include medical reports, emergency room report, history &amp; physical, surgical, lab, x-rays and discharge reports to:'</w:t>
      </w:r>
      <w:r>
        <w:rPr>
          <w:rFonts w:ascii="Consolas" w:hAnsi="Consolas" w:cs="Consolas"/>
          <w:color w:val="808080"/>
          <w:sz w:val="19"/>
          <w:szCs w:val="19"/>
        </w:rPr>
        <w:t>,</w:t>
      </w:r>
    </w:p>
    <w:p w14:paraId="04108D5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A0BAB4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Company and Our Plan Administrator (collectively “We” “</w:t>
      </w:r>
      <w:proofErr w:type="spellStart"/>
      <w:r>
        <w:rPr>
          <w:rFonts w:ascii="Consolas" w:hAnsi="Consolas" w:cs="Consolas"/>
          <w:color w:val="FF0000"/>
          <w:sz w:val="19"/>
          <w:szCs w:val="19"/>
        </w:rPr>
        <w:t>Our</w:t>
      </w:r>
      <w:proofErr w:type="spellEnd"/>
      <w:r>
        <w:rPr>
          <w:rFonts w:ascii="Consolas" w:hAnsi="Consolas" w:cs="Consolas"/>
          <w:color w:val="FF0000"/>
          <w:sz w:val="19"/>
          <w:szCs w:val="19"/>
        </w:rPr>
        <w:t xml:space="preserve">” in this privacy section) are committed to protecting Your privacy. When You bought Your </w:t>
      </w:r>
      <w:proofErr w:type="gramStart"/>
      <w:r>
        <w:rPr>
          <w:rFonts w:ascii="Consolas" w:hAnsi="Consolas" w:cs="Consolas"/>
          <w:color w:val="FF0000"/>
          <w:sz w:val="19"/>
          <w:szCs w:val="19"/>
        </w:rPr>
        <w:t>Policy</w:t>
      </w:r>
      <w:proofErr w:type="gramEnd"/>
      <w:r>
        <w:rPr>
          <w:rFonts w:ascii="Consolas" w:hAnsi="Consolas" w:cs="Consolas"/>
          <w:color w:val="FF0000"/>
          <w:sz w:val="19"/>
          <w:szCs w:val="19"/>
        </w:rPr>
        <w:t xml:space="preserve"> You gave consent for Your personal data to be collected and processed by Us in accordance with this Privacy/Data Protection Notice. The information provided will be used only for determining Your eligibility for coverage under the Policy, assessing insurance risks, managing and adjudicating claims and negotiating or settling payments to third parties. This information may also be shared with third parties, such as other insurance companies, health organizations and government health insurance plans to adjudicate and process any claim. We collect and process Your personal data in line with applicable Privacy and Data Protection legislation. We take great care to keep Your personal information accurate, confidential and secure. If You have any questions about the </w:t>
      </w:r>
      <w:proofErr w:type="spellStart"/>
      <w:r>
        <w:rPr>
          <w:rFonts w:ascii="Consolas" w:hAnsi="Consolas" w:cs="Consolas"/>
          <w:color w:val="FF0000"/>
          <w:sz w:val="19"/>
          <w:szCs w:val="19"/>
        </w:rPr>
        <w:t>Company’s</w:t>
      </w:r>
      <w:proofErr w:type="spellEnd"/>
      <w:r>
        <w:rPr>
          <w:rFonts w:ascii="Consolas" w:hAnsi="Consolas" w:cs="Consolas"/>
          <w:color w:val="FF0000"/>
          <w:sz w:val="19"/>
          <w:szCs w:val="19"/>
        </w:rPr>
        <w:t xml:space="preserve"> Privacy Policy, please contact our Privacy Officer at (905) 523-5587 or by email to: privacy@oldrepublic-group.com.'</w:t>
      </w:r>
      <w:r>
        <w:rPr>
          <w:rFonts w:ascii="Consolas" w:hAnsi="Consolas" w:cs="Consolas"/>
          <w:color w:val="808080"/>
          <w:sz w:val="19"/>
          <w:szCs w:val="19"/>
        </w:rPr>
        <w:t>,</w:t>
      </w:r>
    </w:p>
    <w:p w14:paraId="7CB5DC9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7DC6FF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'Contact the </w:t>
      </w:r>
      <w:proofErr w:type="gramStart"/>
      <w:r>
        <w:rPr>
          <w:rFonts w:ascii="Consolas" w:hAnsi="Consolas" w:cs="Consolas"/>
          <w:color w:val="FF0000"/>
          <w:sz w:val="19"/>
          <w:szCs w:val="19"/>
        </w:rPr>
        <w:t>24 Hour</w:t>
      </w:r>
      <w:proofErr w:type="gramEnd"/>
      <w:r>
        <w:rPr>
          <w:rFonts w:ascii="Consolas" w:hAnsi="Consolas" w:cs="Consolas"/>
          <w:color w:val="FF0000"/>
          <w:sz w:val="19"/>
          <w:szCs w:val="19"/>
        </w:rPr>
        <w:t xml:space="preserve"> Toll-Free Emergency Assistance Number at 1-888-756-8428 (North America) or collect (905) 731-8291 1. within 24 hours of admission to Hospital, or if incapacitated, as soon as reasonably possible; 2. for any benefit where prior approval is required; 3. for any Excursions, prior to incurring ANY medical expenses. Failure to notify the Claim Administrator as required will limit Our liability to 90% of the eligible expenses incurred.'</w:t>
      </w:r>
      <w:r>
        <w:rPr>
          <w:rFonts w:ascii="Consolas" w:hAnsi="Consolas" w:cs="Consolas"/>
          <w:color w:val="808080"/>
          <w:sz w:val="19"/>
          <w:szCs w:val="19"/>
        </w:rPr>
        <w:t>,</w:t>
      </w:r>
    </w:p>
    <w:p w14:paraId="0EC0FC6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C9EC2F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0</w:t>
      </w:r>
      <w:r>
        <w:rPr>
          <w:rFonts w:ascii="Consolas" w:hAnsi="Consolas" w:cs="Consolas"/>
          <w:color w:val="808080"/>
          <w:sz w:val="19"/>
          <w:szCs w:val="19"/>
        </w:rPr>
        <w:t>,</w:t>
      </w:r>
    </w:p>
    <w:p w14:paraId="11A9901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10A65F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76F6FF8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CB705A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4620AC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044460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263FCDF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8CE536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E617C5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'DISABILITY INSURANCE'</w:t>
      </w:r>
      <w:r>
        <w:rPr>
          <w:rFonts w:ascii="Consolas" w:hAnsi="Consolas" w:cs="Consolas"/>
          <w:color w:val="808080"/>
          <w:sz w:val="19"/>
          <w:szCs w:val="19"/>
        </w:rPr>
        <w:t>,</w:t>
      </w:r>
    </w:p>
    <w:p w14:paraId="1CECEA9B"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7F1089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'If an Eligible Insured suffers an Emergency Injury or Sickness during the Coverage Period, We will pay the benefits stated in this Policy, subject to all of its terms, conditions, limitations, exclusions and other provisions, for Reasonable and Customary Expenses that are incurred, to the lesser of the Benefit Maximum for that particular benefit, or to the Policy maximum of $5,000,000. All Benefit Maximums contained in this Policy are per Insured for the duration of the Coverage Period unless otherwise specified and are stated in Canadian Dollar currency. It is a condition precedent to coverage under this Policy that at the Effective Date the Insured is not aware of any existing medical condition which might require the Insured to incur any medically related expenses during the Coverage Period.'</w:t>
      </w:r>
      <w:r>
        <w:rPr>
          <w:rFonts w:ascii="Consolas" w:hAnsi="Consolas" w:cs="Consolas"/>
          <w:color w:val="808080"/>
          <w:sz w:val="19"/>
          <w:szCs w:val="19"/>
        </w:rPr>
        <w:t>,</w:t>
      </w:r>
    </w:p>
    <w:p w14:paraId="04E338E3"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C0A208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'Corrective Device means a device that is required by You on the advice of a Physician, to correct a debilitating physical impairment and without which it would be a physical impossibility for You to continue Your studies or Your teaching responsibilities at the educational institution in which You are enrolled or are teaching. Corrective Devices include prosthetic limbs, wheelchairs, seeing-eye dogs, and hearing aids, but do NOT include eyeglasses. Coverage means the emergency benefits described herein. Coverage is effective throughout the world however Coverage in Home Country is limited; please refer to Excursion or Coverage in Home Country - Canadians (see Benefits), and Exclusion #6. Coverage Period means the period of time during which You are insured for the benefits provided by this Policy, starting from 12:01 a.m. on the Effective Date until 12:00 midnight on either the date (a) specified as the Termination Date on the Application; or (b) of termination of any extension of this Policy. If You return to Your Home Country for any reason other than Excursion or Coverage in Home Country - Canadians (see Benefits), coverage terminates effective the date of Your Return to Your Home Country. The maximum Coverage Period including extensions is 365 consecutive days from the Effective Date. Dentist means a qualified doctor of dentistry lawfully licensed to practice dentistry in the place where dental services are </w:t>
      </w:r>
      <w:proofErr w:type="gramStart"/>
      <w:r>
        <w:rPr>
          <w:rFonts w:ascii="Consolas" w:hAnsi="Consolas" w:cs="Consolas"/>
          <w:color w:val="FF0000"/>
          <w:sz w:val="19"/>
          <w:szCs w:val="19"/>
        </w:rPr>
        <w:t>performed, but</w:t>
      </w:r>
      <w:proofErr w:type="gramEnd"/>
      <w:r>
        <w:rPr>
          <w:rFonts w:ascii="Consolas" w:hAnsi="Consolas" w:cs="Consolas"/>
          <w:color w:val="FF0000"/>
          <w:sz w:val="19"/>
          <w:szCs w:val="19"/>
        </w:rPr>
        <w:t xml:space="preserve"> does not include the Insured or a relative of the Insured. Effective Date means the date Your coverage under this Policy begins. Coverage begins on the latest of the date and time, (a) the required premium is paid, or (b) the date You request as the Start Date on Your Application or (c) the date You leave your Home Country or (d) for returning Canadians, the date you return to Canada.'</w:t>
      </w:r>
      <w:r>
        <w:rPr>
          <w:rFonts w:ascii="Consolas" w:hAnsi="Consolas" w:cs="Consolas"/>
          <w:color w:val="808080"/>
          <w:sz w:val="19"/>
          <w:szCs w:val="19"/>
        </w:rPr>
        <w:t>,</w:t>
      </w:r>
    </w:p>
    <w:p w14:paraId="4B8DA5A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41867F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'We reserve the right to arrange transportation to return You to Your Home Country following an Emergency, either before or after You receive Medical Treatment, or Hospital or Medical Services. If You decline to return when declared medically fit to travel by the Claim Administrator,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not pay for any continuing expenses, recurrence or complications arising from or directly or indirectly related thereto. Limitation on Liability The Insurer, the Plan Administrator and/or the Claim Administrator are not responsible for the availability, quality or results of any Medical Treatment, or Your failure to obtain Medical Treatment or transportation and shall not be held liable for any negligence, wrongful acts or omissions of any service providers.'</w:t>
      </w:r>
      <w:r>
        <w:rPr>
          <w:rFonts w:ascii="Consolas" w:hAnsi="Consolas" w:cs="Consolas"/>
          <w:color w:val="808080"/>
          <w:sz w:val="19"/>
          <w:szCs w:val="19"/>
        </w:rPr>
        <w:t>,</w:t>
      </w:r>
    </w:p>
    <w:p w14:paraId="0758101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86F360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'a pre-existing condition which means a sickness, injury or other condition that was causing signs or symptoms, and/or required medical advice or investigation, whether a diagnosis was established or not, and/or any form of medical treatment provided by a Physician or other Practitioner during the 3 month period immediately preceding the Effective Date, or if upon the commencement of the coverage, a condition was known or present such that costs could reasonably have been expected to be incurred. Note: this exclusion is waived when Application for mandatory coverage is received within 30 days of the semester/registration start date. We will not pay for any charges, which exceed the lesser of $20,000 or 30 days hospitalization in any 365-day period, for a pre-existing condition (as defined above) of a covered child that was not stable in the 90 days prior to the date the child became covered under this Policy; Elective or non-Emergency Medical Treatment, including any treatment given to maintain the stability of a chronic sickness or condition, including visits for the refill of medication, tests or examinations forming part of a normal regime, or for treatment of congenital or genetic disorders or conditions, or for treatment not required for the immediate relief of pain and suffering, or that could reasonably be postponed until the Insured returns to his/her Home Country (except as provided under the Annual Physician Visit, Immunization , Pregnancy and Eye Exam Benefits); any continuing treatment of an Injury or Sickness if the Claim Administrator has requested that the Insured return to his or her Home Country following Emergency Medical Treatment; If an Insured who has been evacuated or asked to Return Home later returns to Canada to resume studies/teaching in the same or subsequent policy years, the benefits payable will be limited to a maximum of $10,000 for that Sickness or Injury for which they returned Home; medication commonly available without a prescription (including but not limited to over-the-counter medications such as acetaminophen or </w:t>
      </w:r>
      <w:r>
        <w:rPr>
          <w:rFonts w:ascii="Consolas" w:hAnsi="Consolas" w:cs="Consolas"/>
          <w:color w:val="FF0000"/>
          <w:sz w:val="19"/>
          <w:szCs w:val="19"/>
        </w:rPr>
        <w:lastRenderedPageBreak/>
        <w:t>cold/allergy remedies); fertility drugs; contraceptives; erectile dysfunction drugs; anti-baldness drugs; smoking cessation drugs; vaccinations, immunizations or injections (except as provided under the Immunization Benefit); vitamin preparations or supplements; or medication received on a preventive or maintenance basis; plastic or cosmetic surgery except as a result of a covered Injury; substitution or extraction of, or repairs to an existing prosthesis, (except as payable under the Corrective Devices Benefit); any expenses incurred outside the Coverage Period or while you are in Your Home Country (except as provided under the Excursion or Coverage in Home Country - Canadians Benefits); medical services for any injury that occurred or was treated, or sickness that started or'</w:t>
      </w:r>
      <w:r>
        <w:rPr>
          <w:rFonts w:ascii="Consolas" w:hAnsi="Consolas" w:cs="Consolas"/>
          <w:color w:val="808080"/>
          <w:sz w:val="19"/>
          <w:szCs w:val="19"/>
        </w:rPr>
        <w:t>,</w:t>
      </w:r>
    </w:p>
    <w:p w14:paraId="3D77757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AE148E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'The Contract. The Application, this Policy, any document attached to this Policy when issued, and any amendment to the contract agreed upon in writing after the Policy is issued, constitute the entire contract, and no agent has authority to change the contract or waive any of its provisions. Waiver. The Insurer shall be deemed not to have waived any condition of this contract, either in whole or in part, unless the waiver is clearly expressed in writing signed by the Insurer. Copy of Application. The Insurer shall, upon request, furnish to the Insured under the contract a copy of the Application. Premium Payment. The full premium is due and payable when You apply for insurance. If for any reason the premium paid for the coverage applied for is incorrect,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a) charge and collect the difference, or b) shorten the Coverage Period if an underpayment in premium cannot be collected, or c) refund any overpayment. Coverage will be null and void if for any reason Your payment is not </w:t>
      </w:r>
      <w:proofErr w:type="spellStart"/>
      <w:r>
        <w:rPr>
          <w:rFonts w:ascii="Consolas" w:hAnsi="Consolas" w:cs="Consolas"/>
          <w:color w:val="FF0000"/>
          <w:sz w:val="19"/>
          <w:szCs w:val="19"/>
        </w:rPr>
        <w:t>honoured</w:t>
      </w:r>
      <w:proofErr w:type="spellEnd"/>
      <w:r>
        <w:rPr>
          <w:rFonts w:ascii="Consolas" w:hAnsi="Consolas" w:cs="Consolas"/>
          <w:color w:val="FF0000"/>
          <w:sz w:val="19"/>
          <w:szCs w:val="19"/>
        </w:rPr>
        <w:t xml:space="preserve"> by the financial institution. The premium is calculated using the most current premium rates on the date You apply for coverage, for Your age on the Effective Date. We reserve the right to decline any application for insurance. Duplicate Contracts or Policies. </w:t>
      </w:r>
      <w:proofErr w:type="gramStart"/>
      <w:r>
        <w:rPr>
          <w:rFonts w:ascii="Consolas" w:hAnsi="Consolas" w:cs="Consolas"/>
          <w:color w:val="FF0000"/>
          <w:sz w:val="19"/>
          <w:szCs w:val="19"/>
        </w:rPr>
        <w:t>In the event that</w:t>
      </w:r>
      <w:proofErr w:type="gramEnd"/>
      <w:r>
        <w:rPr>
          <w:rFonts w:ascii="Consolas" w:hAnsi="Consolas" w:cs="Consolas"/>
          <w:color w:val="FF0000"/>
          <w:sz w:val="19"/>
          <w:szCs w:val="19"/>
        </w:rPr>
        <w:t xml:space="preserve"> more than one contract is issued to one Insured, benefits shall be limited to the maximum payable under one contract at any time, and a refund for duplicate premiums will be issued. Misrepresentation or Nondisclosure. All coverage under this Policy shall be void, if, whether before or after a loss, the Insured has concealed or misrepresented any material fact or circumstance concerning this coverage or subject thereof, or the interest of the Insured therein, or in the case of any fraud or false swearing of the Insured.'</w:t>
      </w:r>
      <w:r>
        <w:rPr>
          <w:rFonts w:ascii="Consolas" w:hAnsi="Consolas" w:cs="Consolas"/>
          <w:color w:val="808080"/>
          <w:sz w:val="19"/>
          <w:szCs w:val="19"/>
        </w:rPr>
        <w:t>,</w:t>
      </w:r>
    </w:p>
    <w:p w14:paraId="1FB7232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FCD844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'1. You must call the Emergency Assistance Number shown below BEFORE admission to Hospital as an in-patient and for prior written approval BEFORE any expenses are incurred for the following: • Major Diagnostic tests • Dental • Surgery • Air Evacuation • Family Transportation • Repatriation / Burial 2. Present Your guard.me I.D. Card to Your medical service providers. 3. Complete a claim form for EACH new Sickness or Injury when FIRST treated. Take it with You on Your first appointment if possible. You may photocopy a blank claim form for future use or obtain forms from Your organization or from our website at www.guard.me 4. Within 30 days of the first medical expense, log on to www.guard.me to file your claim electronically or MAIL: • Completed claim form • Original itemized bills / receipts • Include medical reports, emergency room report, history &amp; physical, surgical, lab, x-rays and discharge reports to:'</w:t>
      </w:r>
      <w:r>
        <w:rPr>
          <w:rFonts w:ascii="Consolas" w:hAnsi="Consolas" w:cs="Consolas"/>
          <w:color w:val="808080"/>
          <w:sz w:val="19"/>
          <w:szCs w:val="19"/>
        </w:rPr>
        <w:t>,</w:t>
      </w:r>
    </w:p>
    <w:p w14:paraId="1A59BA6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F516E0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Company and Our Plan Administrator (collectively “We” “</w:t>
      </w:r>
      <w:proofErr w:type="spellStart"/>
      <w:r>
        <w:rPr>
          <w:rFonts w:ascii="Consolas" w:hAnsi="Consolas" w:cs="Consolas"/>
          <w:color w:val="FF0000"/>
          <w:sz w:val="19"/>
          <w:szCs w:val="19"/>
        </w:rPr>
        <w:t>Our</w:t>
      </w:r>
      <w:proofErr w:type="spellEnd"/>
      <w:r>
        <w:rPr>
          <w:rFonts w:ascii="Consolas" w:hAnsi="Consolas" w:cs="Consolas"/>
          <w:color w:val="FF0000"/>
          <w:sz w:val="19"/>
          <w:szCs w:val="19"/>
        </w:rPr>
        <w:t xml:space="preserve">” in this privacy section) are committed to protecting Your privacy. When You bought Your </w:t>
      </w:r>
      <w:proofErr w:type="gramStart"/>
      <w:r>
        <w:rPr>
          <w:rFonts w:ascii="Consolas" w:hAnsi="Consolas" w:cs="Consolas"/>
          <w:color w:val="FF0000"/>
          <w:sz w:val="19"/>
          <w:szCs w:val="19"/>
        </w:rPr>
        <w:t>Policy</w:t>
      </w:r>
      <w:proofErr w:type="gramEnd"/>
      <w:r>
        <w:rPr>
          <w:rFonts w:ascii="Consolas" w:hAnsi="Consolas" w:cs="Consolas"/>
          <w:color w:val="FF0000"/>
          <w:sz w:val="19"/>
          <w:szCs w:val="19"/>
        </w:rPr>
        <w:t xml:space="preserve"> You gave consent for Your personal data to be collected and processed by Us in accordance with this Privacy/Data Protection Notice. The information provided will be used only for determining Your eligibility for coverage under the Policy, assessing insurance risks, managing and adjudicating claims and negotiating or settling payments to third parties. This information may also be shared with third parties, such as other insurance companies, health organizations and government health insurance plans to adjudicate and process any claim. We collect and process Your personal data in line with applicable Privacy and Data Protection legislation. We take great care to keep Your personal information accurate, confidential and </w:t>
      </w:r>
      <w:r>
        <w:rPr>
          <w:rFonts w:ascii="Consolas" w:hAnsi="Consolas" w:cs="Consolas"/>
          <w:color w:val="FF0000"/>
          <w:sz w:val="19"/>
          <w:szCs w:val="19"/>
        </w:rPr>
        <w:lastRenderedPageBreak/>
        <w:t xml:space="preserve">secure. If You have any questions about the </w:t>
      </w:r>
      <w:proofErr w:type="spellStart"/>
      <w:r>
        <w:rPr>
          <w:rFonts w:ascii="Consolas" w:hAnsi="Consolas" w:cs="Consolas"/>
          <w:color w:val="FF0000"/>
          <w:sz w:val="19"/>
          <w:szCs w:val="19"/>
        </w:rPr>
        <w:t>Company’s</w:t>
      </w:r>
      <w:proofErr w:type="spellEnd"/>
      <w:r>
        <w:rPr>
          <w:rFonts w:ascii="Consolas" w:hAnsi="Consolas" w:cs="Consolas"/>
          <w:color w:val="FF0000"/>
          <w:sz w:val="19"/>
          <w:szCs w:val="19"/>
        </w:rPr>
        <w:t xml:space="preserve"> Privacy Policy, please contact our Privacy Officer at (905) 523-5587 or by email to: privacy@oldrepublic-group.com.'</w:t>
      </w:r>
      <w:r>
        <w:rPr>
          <w:rFonts w:ascii="Consolas" w:hAnsi="Consolas" w:cs="Consolas"/>
          <w:color w:val="808080"/>
          <w:sz w:val="19"/>
          <w:szCs w:val="19"/>
        </w:rPr>
        <w:t>,</w:t>
      </w:r>
    </w:p>
    <w:p w14:paraId="71F7674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B42BD9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'Contact the </w:t>
      </w:r>
      <w:proofErr w:type="gramStart"/>
      <w:r>
        <w:rPr>
          <w:rFonts w:ascii="Consolas" w:hAnsi="Consolas" w:cs="Consolas"/>
          <w:color w:val="FF0000"/>
          <w:sz w:val="19"/>
          <w:szCs w:val="19"/>
        </w:rPr>
        <w:t>24 Hour</w:t>
      </w:r>
      <w:proofErr w:type="gramEnd"/>
      <w:r>
        <w:rPr>
          <w:rFonts w:ascii="Consolas" w:hAnsi="Consolas" w:cs="Consolas"/>
          <w:color w:val="FF0000"/>
          <w:sz w:val="19"/>
          <w:szCs w:val="19"/>
        </w:rPr>
        <w:t xml:space="preserve"> Toll-Free Emergency Assistance Number at 1-888-756-8428 (North America) or collect (905) 731-8291 1. within 24 hours of admission to Hospital, or if incapacitated, as soon as reasonably possible; 2. for any benefit where prior approval is required; 3. for any Excursions, prior to incurring ANY medical expenses. Failure to notify the Claim Administrator as required will limit Our liability to 90% of the eligible expenses incurred.'</w:t>
      </w:r>
      <w:r>
        <w:rPr>
          <w:rFonts w:ascii="Consolas" w:hAnsi="Consolas" w:cs="Consolas"/>
          <w:color w:val="808080"/>
          <w:sz w:val="19"/>
          <w:szCs w:val="19"/>
        </w:rPr>
        <w:t>,</w:t>
      </w:r>
    </w:p>
    <w:p w14:paraId="0A6FB10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9E83B3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0</w:t>
      </w:r>
      <w:r>
        <w:rPr>
          <w:rFonts w:ascii="Consolas" w:hAnsi="Consolas" w:cs="Consolas"/>
          <w:color w:val="808080"/>
          <w:sz w:val="19"/>
          <w:szCs w:val="19"/>
        </w:rPr>
        <w:t>,</w:t>
      </w:r>
    </w:p>
    <w:p w14:paraId="5D3420E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3DFA7E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2639C65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17A43D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A89088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618640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40C2439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A8235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8619E6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405787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0EAE11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/*Cause of death table*/</w:t>
      </w:r>
    </w:p>
    <w:p w14:paraId="4DCA1F3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E1CAED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CAUSE_OF_</w:t>
      </w:r>
      <w:proofErr w:type="gramStart"/>
      <w:r>
        <w:rPr>
          <w:rFonts w:ascii="Consolas" w:hAnsi="Consolas" w:cs="Consolas"/>
          <w:color w:val="008080"/>
          <w:sz w:val="19"/>
          <w:szCs w:val="19"/>
        </w:rPr>
        <w:t>DEATH</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sz w:val="19"/>
          <w:szCs w:val="19"/>
        </w:rPr>
        <w:t xml:space="preserve"> </w:t>
      </w:r>
    </w:p>
    <w:p w14:paraId="0D6B567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9E0616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'Yellow Fever'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0058E4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02FF5C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'Suicide'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14:paraId="5AF5F2F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877F09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Tuberculose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C557D1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'Malaria'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6ABAF1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Heart_Attack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369153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'Cancer'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15FD59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High_Blood_Pressure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491F04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WaterDiseases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DBC89C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Road_Incidents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14:paraId="44FE410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'Illness'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9118A2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0ECCCA2"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7348F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CC38EC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/*Policy Table*/</w:t>
      </w:r>
    </w:p>
    <w:p w14:paraId="1548B71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1A3D40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POLICY</w:t>
      </w:r>
    </w:p>
    <w:p w14:paraId="250ADE8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14:paraId="2D069DE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'2039-03-25'</w:t>
      </w:r>
      <w:r>
        <w:rPr>
          <w:rFonts w:ascii="Consolas" w:hAnsi="Consolas" w:cs="Consolas"/>
          <w:color w:val="808080"/>
          <w:sz w:val="19"/>
          <w:szCs w:val="19"/>
        </w:rPr>
        <w:t>,NULL,</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1E58D9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'2038-01-24'</w:t>
      </w:r>
      <w:r>
        <w:rPr>
          <w:rFonts w:ascii="Consolas" w:hAnsi="Consolas" w:cs="Consolas"/>
          <w:color w:val="808080"/>
          <w:sz w:val="19"/>
          <w:szCs w:val="19"/>
        </w:rPr>
        <w:t>,NULL,</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E76142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'2037-02-23'</w:t>
      </w:r>
      <w:r>
        <w:rPr>
          <w:rFonts w:ascii="Consolas" w:hAnsi="Consolas" w:cs="Consolas"/>
          <w:color w:val="808080"/>
          <w:sz w:val="19"/>
          <w:szCs w:val="19"/>
        </w:rPr>
        <w:t>,NULL,</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62EEFF0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'2036-04-22'</w:t>
      </w:r>
      <w:r>
        <w:rPr>
          <w:rFonts w:ascii="Consolas" w:hAnsi="Consolas" w:cs="Consolas"/>
          <w:color w:val="808080"/>
          <w:sz w:val="19"/>
          <w:szCs w:val="19"/>
        </w:rPr>
        <w:t>,NULL,</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5BB26A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'2035-05-20'</w:t>
      </w:r>
      <w:r>
        <w:rPr>
          <w:rFonts w:ascii="Consolas" w:hAnsi="Consolas" w:cs="Consolas"/>
          <w:color w:val="808080"/>
          <w:sz w:val="19"/>
          <w:szCs w:val="19"/>
        </w:rPr>
        <w:t>,NULL,</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77C6D6D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'2033-06-29'</w:t>
      </w:r>
      <w:r>
        <w:rPr>
          <w:rFonts w:ascii="Consolas" w:hAnsi="Consolas" w:cs="Consolas"/>
          <w:color w:val="808080"/>
          <w:sz w:val="19"/>
          <w:szCs w:val="19"/>
        </w:rPr>
        <w:t>,NULL,</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222BFD5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'2032-07-28'</w:t>
      </w:r>
      <w:r>
        <w:rPr>
          <w:rFonts w:ascii="Consolas" w:hAnsi="Consolas" w:cs="Consolas"/>
          <w:color w:val="808080"/>
          <w:sz w:val="19"/>
          <w:szCs w:val="19"/>
        </w:rPr>
        <w:t>,NULL,</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CA2142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'2039-08-27'</w:t>
      </w:r>
      <w:r>
        <w:rPr>
          <w:rFonts w:ascii="Consolas" w:hAnsi="Consolas" w:cs="Consolas"/>
          <w:color w:val="808080"/>
          <w:sz w:val="19"/>
          <w:szCs w:val="19"/>
        </w:rPr>
        <w:t>,NULL,</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40EAC13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'2034-09-26'</w:t>
      </w:r>
      <w:r>
        <w:rPr>
          <w:rFonts w:ascii="Consolas" w:hAnsi="Consolas" w:cs="Consolas"/>
          <w:color w:val="808080"/>
          <w:sz w:val="19"/>
          <w:szCs w:val="19"/>
        </w:rPr>
        <w:t>,NULL,</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903B15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'2032-10-25'</w:t>
      </w:r>
      <w:r>
        <w:rPr>
          <w:rFonts w:ascii="Consolas" w:hAnsi="Consolas" w:cs="Consolas"/>
          <w:color w:val="808080"/>
          <w:sz w:val="19"/>
          <w:szCs w:val="19"/>
        </w:rPr>
        <w:t>,NULL,</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6DB7970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729860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/*Beneficiary </w:t>
      </w:r>
      <w:proofErr w:type="gramStart"/>
      <w:r>
        <w:rPr>
          <w:rFonts w:ascii="Consolas" w:hAnsi="Consolas" w:cs="Consolas"/>
          <w:color w:val="008000"/>
          <w:sz w:val="19"/>
          <w:szCs w:val="19"/>
        </w:rPr>
        <w:t>table.*</w:t>
      </w:r>
      <w:proofErr w:type="gramEnd"/>
      <w:r>
        <w:rPr>
          <w:rFonts w:ascii="Consolas" w:hAnsi="Consolas" w:cs="Consolas"/>
          <w:color w:val="008000"/>
          <w:sz w:val="19"/>
          <w:szCs w:val="19"/>
        </w:rPr>
        <w:t>/</w:t>
      </w:r>
    </w:p>
    <w:p w14:paraId="4F0804C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1AC034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BENEFICIARY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beneficiary_last_name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beneficiary_name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beneficiary_middle_name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beneficiary_brith_day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beneficiary_relation</w:t>
      </w:r>
      <w:proofErr w:type="spellEnd"/>
      <w:r>
        <w:rPr>
          <w:rFonts w:ascii="Consolas" w:hAnsi="Consolas" w:cs="Consolas"/>
          <w:color w:val="808080"/>
          <w:sz w:val="19"/>
          <w:szCs w:val="19"/>
        </w:rPr>
        <w:t>,</w:t>
      </w:r>
    </w:p>
    <w:p w14:paraId="3F06DBD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52BA1A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color w:val="008080"/>
          <w:sz w:val="19"/>
          <w:szCs w:val="19"/>
        </w:rPr>
        <w:t>beneficiary_</w:t>
      </w:r>
      <w:proofErr w:type="gramStart"/>
      <w:r>
        <w:rPr>
          <w:rFonts w:ascii="Consolas" w:hAnsi="Consolas" w:cs="Consolas"/>
          <w:color w:val="008080"/>
          <w:sz w:val="19"/>
          <w:szCs w:val="19"/>
        </w:rPr>
        <w:t>percentage</w:t>
      </w:r>
      <w:r>
        <w:rPr>
          <w:rFonts w:ascii="Consolas" w:hAnsi="Consolas" w:cs="Consolas"/>
          <w:color w:val="808080"/>
          <w:sz w:val="19"/>
          <w:szCs w:val="19"/>
        </w:rPr>
        <w:t>,</w:t>
      </w:r>
      <w:r>
        <w:rPr>
          <w:rFonts w:ascii="Consolas" w:hAnsi="Consolas" w:cs="Consolas"/>
          <w:color w:val="008080"/>
          <w:sz w:val="19"/>
          <w:szCs w:val="19"/>
        </w:rPr>
        <w:t>policy</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usr_create</w:t>
      </w:r>
      <w:r>
        <w:rPr>
          <w:rFonts w:ascii="Consolas" w:hAnsi="Consolas" w:cs="Consolas"/>
          <w:color w:val="808080"/>
          <w:sz w:val="19"/>
          <w:szCs w:val="19"/>
        </w:rPr>
        <w:t>,</w:t>
      </w:r>
      <w:r>
        <w:rPr>
          <w:rFonts w:ascii="Consolas" w:hAnsi="Consolas" w:cs="Consolas"/>
          <w:color w:val="008080"/>
          <w:sz w:val="19"/>
          <w:szCs w:val="19"/>
        </w:rPr>
        <w:t>usr_update</w:t>
      </w:r>
      <w:proofErr w:type="spellEnd"/>
      <w:r>
        <w:rPr>
          <w:rFonts w:ascii="Consolas" w:hAnsi="Consolas" w:cs="Consolas"/>
          <w:color w:val="808080"/>
          <w:sz w:val="19"/>
          <w:szCs w:val="19"/>
        </w:rPr>
        <w:t>)</w:t>
      </w:r>
    </w:p>
    <w:p w14:paraId="75E5E53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0F96CBB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'Paris'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Nathalia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roofErr w:type="gramStart"/>
      <w:r>
        <w:rPr>
          <w:rFonts w:ascii="Consolas" w:hAnsi="Consolas" w:cs="Consolas"/>
          <w:sz w:val="19"/>
          <w:szCs w:val="19"/>
        </w:rPr>
        <w:t xml:space="preserve">2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27110A0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'German'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abc</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40</w:t>
      </w:r>
      <w:r>
        <w:rPr>
          <w:rFonts w:ascii="Consolas" w:hAnsi="Consolas" w:cs="Consolas"/>
          <w:color w:val="808080"/>
          <w:sz w:val="19"/>
          <w:szCs w:val="19"/>
        </w:rPr>
        <w:t>,</w:t>
      </w:r>
      <w:proofErr w:type="gramStart"/>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53B9DE3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'Switzerland'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roofErr w:type="gramStart"/>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1C8EEEF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ramu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'Rita'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roofErr w:type="gramStart"/>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32729E2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deigo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roofErr w:type="gramStart"/>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7228F90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manu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'Geeta'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roofErr w:type="gramStart"/>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28E685B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'Bathinda'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jaanu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proofErr w:type="gramStart"/>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2EA4A73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ludhiana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gaggu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proofErr w:type="gramStart"/>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7DAF5B0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'Chandigarh'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hukka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proofErr w:type="gramStart"/>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4B44971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'Delhi'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tanu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mukka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roofErr w:type="gramStart"/>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2164AB4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E0B10B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98E15F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AEDE033" w14:textId="77777777" w:rsidR="002C3529" w:rsidRDefault="002C3529" w:rsidP="002C3529">
      <w:pPr>
        <w:rPr>
          <w:sz w:val="22"/>
          <w:szCs w:val="22"/>
        </w:rPr>
      </w:pPr>
    </w:p>
    <w:p w14:paraId="7B1AC5FA" w14:textId="137866B6" w:rsidR="00791123" w:rsidRDefault="00791123" w:rsidP="00791123"/>
    <w:p w14:paraId="0D091E86" w14:textId="77777777" w:rsidR="00791123" w:rsidRPr="00791123" w:rsidRDefault="00791123" w:rsidP="00791123"/>
    <w:p w14:paraId="5628158F" w14:textId="6A0831F8" w:rsidR="008A01F2" w:rsidRPr="007349F3" w:rsidRDefault="007349F3" w:rsidP="007349F3">
      <w:pPr>
        <w:pStyle w:val="Heading3"/>
      </w:pPr>
      <w:bookmarkStart w:id="16" w:name="_Toc5956857"/>
      <w:r w:rsidRPr="007349F3">
        <w:t>C</w:t>
      </w:r>
      <w:r w:rsidR="00AE30FA">
        <w:t>onstraints</w:t>
      </w:r>
      <w:bookmarkEnd w:id="16"/>
    </w:p>
    <w:p w14:paraId="62EA643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512E446" w14:textId="295BF7DA"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**01 - Constraint to avoid that the user </w:t>
      </w:r>
      <w:proofErr w:type="gramStart"/>
      <w:r>
        <w:rPr>
          <w:rFonts w:ascii="Consolas" w:hAnsi="Consolas" w:cs="Consolas"/>
          <w:color w:val="008000"/>
          <w:sz w:val="19"/>
          <w:szCs w:val="19"/>
          <w:highlight w:val="white"/>
        </w:rPr>
        <w:t>insert</w:t>
      </w:r>
      <w:proofErr w:type="gramEnd"/>
      <w:r>
        <w:rPr>
          <w:rFonts w:ascii="Consolas" w:hAnsi="Consolas" w:cs="Consolas"/>
          <w:color w:val="008000"/>
          <w:sz w:val="19"/>
          <w:szCs w:val="19"/>
          <w:highlight w:val="white"/>
        </w:rPr>
        <w:t xml:space="preserve"> an incorrect value </w:t>
      </w:r>
      <w:r w:rsidR="00821102">
        <w:rPr>
          <w:rFonts w:ascii="Consolas" w:hAnsi="Consolas" w:cs="Consolas"/>
          <w:color w:val="008000"/>
          <w:sz w:val="19"/>
          <w:szCs w:val="19"/>
          <w:highlight w:val="white"/>
        </w:rPr>
        <w:t>for</w:t>
      </w:r>
      <w:r>
        <w:rPr>
          <w:rFonts w:ascii="Consolas" w:hAnsi="Consolas" w:cs="Consolas"/>
          <w:color w:val="008000"/>
          <w:sz w:val="19"/>
          <w:szCs w:val="19"/>
          <w:highlight w:val="white"/>
        </w:rPr>
        <w:t xml:space="preserve"> previous policy**</w:t>
      </w:r>
    </w:p>
    <w:p w14:paraId="50CC32E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4C9FA8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139DA7E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policy_previous_policy_fk</w:t>
      </w:r>
      <w:proofErr w:type="spellEnd"/>
    </w:p>
    <w:p w14:paraId="223EF0A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w:t>
      </w:r>
      <w:proofErr w:type="gramEnd"/>
      <w:r>
        <w:rPr>
          <w:rFonts w:ascii="Consolas" w:hAnsi="Consolas" w:cs="Consolas"/>
          <w:color w:val="000000"/>
          <w:sz w:val="19"/>
          <w:szCs w:val="19"/>
          <w:highlight w:val="white"/>
        </w:rPr>
        <w:t>_policy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3A234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policy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0CB585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408E1B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13C8EB3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1DF4C2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'2019-03-21'</w:t>
      </w:r>
      <w:r>
        <w:rPr>
          <w:rFonts w:ascii="Consolas" w:hAnsi="Consolas" w:cs="Consolas"/>
          <w:color w:val="808080"/>
          <w:sz w:val="19"/>
          <w:szCs w:val="19"/>
          <w:highlight w:val="white"/>
        </w:rPr>
        <w:t>,</w:t>
      </w:r>
      <w:r>
        <w:rPr>
          <w:rFonts w:ascii="Consolas" w:hAnsi="Consolas" w:cs="Consolas"/>
          <w:color w:val="FF0000"/>
          <w:sz w:val="19"/>
          <w:szCs w:val="19"/>
          <w:highlight w:val="white"/>
        </w:rPr>
        <w:t>'2020-03-20'</w:t>
      </w:r>
      <w:r>
        <w:rPr>
          <w:rFonts w:ascii="Consolas" w:hAnsi="Consolas" w:cs="Consolas"/>
          <w:color w:val="808080"/>
          <w:sz w:val="19"/>
          <w:szCs w:val="19"/>
          <w:highlight w:val="white"/>
        </w:rPr>
        <w:t>,</w:t>
      </w:r>
      <w:r>
        <w:rPr>
          <w:rFonts w:ascii="Consolas" w:hAnsi="Consolas" w:cs="Consolas"/>
          <w:color w:val="000000"/>
          <w:sz w:val="19"/>
          <w:szCs w:val="19"/>
          <w:highlight w:val="white"/>
        </w:rPr>
        <w:t>500</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'GLD'</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'DPM</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FF"/>
          <w:sz w:val="19"/>
          <w:szCs w:val="19"/>
          <w:highlight w:val="white"/>
        </w:rPr>
        <w:t>DEFAULT</w:t>
      </w:r>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'DAP'</w:t>
      </w:r>
      <w:r>
        <w:rPr>
          <w:rFonts w:ascii="Consolas" w:hAnsi="Consolas" w:cs="Consolas"/>
          <w:color w:val="808080"/>
          <w:sz w:val="19"/>
          <w:szCs w:val="19"/>
          <w:highlight w:val="white"/>
        </w:rPr>
        <w:t>,</w:t>
      </w:r>
      <w:r>
        <w:rPr>
          <w:rFonts w:ascii="Consolas" w:hAnsi="Consolas" w:cs="Consolas"/>
          <w:color w:val="FF0000"/>
          <w:sz w:val="19"/>
          <w:szCs w:val="19"/>
          <w:highlight w:val="white"/>
        </w:rPr>
        <w:t>'03-21-2019'</w:t>
      </w:r>
      <w:r>
        <w:rPr>
          <w:rFonts w:ascii="Consolas" w:hAnsi="Consolas" w:cs="Consolas"/>
          <w:color w:val="808080"/>
          <w:sz w:val="19"/>
          <w:szCs w:val="19"/>
          <w:highlight w:val="white"/>
        </w:rPr>
        <w:t>);</w:t>
      </w:r>
    </w:p>
    <w:p w14:paraId="51D0A59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6DD38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2C596A1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10</w:t>
      </w:r>
    </w:p>
    <w:p w14:paraId="7D47D21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INSERT statement conflicted with the FOREIGN KEY SAME TABLE constraint "</w:t>
      </w:r>
      <w:proofErr w:type="spellStart"/>
      <w:r>
        <w:rPr>
          <w:rFonts w:ascii="Consolas" w:hAnsi="Consolas" w:cs="Consolas"/>
          <w:color w:val="008000"/>
          <w:sz w:val="19"/>
          <w:szCs w:val="19"/>
          <w:highlight w:val="white"/>
        </w:rPr>
        <w:t>policy_previous_policy_fk</w:t>
      </w:r>
      <w:proofErr w:type="spellEnd"/>
      <w:r>
        <w:rPr>
          <w:rFonts w:ascii="Consolas" w:hAnsi="Consolas" w:cs="Consolas"/>
          <w:color w:val="008000"/>
          <w:sz w:val="19"/>
          <w:szCs w:val="19"/>
          <w:highlight w:val="white"/>
        </w:rPr>
        <w:t xml:space="preserve">". </w:t>
      </w:r>
    </w:p>
    <w:p w14:paraId="47539F1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dbo.POLICY</w:t>
      </w:r>
      <w:proofErr w:type="spellEnd"/>
      <w:proofErr w:type="gramEnd"/>
      <w:r>
        <w:rPr>
          <w:rFonts w:ascii="Consolas" w:hAnsi="Consolas" w:cs="Consolas"/>
          <w:color w:val="008000"/>
          <w:sz w:val="19"/>
          <w:szCs w:val="19"/>
          <w:highlight w:val="white"/>
        </w:rPr>
        <w:t>", column '</w:t>
      </w:r>
      <w:proofErr w:type="spellStart"/>
      <w:r>
        <w:rPr>
          <w:rFonts w:ascii="Consolas" w:hAnsi="Consolas" w:cs="Consolas"/>
          <w:color w:val="008000"/>
          <w:sz w:val="19"/>
          <w:szCs w:val="19"/>
          <w:highlight w:val="white"/>
        </w:rPr>
        <w:t>policy_id</w:t>
      </w:r>
      <w:proofErr w:type="spellEnd"/>
      <w:r>
        <w:rPr>
          <w:rFonts w:ascii="Consolas" w:hAnsi="Consolas" w:cs="Consolas"/>
          <w:color w:val="008000"/>
          <w:sz w:val="19"/>
          <w:szCs w:val="19"/>
          <w:highlight w:val="white"/>
        </w:rPr>
        <w:t>'.</w:t>
      </w:r>
    </w:p>
    <w:p w14:paraId="6E0BDE9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p w14:paraId="58675CD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06256A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7A2889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**02 - Constraint to make valid our business rule that customers need to be 18 years or older**</w:t>
      </w:r>
    </w:p>
    <w:p w14:paraId="215E55AF" w14:textId="2D052C65"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**Maximum 75 years old</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
    <w:p w14:paraId="3B09CBB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1D97E6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w:t>
      </w:r>
    </w:p>
    <w:p w14:paraId="0FD31B7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customer_date_of_birth_ck</w:t>
      </w:r>
      <w:proofErr w:type="spellEnd"/>
    </w:p>
    <w:p w14:paraId="30D1B39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date_of_birth</w:t>
      </w:r>
      <w:proofErr w:type="spellEnd"/>
      <w:r>
        <w:rPr>
          <w:rFonts w:ascii="Consolas" w:hAnsi="Consolas" w:cs="Consolas"/>
          <w:color w:val="808080"/>
          <w:sz w:val="19"/>
          <w:szCs w:val="19"/>
          <w:highlight w:val="white"/>
        </w:rPr>
        <w:t>&lt;=</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6570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date_of_birth</w:t>
      </w:r>
      <w:proofErr w:type="spellEnd"/>
      <w:r>
        <w:rPr>
          <w:rFonts w:ascii="Consolas" w:hAnsi="Consolas" w:cs="Consolas"/>
          <w:color w:val="808080"/>
          <w:sz w:val="19"/>
          <w:szCs w:val="19"/>
          <w:highlight w:val="white"/>
        </w:rPr>
        <w:t>&gt;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27375</w:t>
      </w:r>
      <w:r>
        <w:rPr>
          <w:rFonts w:ascii="Consolas" w:hAnsi="Consolas" w:cs="Consolas"/>
          <w:color w:val="808080"/>
          <w:sz w:val="19"/>
          <w:szCs w:val="19"/>
          <w:highlight w:val="white"/>
        </w:rPr>
        <w:t>)</w:t>
      </w:r>
    </w:p>
    <w:p w14:paraId="77E2C4D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1A7A13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26E16F5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317814D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'Mafra'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'Deivid'</w:t>
      </w:r>
      <w:r>
        <w:rPr>
          <w:rFonts w:ascii="Consolas" w:hAnsi="Consolas" w:cs="Consolas"/>
          <w:color w:val="808080"/>
          <w:sz w:val="19"/>
          <w:szCs w:val="19"/>
          <w:highlight w:val="white"/>
        </w:rPr>
        <w:t>,</w:t>
      </w:r>
      <w:r>
        <w:rPr>
          <w:rFonts w:ascii="Consolas" w:hAnsi="Consolas" w:cs="Consolas"/>
          <w:color w:val="000000"/>
          <w:sz w:val="19"/>
          <w:szCs w:val="19"/>
          <w:highlight w:val="white"/>
        </w:rPr>
        <w:t>111</w:t>
      </w:r>
      <w:r>
        <w:rPr>
          <w:rFonts w:ascii="Consolas" w:hAnsi="Consolas" w:cs="Consolas"/>
          <w:color w:val="808080"/>
          <w:sz w:val="19"/>
          <w:szCs w:val="19"/>
          <w:highlight w:val="white"/>
        </w:rPr>
        <w:t>-</w:t>
      </w:r>
      <w:proofErr w:type="gramStart"/>
      <w:r>
        <w:rPr>
          <w:rFonts w:ascii="Consolas" w:hAnsi="Consolas" w:cs="Consolas"/>
          <w:color w:val="000000"/>
          <w:sz w:val="19"/>
          <w:szCs w:val="19"/>
          <w:highlight w:val="white"/>
        </w:rPr>
        <w:t>2222</w:t>
      </w:r>
      <w:r>
        <w:rPr>
          <w:rFonts w:ascii="Consolas" w:hAnsi="Consolas" w:cs="Consolas"/>
          <w:color w:val="808080"/>
          <w:sz w:val="19"/>
          <w:szCs w:val="19"/>
          <w:highlight w:val="white"/>
        </w:rPr>
        <w:t>,</w:t>
      </w:r>
      <w:r>
        <w:rPr>
          <w:rFonts w:ascii="Consolas" w:hAnsi="Consolas" w:cs="Consolas"/>
          <w:color w:val="FF0000"/>
          <w:sz w:val="19"/>
          <w:szCs w:val="19"/>
          <w:highlight w:val="white"/>
        </w:rPr>
        <w:t>'deividmafra@aol.com</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'999, X street'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'M1Q2W3'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'1900-04-06'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66C498E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F2BC2F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6CE37C2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27</w:t>
      </w:r>
    </w:p>
    <w:p w14:paraId="6E1E0E9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INSERT statement conflicted with the CHECK constraint "</w:t>
      </w:r>
      <w:proofErr w:type="spellStart"/>
      <w:r>
        <w:rPr>
          <w:rFonts w:ascii="Consolas" w:hAnsi="Consolas" w:cs="Consolas"/>
          <w:color w:val="008000"/>
          <w:sz w:val="19"/>
          <w:szCs w:val="19"/>
          <w:highlight w:val="white"/>
        </w:rPr>
        <w:t>customer_date_of_birth_ck</w:t>
      </w:r>
      <w:proofErr w:type="spellEnd"/>
      <w:r>
        <w:rPr>
          <w:rFonts w:ascii="Consolas" w:hAnsi="Consolas" w:cs="Consolas"/>
          <w:color w:val="008000"/>
          <w:sz w:val="19"/>
          <w:szCs w:val="19"/>
          <w:highlight w:val="white"/>
        </w:rPr>
        <w:t xml:space="preserve">". </w:t>
      </w:r>
    </w:p>
    <w:p w14:paraId="1222F34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dbo.CUSTOMER</w:t>
      </w:r>
      <w:proofErr w:type="spellEnd"/>
      <w:proofErr w:type="gramEnd"/>
      <w:r>
        <w:rPr>
          <w:rFonts w:ascii="Consolas" w:hAnsi="Consolas" w:cs="Consolas"/>
          <w:color w:val="008000"/>
          <w:sz w:val="19"/>
          <w:szCs w:val="19"/>
          <w:highlight w:val="white"/>
        </w:rPr>
        <w:t>", column '</w:t>
      </w:r>
      <w:proofErr w:type="spellStart"/>
      <w:r>
        <w:rPr>
          <w:rFonts w:ascii="Consolas" w:hAnsi="Consolas" w:cs="Consolas"/>
          <w:color w:val="008000"/>
          <w:sz w:val="19"/>
          <w:szCs w:val="19"/>
          <w:highlight w:val="white"/>
        </w:rPr>
        <w:t>date_of_birth</w:t>
      </w:r>
      <w:proofErr w:type="spellEnd"/>
      <w:r>
        <w:rPr>
          <w:rFonts w:ascii="Consolas" w:hAnsi="Consolas" w:cs="Consolas"/>
          <w:color w:val="008000"/>
          <w:sz w:val="19"/>
          <w:szCs w:val="19"/>
          <w:highlight w:val="white"/>
        </w:rPr>
        <w:t>'.</w:t>
      </w:r>
    </w:p>
    <w:p w14:paraId="61DCA43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p w14:paraId="6894CA9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F2DD3C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C237FD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**03 - Constraint to avoid that the user </w:t>
      </w:r>
      <w:proofErr w:type="gramStart"/>
      <w:r>
        <w:rPr>
          <w:rFonts w:ascii="Consolas" w:hAnsi="Consolas" w:cs="Consolas"/>
          <w:color w:val="008000"/>
          <w:sz w:val="19"/>
          <w:szCs w:val="19"/>
          <w:highlight w:val="white"/>
        </w:rPr>
        <w:t>insert</w:t>
      </w:r>
      <w:proofErr w:type="gramEnd"/>
      <w:r>
        <w:rPr>
          <w:rFonts w:ascii="Consolas" w:hAnsi="Consolas" w:cs="Consolas"/>
          <w:color w:val="008000"/>
          <w:sz w:val="19"/>
          <w:szCs w:val="19"/>
          <w:highlight w:val="white"/>
        </w:rPr>
        <w:t xml:space="preserve"> a job ended date previously that hire date   **</w:t>
      </w:r>
    </w:p>
    <w:p w14:paraId="48EB6A0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A4FD7C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w:t>
      </w:r>
    </w:p>
    <w:p w14:paraId="3416A8F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staff_job_ended_ck</w:t>
      </w:r>
      <w:proofErr w:type="spellEnd"/>
    </w:p>
    <w:p w14:paraId="645CEF3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job_ended</w:t>
      </w:r>
      <w:proofErr w:type="spellEnd"/>
      <w:r>
        <w:rPr>
          <w:rFonts w:ascii="Consolas" w:hAnsi="Consolas" w:cs="Consolas"/>
          <w:color w:val="808080"/>
          <w:sz w:val="19"/>
          <w:szCs w:val="19"/>
          <w:highlight w:val="white"/>
        </w:rPr>
        <w:t>&gt;=</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job_ended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C52B3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BAAF26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1822319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STAFF </w:t>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72D5FF9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'1980-10-16'</w:t>
      </w:r>
      <w:r>
        <w:rPr>
          <w:rFonts w:ascii="Consolas" w:hAnsi="Consolas" w:cs="Consolas"/>
          <w:color w:val="808080"/>
          <w:sz w:val="19"/>
          <w:szCs w:val="19"/>
          <w:highlight w:val="white"/>
        </w:rPr>
        <w:t>,</w:t>
      </w:r>
      <w:r>
        <w:rPr>
          <w:rFonts w:ascii="Consolas" w:hAnsi="Consolas" w:cs="Consolas"/>
          <w:color w:val="FF0000"/>
          <w:sz w:val="19"/>
          <w:szCs w:val="19"/>
          <w:highlight w:val="white"/>
        </w:rPr>
        <w:t>'Walker'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'John'</w:t>
      </w:r>
      <w:r>
        <w:rPr>
          <w:rFonts w:ascii="Consolas" w:hAnsi="Consolas" w:cs="Consolas"/>
          <w:color w:val="808080"/>
          <w:sz w:val="19"/>
          <w:szCs w:val="19"/>
          <w:highlight w:val="white"/>
        </w:rPr>
        <w:t>,</w:t>
      </w:r>
      <w:r>
        <w:rPr>
          <w:rFonts w:ascii="Consolas" w:hAnsi="Consolas" w:cs="Consolas"/>
          <w:color w:val="000000"/>
          <w:sz w:val="19"/>
          <w:szCs w:val="19"/>
          <w:highlight w:val="white"/>
        </w:rPr>
        <w:t>111</w:t>
      </w:r>
      <w:r>
        <w:rPr>
          <w:rFonts w:ascii="Consolas" w:hAnsi="Consolas" w:cs="Consolas"/>
          <w:color w:val="808080"/>
          <w:sz w:val="19"/>
          <w:szCs w:val="19"/>
          <w:highlight w:val="white"/>
        </w:rPr>
        <w:t>-</w:t>
      </w:r>
      <w:proofErr w:type="gramStart"/>
      <w:r>
        <w:rPr>
          <w:rFonts w:ascii="Consolas" w:hAnsi="Consolas" w:cs="Consolas"/>
          <w:color w:val="000000"/>
          <w:sz w:val="19"/>
          <w:szCs w:val="19"/>
          <w:highlight w:val="white"/>
        </w:rPr>
        <w:t>2222</w:t>
      </w:r>
      <w:r>
        <w:rPr>
          <w:rFonts w:ascii="Consolas" w:hAnsi="Consolas" w:cs="Consolas"/>
          <w:color w:val="808080"/>
          <w:sz w:val="19"/>
          <w:szCs w:val="19"/>
          <w:highlight w:val="white"/>
        </w:rPr>
        <w:t>,</w:t>
      </w:r>
      <w:r>
        <w:rPr>
          <w:rFonts w:ascii="Consolas" w:hAnsi="Consolas" w:cs="Consolas"/>
          <w:color w:val="FF0000"/>
          <w:sz w:val="19"/>
          <w:szCs w:val="19"/>
          <w:highlight w:val="white"/>
        </w:rPr>
        <w:t>'wj@aol.com</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'999, X street'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'M1Q2W3'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'2015-03-01'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'2015-02-01'</w:t>
      </w:r>
      <w:r>
        <w:rPr>
          <w:rFonts w:ascii="Consolas" w:hAnsi="Consolas" w:cs="Consolas"/>
          <w:color w:val="808080"/>
          <w:sz w:val="19"/>
          <w:szCs w:val="19"/>
          <w:highlight w:val="white"/>
        </w:rPr>
        <w:t>);</w:t>
      </w:r>
    </w:p>
    <w:p w14:paraId="16BA4BF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401515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419983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44</w:t>
      </w:r>
    </w:p>
    <w:p w14:paraId="395CF88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INSERT statement conflicted with the CHECK constraint "</w:t>
      </w:r>
      <w:proofErr w:type="spellStart"/>
      <w:r>
        <w:rPr>
          <w:rFonts w:ascii="Consolas" w:hAnsi="Consolas" w:cs="Consolas"/>
          <w:color w:val="008000"/>
          <w:sz w:val="19"/>
          <w:szCs w:val="19"/>
          <w:highlight w:val="white"/>
        </w:rPr>
        <w:t>staff_job_ended_ck</w:t>
      </w:r>
      <w:proofErr w:type="spellEnd"/>
      <w:r>
        <w:rPr>
          <w:rFonts w:ascii="Consolas" w:hAnsi="Consolas" w:cs="Consolas"/>
          <w:color w:val="008000"/>
          <w:sz w:val="19"/>
          <w:szCs w:val="19"/>
          <w:highlight w:val="white"/>
        </w:rPr>
        <w:t xml:space="preserve">". </w:t>
      </w:r>
    </w:p>
    <w:p w14:paraId="3EB7693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dbo.STAFF</w:t>
      </w:r>
      <w:proofErr w:type="spellEnd"/>
      <w:proofErr w:type="gramEnd"/>
      <w:r>
        <w:rPr>
          <w:rFonts w:ascii="Consolas" w:hAnsi="Consolas" w:cs="Consolas"/>
          <w:color w:val="008000"/>
          <w:sz w:val="19"/>
          <w:szCs w:val="19"/>
          <w:highlight w:val="white"/>
        </w:rPr>
        <w:t>".</w:t>
      </w:r>
    </w:p>
    <w:p w14:paraId="1D4BA3A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p w14:paraId="79D29E4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00FDF3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BF41D5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**04 - Constraint to confirm beneficiary percentage greater </w:t>
      </w:r>
      <w:proofErr w:type="spellStart"/>
      <w:r>
        <w:rPr>
          <w:rFonts w:ascii="Consolas" w:hAnsi="Consolas" w:cs="Consolas"/>
          <w:color w:val="008000"/>
          <w:sz w:val="19"/>
          <w:szCs w:val="19"/>
          <w:highlight w:val="white"/>
        </w:rPr>
        <w:t>then</w:t>
      </w:r>
      <w:proofErr w:type="spellEnd"/>
      <w:r>
        <w:rPr>
          <w:rFonts w:ascii="Consolas" w:hAnsi="Consolas" w:cs="Consolas"/>
          <w:color w:val="008000"/>
          <w:sz w:val="19"/>
          <w:szCs w:val="19"/>
          <w:highlight w:val="white"/>
        </w:rPr>
        <w:t xml:space="preserve"> 0 and maximum 100%    ********</w:t>
      </w:r>
    </w:p>
    <w:p w14:paraId="7F15BDC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01EB08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BENEFICIARY</w:t>
      </w:r>
    </w:p>
    <w:p w14:paraId="3467AD5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beneficiary_beneficiary_percentage_ck</w:t>
      </w:r>
      <w:proofErr w:type="spellEnd"/>
    </w:p>
    <w:p w14:paraId="087101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beneficiary_percentage</w:t>
      </w:r>
      <w:proofErr w:type="spellEnd"/>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beneficiary_percentage</w:t>
      </w:r>
      <w:proofErr w:type="spellEnd"/>
      <w:r>
        <w:rPr>
          <w:rFonts w:ascii="Consolas" w:hAnsi="Consolas" w:cs="Consolas"/>
          <w:color w:val="808080"/>
          <w:sz w:val="19"/>
          <w:szCs w:val="19"/>
          <w:highlight w:val="white"/>
        </w:rPr>
        <w:t>&lt;=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724224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E8F130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01D8D9B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BENEFICIARY </w:t>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77251E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'Paris'</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Nathalia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'Andrea'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'1988-04-06'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'Spouse'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'DAP</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'DAP'</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661FE44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0847C1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2599361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61</w:t>
      </w:r>
    </w:p>
    <w:p w14:paraId="01BD62A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The INSERT statement conflicted with the CHECK constraint "</w:t>
      </w:r>
      <w:proofErr w:type="spellStart"/>
      <w:r>
        <w:rPr>
          <w:rFonts w:ascii="Consolas" w:hAnsi="Consolas" w:cs="Consolas"/>
          <w:color w:val="008000"/>
          <w:sz w:val="19"/>
          <w:szCs w:val="19"/>
          <w:highlight w:val="white"/>
        </w:rPr>
        <w:t>beneficiary_beneficiary_percentage_ck</w:t>
      </w:r>
      <w:proofErr w:type="spellEnd"/>
      <w:r>
        <w:rPr>
          <w:rFonts w:ascii="Consolas" w:hAnsi="Consolas" w:cs="Consolas"/>
          <w:color w:val="008000"/>
          <w:sz w:val="19"/>
          <w:szCs w:val="19"/>
          <w:highlight w:val="white"/>
        </w:rPr>
        <w:t xml:space="preserve">". </w:t>
      </w:r>
    </w:p>
    <w:p w14:paraId="597F81E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dbo.BENEFICIARY</w:t>
      </w:r>
      <w:proofErr w:type="spellEnd"/>
      <w:proofErr w:type="gramEnd"/>
      <w:r>
        <w:rPr>
          <w:rFonts w:ascii="Consolas" w:hAnsi="Consolas" w:cs="Consolas"/>
          <w:color w:val="008000"/>
          <w:sz w:val="19"/>
          <w:szCs w:val="19"/>
          <w:highlight w:val="white"/>
        </w:rPr>
        <w:t>", column '</w:t>
      </w:r>
      <w:proofErr w:type="spellStart"/>
      <w:r>
        <w:rPr>
          <w:rFonts w:ascii="Consolas" w:hAnsi="Consolas" w:cs="Consolas"/>
          <w:color w:val="008000"/>
          <w:sz w:val="19"/>
          <w:szCs w:val="19"/>
          <w:highlight w:val="white"/>
        </w:rPr>
        <w:t>beneficiary_percentage</w:t>
      </w:r>
      <w:proofErr w:type="spellEnd"/>
      <w:r>
        <w:rPr>
          <w:rFonts w:ascii="Consolas" w:hAnsi="Consolas" w:cs="Consolas"/>
          <w:color w:val="008000"/>
          <w:sz w:val="19"/>
          <w:szCs w:val="19"/>
          <w:highlight w:val="white"/>
        </w:rPr>
        <w:t>'.</w:t>
      </w:r>
    </w:p>
    <w:p w14:paraId="0BA6785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p w14:paraId="0C62BBA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2C4E12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5FEBB4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**05 - Constraint to confirm the maximum value of coverage to be paid is </w:t>
      </w:r>
      <w:proofErr w:type="gramStart"/>
      <w:r>
        <w:rPr>
          <w:rFonts w:ascii="Consolas" w:hAnsi="Consolas" w:cs="Consolas"/>
          <w:color w:val="008000"/>
          <w:sz w:val="19"/>
          <w:szCs w:val="19"/>
          <w:highlight w:val="white"/>
        </w:rPr>
        <w:t>4,000,000.00  *</w:t>
      </w:r>
      <w:proofErr w:type="gramEnd"/>
      <w:r>
        <w:rPr>
          <w:rFonts w:ascii="Consolas" w:hAnsi="Consolas" w:cs="Consolas"/>
          <w:color w:val="008000"/>
          <w:sz w:val="19"/>
          <w:szCs w:val="19"/>
          <w:highlight w:val="white"/>
        </w:rPr>
        <w:t>*******</w:t>
      </w:r>
    </w:p>
    <w:p w14:paraId="6863ADB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0D442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w:t>
      </w:r>
    </w:p>
    <w:p w14:paraId="3EFBE5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category_coverage_ck</w:t>
      </w:r>
      <w:proofErr w:type="spellEnd"/>
    </w:p>
    <w:p w14:paraId="608F2AF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coverage</w:t>
      </w:r>
      <w:r>
        <w:rPr>
          <w:rFonts w:ascii="Consolas" w:hAnsi="Consolas" w:cs="Consolas"/>
          <w:color w:val="808080"/>
          <w:sz w:val="19"/>
          <w:szCs w:val="19"/>
          <w:highlight w:val="white"/>
        </w:rPr>
        <w:t>&lt;=</w:t>
      </w:r>
      <w:r>
        <w:rPr>
          <w:rFonts w:ascii="Consolas" w:hAnsi="Consolas" w:cs="Consolas"/>
          <w:color w:val="000000"/>
          <w:sz w:val="19"/>
          <w:szCs w:val="19"/>
          <w:highlight w:val="white"/>
        </w:rPr>
        <w:t>4000000</w:t>
      </w:r>
      <w:r>
        <w:rPr>
          <w:rFonts w:ascii="Consolas" w:hAnsi="Consolas" w:cs="Consolas"/>
          <w:color w:val="808080"/>
          <w:sz w:val="19"/>
          <w:szCs w:val="19"/>
          <w:highlight w:val="white"/>
        </w:rPr>
        <w:t>);</w:t>
      </w:r>
    </w:p>
    <w:p w14:paraId="6F70409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06B9CA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7B668A5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CATEGORY </w:t>
      </w:r>
      <w:r>
        <w:rPr>
          <w:rFonts w:ascii="Consolas" w:hAnsi="Consolas" w:cs="Consolas"/>
          <w:color w:val="0000FF"/>
          <w:sz w:val="19"/>
          <w:szCs w:val="19"/>
          <w:highlight w:val="white"/>
        </w:rPr>
        <w:t>VALUES</w:t>
      </w:r>
    </w:p>
    <w:p w14:paraId="27D6F2B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'DIA'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'DIAMOND'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5000000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7C2B3EA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20FB8D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50336CE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79</w:t>
      </w:r>
    </w:p>
    <w:p w14:paraId="5FE6588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INSERT statement conflicted with the CHECK constraint "</w:t>
      </w:r>
      <w:proofErr w:type="spellStart"/>
      <w:r>
        <w:rPr>
          <w:rFonts w:ascii="Consolas" w:hAnsi="Consolas" w:cs="Consolas"/>
          <w:color w:val="008000"/>
          <w:sz w:val="19"/>
          <w:szCs w:val="19"/>
          <w:highlight w:val="white"/>
        </w:rPr>
        <w:t>category_coverage_ck</w:t>
      </w:r>
      <w:proofErr w:type="spellEnd"/>
      <w:r>
        <w:rPr>
          <w:rFonts w:ascii="Consolas" w:hAnsi="Consolas" w:cs="Consolas"/>
          <w:color w:val="008000"/>
          <w:sz w:val="19"/>
          <w:szCs w:val="19"/>
          <w:highlight w:val="white"/>
        </w:rPr>
        <w:t xml:space="preserve">". </w:t>
      </w:r>
    </w:p>
    <w:p w14:paraId="22DEEEC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dbo.CATEGORY</w:t>
      </w:r>
      <w:proofErr w:type="spellEnd"/>
      <w:proofErr w:type="gramEnd"/>
      <w:r>
        <w:rPr>
          <w:rFonts w:ascii="Consolas" w:hAnsi="Consolas" w:cs="Consolas"/>
          <w:color w:val="008000"/>
          <w:sz w:val="19"/>
          <w:szCs w:val="19"/>
          <w:highlight w:val="white"/>
        </w:rPr>
        <w:t>", column 'coverage'.</w:t>
      </w:r>
    </w:p>
    <w:p w14:paraId="0BBA8B09" w14:textId="5D7A7FC3" w:rsidR="006331DE" w:rsidRDefault="007349F3" w:rsidP="007349F3">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sectPr w:rsidR="006331DE" w:rsidSect="00D609EF">
      <w:type w:val="continuous"/>
      <w:pgSz w:w="12240" w:h="15840"/>
      <w:pgMar w:top="1080" w:right="720" w:bottom="2880" w:left="720" w:header="1080" w:footer="17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C7808" w14:textId="77777777" w:rsidR="00656076" w:rsidRDefault="00656076">
      <w:pPr>
        <w:spacing w:after="0" w:line="240" w:lineRule="auto"/>
      </w:pPr>
      <w:r>
        <w:separator/>
      </w:r>
    </w:p>
  </w:endnote>
  <w:endnote w:type="continuationSeparator" w:id="0">
    <w:p w14:paraId="15BDB431" w14:textId="77777777" w:rsidR="00656076" w:rsidRDefault="0065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icrosoft PhagsPa">
    <w:panose1 w:val="020B0502040204020203"/>
    <w:charset w:val="00"/>
    <w:family w:val="swiss"/>
    <w:pitch w:val="variable"/>
    <w:sig w:usb0="00000003" w:usb1="00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FMono-Regular">
    <w:altName w:val="Cambria"/>
    <w:panose1 w:val="00000000000000000000"/>
    <w:charset w:val="00"/>
    <w:family w:val="roman"/>
    <w:notTrueType/>
    <w:pitch w:val="default"/>
  </w:font>
  <w:font w:name="docs-Calib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461853"/>
      <w:docPartObj>
        <w:docPartGallery w:val="Page Numbers (Bottom of Page)"/>
        <w:docPartUnique/>
      </w:docPartObj>
    </w:sdtPr>
    <w:sdtEndPr>
      <w:rPr>
        <w:color w:val="7F7F7F" w:themeColor="background1" w:themeShade="7F"/>
        <w:spacing w:val="60"/>
      </w:rPr>
    </w:sdtEndPr>
    <w:sdtContent>
      <w:p w14:paraId="38D4271C" w14:textId="28CFDD54"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923328"/>
      <w:docPartObj>
        <w:docPartGallery w:val="Page Numbers (Bottom of Page)"/>
        <w:docPartUnique/>
      </w:docPartObj>
    </w:sdtPr>
    <w:sdtEndPr>
      <w:rPr>
        <w:color w:val="7F7F7F" w:themeColor="background1" w:themeShade="7F"/>
        <w:spacing w:val="60"/>
      </w:rPr>
    </w:sdtEndPr>
    <w:sdtContent>
      <w:p w14:paraId="5E219C53" w14:textId="25257654"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523881"/>
      <w:docPartObj>
        <w:docPartGallery w:val="Page Numbers (Bottom of Page)"/>
        <w:docPartUnique/>
      </w:docPartObj>
    </w:sdtPr>
    <w:sdtEndPr>
      <w:rPr>
        <w:color w:val="7F7F7F" w:themeColor="background1" w:themeShade="7F"/>
        <w:spacing w:val="60"/>
      </w:rPr>
    </w:sdtEndPr>
    <w:sdtContent>
      <w:p w14:paraId="271A904E" w14:textId="3C1E1151"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084444"/>
      <w:docPartObj>
        <w:docPartGallery w:val="Page Numbers (Bottom of Page)"/>
        <w:docPartUnique/>
      </w:docPartObj>
    </w:sdtPr>
    <w:sdtEndPr>
      <w:rPr>
        <w:color w:val="7F7F7F" w:themeColor="background1" w:themeShade="7F"/>
        <w:spacing w:val="60"/>
      </w:rPr>
    </w:sdtEndPr>
    <w:sdtContent>
      <w:p w14:paraId="3839B844" w14:textId="6945333C"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4DEDC9" w14:textId="77777777" w:rsidR="003B0E48" w:rsidRPr="00D80533" w:rsidRDefault="003B0E48" w:rsidP="00D8053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43822"/>
      <w:docPartObj>
        <w:docPartGallery w:val="Page Numbers (Bottom of Page)"/>
        <w:docPartUnique/>
      </w:docPartObj>
    </w:sdtPr>
    <w:sdtEndPr>
      <w:rPr>
        <w:color w:val="7F7F7F" w:themeColor="background1" w:themeShade="7F"/>
        <w:spacing w:val="60"/>
      </w:rPr>
    </w:sdtEndPr>
    <w:sdtContent>
      <w:p w14:paraId="748A332B" w14:textId="6759DD59"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B2099A" w14:textId="77777777" w:rsidR="003B0E48" w:rsidRDefault="003B0E48" w:rsidP="00D02B24">
    <w:pPr>
      <w:pStyle w:val="Organization"/>
      <w:ind w:left="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108572"/>
      <w:docPartObj>
        <w:docPartGallery w:val="Page Numbers (Bottom of Page)"/>
        <w:docPartUnique/>
      </w:docPartObj>
    </w:sdtPr>
    <w:sdtEndPr>
      <w:rPr>
        <w:color w:val="7F7F7F" w:themeColor="background1" w:themeShade="7F"/>
        <w:spacing w:val="60"/>
      </w:rPr>
    </w:sdtEndPr>
    <w:sdtContent>
      <w:p w14:paraId="56B92FB9" w14:textId="77777777"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68B077" w14:textId="77777777" w:rsidR="003B0E48" w:rsidRDefault="003B0E48" w:rsidP="00D02B24">
    <w:pPr>
      <w:pStyle w:val="Organization"/>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53F0D" w14:textId="77777777" w:rsidR="00656076" w:rsidRDefault="00656076">
      <w:pPr>
        <w:spacing w:after="0" w:line="240" w:lineRule="auto"/>
      </w:pPr>
      <w:r>
        <w:separator/>
      </w:r>
    </w:p>
  </w:footnote>
  <w:footnote w:type="continuationSeparator" w:id="0">
    <w:p w14:paraId="33AE0575" w14:textId="77777777" w:rsidR="00656076" w:rsidRDefault="00656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2B72A" w14:textId="77777777" w:rsidR="003B0E48" w:rsidRPr="00B61E62" w:rsidRDefault="003B0E48" w:rsidP="00B61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997B5" w14:textId="77777777" w:rsidR="003B0E48" w:rsidRDefault="003B0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079D"/>
    <w:multiLevelType w:val="hybridMultilevel"/>
    <w:tmpl w:val="30A21BBA"/>
    <w:lvl w:ilvl="0" w:tplc="0416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960A6"/>
    <w:multiLevelType w:val="hybridMultilevel"/>
    <w:tmpl w:val="0CD82F32"/>
    <w:lvl w:ilvl="0" w:tplc="0416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C7286"/>
    <w:multiLevelType w:val="hybridMultilevel"/>
    <w:tmpl w:val="82D6D5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FF6480A"/>
    <w:multiLevelType w:val="hybridMultilevel"/>
    <w:tmpl w:val="EC0668DA"/>
    <w:lvl w:ilvl="0" w:tplc="041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wNDcwMjQzsDQ2MTJX0lEKTi0uzszPAymwrAUAw8VXhSwAAAA="/>
  </w:docVars>
  <w:rsids>
    <w:rsidRoot w:val="00DE2C3A"/>
    <w:rsid w:val="00004C77"/>
    <w:rsid w:val="00015D11"/>
    <w:rsid w:val="00030DA6"/>
    <w:rsid w:val="000440B6"/>
    <w:rsid w:val="0009159B"/>
    <w:rsid w:val="000E1A93"/>
    <w:rsid w:val="00145FAB"/>
    <w:rsid w:val="001504FF"/>
    <w:rsid w:val="001526EF"/>
    <w:rsid w:val="001647D1"/>
    <w:rsid w:val="0017446E"/>
    <w:rsid w:val="001762B0"/>
    <w:rsid w:val="001813C5"/>
    <w:rsid w:val="001872AD"/>
    <w:rsid w:val="001931C0"/>
    <w:rsid w:val="001C78E0"/>
    <w:rsid w:val="001F092F"/>
    <w:rsid w:val="001F5DC5"/>
    <w:rsid w:val="00211037"/>
    <w:rsid w:val="00233C53"/>
    <w:rsid w:val="002A6438"/>
    <w:rsid w:val="002C3529"/>
    <w:rsid w:val="002D3C80"/>
    <w:rsid w:val="002E5086"/>
    <w:rsid w:val="003019A9"/>
    <w:rsid w:val="003236EB"/>
    <w:rsid w:val="003A67F6"/>
    <w:rsid w:val="003B095A"/>
    <w:rsid w:val="003B0E48"/>
    <w:rsid w:val="003D0EFF"/>
    <w:rsid w:val="0040374B"/>
    <w:rsid w:val="00461DE4"/>
    <w:rsid w:val="004C1A98"/>
    <w:rsid w:val="004C7AF4"/>
    <w:rsid w:val="0054230A"/>
    <w:rsid w:val="005C1DAA"/>
    <w:rsid w:val="005C5A05"/>
    <w:rsid w:val="005D146F"/>
    <w:rsid w:val="005F21E9"/>
    <w:rsid w:val="00611832"/>
    <w:rsid w:val="006331DE"/>
    <w:rsid w:val="00656076"/>
    <w:rsid w:val="00675494"/>
    <w:rsid w:val="006A208B"/>
    <w:rsid w:val="006B0E1C"/>
    <w:rsid w:val="006C166A"/>
    <w:rsid w:val="006C3F3F"/>
    <w:rsid w:val="006E6EE8"/>
    <w:rsid w:val="00710367"/>
    <w:rsid w:val="00711FBC"/>
    <w:rsid w:val="00717D66"/>
    <w:rsid w:val="007337E1"/>
    <w:rsid w:val="007349F3"/>
    <w:rsid w:val="007430FD"/>
    <w:rsid w:val="007538D9"/>
    <w:rsid w:val="00791123"/>
    <w:rsid w:val="007A65F8"/>
    <w:rsid w:val="00801945"/>
    <w:rsid w:val="00816F10"/>
    <w:rsid w:val="00821102"/>
    <w:rsid w:val="00835D9B"/>
    <w:rsid w:val="008435AE"/>
    <w:rsid w:val="008758D1"/>
    <w:rsid w:val="008A01F2"/>
    <w:rsid w:val="008D31BD"/>
    <w:rsid w:val="008D5F2C"/>
    <w:rsid w:val="009214AF"/>
    <w:rsid w:val="00995B45"/>
    <w:rsid w:val="009B4642"/>
    <w:rsid w:val="009F343D"/>
    <w:rsid w:val="00A461EA"/>
    <w:rsid w:val="00A70772"/>
    <w:rsid w:val="00AE30FA"/>
    <w:rsid w:val="00B3251B"/>
    <w:rsid w:val="00B61E62"/>
    <w:rsid w:val="00B71AA2"/>
    <w:rsid w:val="00B77DA8"/>
    <w:rsid w:val="00BD4FDE"/>
    <w:rsid w:val="00BD5072"/>
    <w:rsid w:val="00BD75B7"/>
    <w:rsid w:val="00BE58D8"/>
    <w:rsid w:val="00C17115"/>
    <w:rsid w:val="00C3326C"/>
    <w:rsid w:val="00C5257E"/>
    <w:rsid w:val="00C746AA"/>
    <w:rsid w:val="00C7544A"/>
    <w:rsid w:val="00C93FB9"/>
    <w:rsid w:val="00CD6DEB"/>
    <w:rsid w:val="00CD7197"/>
    <w:rsid w:val="00CF17AA"/>
    <w:rsid w:val="00CF4FD5"/>
    <w:rsid w:val="00D02B24"/>
    <w:rsid w:val="00D0602B"/>
    <w:rsid w:val="00D609EF"/>
    <w:rsid w:val="00D65F41"/>
    <w:rsid w:val="00D73C90"/>
    <w:rsid w:val="00D80533"/>
    <w:rsid w:val="00D8379E"/>
    <w:rsid w:val="00DB10D4"/>
    <w:rsid w:val="00DB62A4"/>
    <w:rsid w:val="00DB6E18"/>
    <w:rsid w:val="00DE2C3A"/>
    <w:rsid w:val="00E0190C"/>
    <w:rsid w:val="00E06E64"/>
    <w:rsid w:val="00E07266"/>
    <w:rsid w:val="00E07CB4"/>
    <w:rsid w:val="00E10C4D"/>
    <w:rsid w:val="00E133C2"/>
    <w:rsid w:val="00E15D36"/>
    <w:rsid w:val="00E44E57"/>
    <w:rsid w:val="00ED0D4A"/>
    <w:rsid w:val="00F27697"/>
    <w:rsid w:val="00F57ED5"/>
    <w:rsid w:val="00F87216"/>
    <w:rsid w:val="00F96319"/>
    <w:rsid w:val="00FD0035"/>
    <w:rsid w:val="00FD0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FDB18"/>
  <w15:chartTrackingRefBased/>
  <w15:docId w15:val="{2818EC41-3399-41D1-99D5-2D93B37D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8"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92F"/>
  </w:style>
  <w:style w:type="paragraph" w:styleId="Heading1">
    <w:name w:val="heading 1"/>
    <w:basedOn w:val="Normal"/>
    <w:next w:val="Normal"/>
    <w:link w:val="Heading1Char"/>
    <w:uiPriority w:val="3"/>
    <w:qFormat/>
    <w:rsid w:val="006B0E1C"/>
    <w:pPr>
      <w:keepNext/>
      <w:keepLines/>
      <w:spacing w:before="320" w:after="0" w:line="240" w:lineRule="auto"/>
      <w:contextualSpacing/>
      <w:outlineLvl w:val="0"/>
    </w:pPr>
    <w:rPr>
      <w:rFonts w:eastAsiaTheme="majorEastAsia" w:cstheme="majorBidi"/>
      <w:b/>
      <w:color w:val="BF2B0E" w:themeColor="accent1" w:themeShade="BF"/>
      <w:sz w:val="44"/>
      <w:szCs w:val="32"/>
    </w:rPr>
  </w:style>
  <w:style w:type="paragraph" w:styleId="Heading2">
    <w:name w:val="heading 2"/>
    <w:basedOn w:val="Normal"/>
    <w:next w:val="Normal"/>
    <w:link w:val="Heading2Char"/>
    <w:uiPriority w:val="3"/>
    <w:unhideWhenUsed/>
    <w:qFormat/>
    <w:rsid w:val="00D65F41"/>
    <w:pPr>
      <w:keepNext/>
      <w:keepLines/>
      <w:spacing w:after="0" w:line="264" w:lineRule="auto"/>
      <w:outlineLvl w:val="1"/>
    </w:pPr>
    <w:rPr>
      <w:rFonts w:asciiTheme="majorHAnsi" w:eastAsiaTheme="majorEastAsia" w:hAnsiTheme="majorHAnsi" w:cstheme="majorBidi"/>
      <w:color w:val="BF2B0E" w:themeColor="accent1" w:themeShade="BF"/>
      <w:sz w:val="18"/>
      <w:szCs w:val="26"/>
    </w:rPr>
  </w:style>
  <w:style w:type="paragraph" w:styleId="Heading3">
    <w:name w:val="heading 3"/>
    <w:basedOn w:val="Normal"/>
    <w:next w:val="Normal"/>
    <w:link w:val="Heading3Char"/>
    <w:uiPriority w:val="3"/>
    <w:unhideWhenUsed/>
    <w:qFormat/>
    <w:rsid w:val="007349F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Heading4">
    <w:name w:val="heading 4"/>
    <w:basedOn w:val="Normal"/>
    <w:next w:val="Normal"/>
    <w:link w:val="Heading4Char"/>
    <w:uiPriority w:val="3"/>
    <w:unhideWhenUsed/>
    <w:qFormat/>
    <w:rsid w:val="001647D1"/>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EF4623" w:themeColor="accent1"/>
      <w:spacing w:val="0"/>
    </w:rPr>
  </w:style>
  <w:style w:type="paragraph" w:styleId="Date">
    <w:name w:val="Date"/>
    <w:basedOn w:val="Normal"/>
    <w:link w:val="DateChar"/>
    <w:uiPriority w:val="1"/>
    <w:qFormat/>
    <w:pPr>
      <w:spacing w:after="40" w:line="240" w:lineRule="auto"/>
    </w:pPr>
    <w:rPr>
      <w:rFonts w:asciiTheme="majorHAnsi" w:hAnsiTheme="majorHAnsi" w:cstheme="majorHAnsi"/>
      <w:color w:val="000000" w:themeColor="text1"/>
      <w:sz w:val="36"/>
      <w:szCs w:val="42"/>
      <w:lang w:val="en-GB" w:eastAsia="en-US"/>
    </w:rPr>
  </w:style>
  <w:style w:type="character" w:customStyle="1" w:styleId="DateChar">
    <w:name w:val="Date Char"/>
    <w:basedOn w:val="DefaultParagraphFont"/>
    <w:link w:val="Date"/>
    <w:uiPriority w:val="1"/>
    <w:rPr>
      <w:rFonts w:asciiTheme="majorHAnsi" w:hAnsiTheme="majorHAnsi" w:cstheme="majorHAnsi"/>
      <w:color w:val="000000" w:themeColor="text1"/>
      <w:sz w:val="36"/>
      <w:szCs w:val="42"/>
      <w:lang w:val="en-GB" w:eastAsia="en-US"/>
    </w:rPr>
  </w:style>
  <w:style w:type="table" w:styleId="TableGrid">
    <w:name w:val="Table Grid"/>
    <w:basedOn w:val="TableNormal"/>
    <w:uiPriority w:val="59"/>
    <w:rsid w:val="00D65F41"/>
    <w:pPr>
      <w:spacing w:before="120" w:line="240" w:lineRule="auto"/>
      <w:ind w:left="115" w:right="115"/>
    </w:pPr>
    <w:rPr>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val="0"/>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styleId="Title">
    <w:name w:val="Title"/>
    <w:basedOn w:val="Normal"/>
    <w:link w:val="TitleChar"/>
    <w:uiPriority w:val="2"/>
    <w:qFormat/>
    <w:rsid w:val="00D65F41"/>
    <w:pPr>
      <w:spacing w:after="40" w:line="240" w:lineRule="auto"/>
      <w:ind w:left="115" w:right="115"/>
    </w:pPr>
    <w:rPr>
      <w:b/>
      <w:color w:val="BF2B0E" w:themeColor="accent1" w:themeShade="BF"/>
      <w:sz w:val="44"/>
      <w:szCs w:val="42"/>
      <w:lang w:val="en-GB" w:eastAsia="en-US"/>
    </w:rPr>
  </w:style>
  <w:style w:type="character" w:customStyle="1" w:styleId="TitleChar">
    <w:name w:val="Title Char"/>
    <w:basedOn w:val="DefaultParagraphFont"/>
    <w:link w:val="Title"/>
    <w:uiPriority w:val="2"/>
    <w:rsid w:val="00D65F41"/>
    <w:rPr>
      <w:b/>
      <w:color w:val="BF2B0E" w:themeColor="accent1" w:themeShade="BF"/>
      <w:sz w:val="44"/>
      <w:szCs w:val="42"/>
      <w:lang w:val="en-GB" w:eastAsia="en-US"/>
    </w:rPr>
  </w:style>
  <w:style w:type="paragraph" w:styleId="Header">
    <w:name w:val="header"/>
    <w:basedOn w:val="Normal"/>
    <w:link w:val="HeaderChar"/>
    <w:uiPriority w:val="99"/>
    <w:qFormat/>
    <w:pPr>
      <w:spacing w:after="380" w:line="240" w:lineRule="auto"/>
    </w:pPr>
    <w:rPr>
      <w:lang w:val="en-GB" w:eastAsia="en-US"/>
    </w:rPr>
  </w:style>
  <w:style w:type="character" w:customStyle="1" w:styleId="HeaderChar">
    <w:name w:val="Header Char"/>
    <w:basedOn w:val="DefaultParagraphFont"/>
    <w:link w:val="Header"/>
    <w:uiPriority w:val="99"/>
    <w:rPr>
      <w:color w:val="404040" w:themeColor="text1" w:themeTint="BF"/>
      <w:sz w:val="20"/>
      <w:szCs w:val="20"/>
      <w:lang w:val="en-GB" w:eastAsia="en-US"/>
    </w:rPr>
  </w:style>
  <w:style w:type="paragraph" w:styleId="Footer">
    <w:name w:val="footer"/>
    <w:basedOn w:val="Normal"/>
    <w:link w:val="FooterChar"/>
    <w:uiPriority w:val="99"/>
    <w:unhideWhenUsed/>
    <w:qFormat/>
    <w:rsid w:val="00D65F41"/>
    <w:pPr>
      <w:spacing w:after="0" w:line="240" w:lineRule="auto"/>
      <w:ind w:left="29" w:right="29"/>
    </w:pPr>
    <w:rPr>
      <w:color w:val="BF2B0E" w:themeColor="accent1" w:themeShade="BF"/>
      <w:lang w:val="en-GB" w:eastAsia="en-US"/>
    </w:rPr>
  </w:style>
  <w:style w:type="character" w:customStyle="1" w:styleId="FooterChar">
    <w:name w:val="Footer Char"/>
    <w:basedOn w:val="DefaultParagraphFont"/>
    <w:link w:val="Footer"/>
    <w:uiPriority w:val="99"/>
    <w:rsid w:val="00D65F41"/>
    <w:rPr>
      <w:color w:val="BF2B0E" w:themeColor="accent1" w:themeShade="BF"/>
      <w:lang w:val="en-GB" w:eastAsia="en-US"/>
    </w:rPr>
  </w:style>
  <w:style w:type="paragraph" w:customStyle="1" w:styleId="Graphic">
    <w:name w:val="Graphic"/>
    <w:basedOn w:val="Normal"/>
    <w:uiPriority w:val="11"/>
    <w:qFormat/>
    <w:pPr>
      <w:spacing w:after="80" w:line="240" w:lineRule="auto"/>
      <w:jc w:val="center"/>
    </w:pPr>
    <w:rPr>
      <w:lang w:val="en-GB" w:eastAsia="en-US"/>
    </w:rPr>
  </w:style>
  <w:style w:type="paragraph" w:customStyle="1" w:styleId="Organization">
    <w:name w:val="Organization"/>
    <w:basedOn w:val="Normal"/>
    <w:uiPriority w:val="10"/>
    <w:qFormat/>
    <w:pPr>
      <w:spacing w:after="60" w:line="240" w:lineRule="auto"/>
      <w:ind w:left="29" w:right="29"/>
    </w:pPr>
    <w:rPr>
      <w:b/>
      <w:color w:val="EF4623" w:themeColor="accent1"/>
      <w:sz w:val="36"/>
      <w:lang w:val="en-GB" w:eastAsia="en-US"/>
    </w:rPr>
  </w:style>
  <w:style w:type="character" w:styleId="Strong">
    <w:name w:val="Strong"/>
    <w:basedOn w:val="DefaultParagraphFont"/>
    <w:uiPriority w:val="22"/>
    <w:qFormat/>
    <w:rPr>
      <w:b/>
      <w:bCs/>
    </w:rPr>
  </w:style>
  <w:style w:type="paragraph" w:customStyle="1" w:styleId="Terms">
    <w:name w:val="Terms"/>
    <w:basedOn w:val="Normal"/>
    <w:uiPriority w:val="4"/>
    <w:qFormat/>
    <w:rsid w:val="00D65F41"/>
    <w:pPr>
      <w:spacing w:before="220" w:line="240" w:lineRule="auto"/>
      <w:jc w:val="right"/>
    </w:pPr>
    <w:rPr>
      <w:color w:val="BF2B0E" w:themeColor="accent1" w:themeShade="BF"/>
      <w:lang w:val="en-GB" w:eastAsia="en-US"/>
    </w:rPr>
  </w:style>
  <w:style w:type="paragraph" w:styleId="Closing">
    <w:name w:val="Closing"/>
    <w:basedOn w:val="Normal"/>
    <w:link w:val="ClosingChar"/>
    <w:uiPriority w:val="8"/>
    <w:unhideWhenUsed/>
    <w:qFormat/>
    <w:pPr>
      <w:jc w:val="right"/>
    </w:pPr>
    <w:rPr>
      <w:b/>
      <w:lang w:val="en-GB" w:eastAsia="en-US"/>
    </w:rPr>
  </w:style>
  <w:style w:type="character" w:customStyle="1" w:styleId="ClosingChar">
    <w:name w:val="Closing Char"/>
    <w:basedOn w:val="DefaultParagraphFont"/>
    <w:link w:val="Closing"/>
    <w:uiPriority w:val="8"/>
    <w:rPr>
      <w:b/>
      <w:color w:val="404040" w:themeColor="text1" w:themeTint="BF"/>
      <w:lang w:val="en-GB" w:eastAsia="en-US"/>
    </w:rPr>
  </w:style>
  <w:style w:type="character" w:customStyle="1" w:styleId="Heading1Char">
    <w:name w:val="Heading 1 Char"/>
    <w:basedOn w:val="DefaultParagraphFont"/>
    <w:link w:val="Heading1"/>
    <w:uiPriority w:val="3"/>
    <w:rsid w:val="006B0E1C"/>
    <w:rPr>
      <w:rFonts w:eastAsiaTheme="majorEastAsia" w:cstheme="majorBidi"/>
      <w:b/>
      <w:color w:val="BF2B0E" w:themeColor="accent1" w:themeShade="BF"/>
      <w:sz w:val="44"/>
      <w:szCs w:val="32"/>
    </w:rPr>
  </w:style>
  <w:style w:type="character" w:customStyle="1" w:styleId="Heading2Char">
    <w:name w:val="Heading 2 Char"/>
    <w:basedOn w:val="DefaultParagraphFont"/>
    <w:link w:val="Heading2"/>
    <w:uiPriority w:val="3"/>
    <w:rsid w:val="00D65F41"/>
    <w:rPr>
      <w:rFonts w:asciiTheme="majorHAnsi" w:eastAsiaTheme="majorEastAsia" w:hAnsiTheme="majorHAnsi" w:cstheme="majorBidi"/>
      <w:color w:val="BF2B0E" w:themeColor="accent1" w:themeShade="BF"/>
      <w:sz w:val="18"/>
      <w:szCs w:val="26"/>
    </w:rPr>
  </w:style>
  <w:style w:type="paragraph" w:styleId="NoSpacing">
    <w:name w:val="No Spacing"/>
    <w:link w:val="NoSpacingChar"/>
    <w:uiPriority w:val="1"/>
    <w:unhideWhenUsed/>
    <w:qFormat/>
    <w:pPr>
      <w:spacing w:after="0" w:line="240" w:lineRule="auto"/>
    </w:pPr>
  </w:style>
  <w:style w:type="character" w:styleId="PlaceholderText">
    <w:name w:val="Placeholder Text"/>
    <w:basedOn w:val="DefaultParagraphFont"/>
    <w:uiPriority w:val="99"/>
    <w:semiHidden/>
    <w:rPr>
      <w:color w:val="808080"/>
    </w:rPr>
  </w:style>
  <w:style w:type="table" w:styleId="PlainTable4">
    <w:name w:val="Plain Table 4"/>
    <w:basedOn w:val="TableNormal"/>
    <w:uiPriority w:val="44"/>
    <w:rsid w:val="00E06E64"/>
    <w:pPr>
      <w:spacing w:after="0" w:line="240" w:lineRule="auto"/>
    </w:pPr>
    <w:tblPr>
      <w:tblStyleRowBandSize w:val="1"/>
      <w:tblStyleColBandSize w:val="1"/>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96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319"/>
    <w:rPr>
      <w:rFonts w:ascii="Segoe UI" w:hAnsi="Segoe UI" w:cs="Segoe UI"/>
      <w:sz w:val="18"/>
      <w:szCs w:val="18"/>
    </w:rPr>
  </w:style>
  <w:style w:type="character" w:customStyle="1" w:styleId="NoSpacingChar">
    <w:name w:val="No Spacing Char"/>
    <w:basedOn w:val="DefaultParagraphFont"/>
    <w:link w:val="NoSpacing"/>
    <w:uiPriority w:val="1"/>
    <w:rsid w:val="00995B45"/>
  </w:style>
  <w:style w:type="paragraph" w:styleId="ListParagraph">
    <w:name w:val="List Paragraph"/>
    <w:basedOn w:val="Normal"/>
    <w:uiPriority w:val="34"/>
    <w:unhideWhenUsed/>
    <w:qFormat/>
    <w:rsid w:val="00BE58D8"/>
    <w:pPr>
      <w:ind w:left="720"/>
      <w:contextualSpacing/>
    </w:pPr>
  </w:style>
  <w:style w:type="character" w:customStyle="1" w:styleId="Heading3Char">
    <w:name w:val="Heading 3 Char"/>
    <w:basedOn w:val="DefaultParagraphFont"/>
    <w:link w:val="Heading3"/>
    <w:uiPriority w:val="3"/>
    <w:rsid w:val="007349F3"/>
    <w:rPr>
      <w:rFonts w:asciiTheme="majorHAnsi" w:eastAsiaTheme="majorEastAsia" w:hAnsiTheme="majorHAnsi" w:cstheme="majorBidi"/>
      <w:color w:val="7F1D09" w:themeColor="accent1" w:themeShade="7F"/>
      <w:sz w:val="24"/>
      <w:szCs w:val="24"/>
    </w:rPr>
  </w:style>
  <w:style w:type="paragraph" w:customStyle="1" w:styleId="HeadingP">
    <w:name w:val="Heading_P"/>
    <w:basedOn w:val="Heading2"/>
    <w:link w:val="HeadingPChar"/>
    <w:qFormat/>
    <w:rsid w:val="00E0190C"/>
    <w:rPr>
      <w:sz w:val="40"/>
    </w:rPr>
  </w:style>
  <w:style w:type="paragraph" w:styleId="TOCHeading">
    <w:name w:val="TOC Heading"/>
    <w:basedOn w:val="Heading1"/>
    <w:next w:val="Normal"/>
    <w:uiPriority w:val="39"/>
    <w:unhideWhenUsed/>
    <w:qFormat/>
    <w:rsid w:val="001F092F"/>
    <w:pPr>
      <w:spacing w:before="240" w:line="259" w:lineRule="auto"/>
      <w:contextualSpacing w:val="0"/>
      <w:outlineLvl w:val="9"/>
    </w:pPr>
    <w:rPr>
      <w:b w:val="0"/>
      <w:sz w:val="32"/>
      <w:lang w:eastAsia="en-US"/>
    </w:rPr>
  </w:style>
  <w:style w:type="character" w:customStyle="1" w:styleId="HeadingPChar">
    <w:name w:val="Heading_P Char"/>
    <w:basedOn w:val="Heading2Char"/>
    <w:link w:val="HeadingP"/>
    <w:rsid w:val="00E0190C"/>
    <w:rPr>
      <w:rFonts w:asciiTheme="majorHAnsi" w:eastAsiaTheme="majorEastAsia" w:hAnsiTheme="majorHAnsi" w:cstheme="majorBidi"/>
      <w:color w:val="BF2B0E" w:themeColor="accent1" w:themeShade="BF"/>
      <w:sz w:val="40"/>
      <w:szCs w:val="26"/>
    </w:rPr>
  </w:style>
  <w:style w:type="paragraph" w:styleId="TOC1">
    <w:name w:val="toc 1"/>
    <w:basedOn w:val="Normal"/>
    <w:next w:val="Normal"/>
    <w:autoRedefine/>
    <w:uiPriority w:val="39"/>
    <w:unhideWhenUsed/>
    <w:rsid w:val="001F092F"/>
    <w:pPr>
      <w:spacing w:before="120"/>
    </w:pPr>
    <w:rPr>
      <w:rFonts w:cstheme="minorHAnsi"/>
      <w:b/>
      <w:bCs/>
      <w:caps/>
    </w:rPr>
  </w:style>
  <w:style w:type="paragraph" w:styleId="TOC2">
    <w:name w:val="toc 2"/>
    <w:basedOn w:val="Normal"/>
    <w:next w:val="Normal"/>
    <w:autoRedefine/>
    <w:uiPriority w:val="39"/>
    <w:unhideWhenUsed/>
    <w:rsid w:val="001F092F"/>
    <w:pPr>
      <w:spacing w:after="0"/>
      <w:ind w:left="200"/>
    </w:pPr>
    <w:rPr>
      <w:rFonts w:cstheme="minorHAnsi"/>
      <w:smallCaps/>
    </w:rPr>
  </w:style>
  <w:style w:type="paragraph" w:styleId="TOC3">
    <w:name w:val="toc 3"/>
    <w:basedOn w:val="Normal"/>
    <w:next w:val="Normal"/>
    <w:autoRedefine/>
    <w:uiPriority w:val="39"/>
    <w:unhideWhenUsed/>
    <w:rsid w:val="001F092F"/>
    <w:pPr>
      <w:spacing w:after="0"/>
      <w:ind w:left="400"/>
    </w:pPr>
    <w:rPr>
      <w:rFonts w:cstheme="minorHAnsi"/>
      <w:i/>
      <w:iCs/>
    </w:rPr>
  </w:style>
  <w:style w:type="character" w:styleId="Hyperlink">
    <w:name w:val="Hyperlink"/>
    <w:basedOn w:val="DefaultParagraphFont"/>
    <w:uiPriority w:val="99"/>
    <w:unhideWhenUsed/>
    <w:rsid w:val="001F092F"/>
    <w:rPr>
      <w:color w:val="5F5F5F" w:themeColor="hyperlink"/>
      <w:u w:val="single"/>
    </w:rPr>
  </w:style>
  <w:style w:type="paragraph" w:styleId="TOC4">
    <w:name w:val="toc 4"/>
    <w:basedOn w:val="Normal"/>
    <w:next w:val="Normal"/>
    <w:autoRedefine/>
    <w:uiPriority w:val="39"/>
    <w:unhideWhenUsed/>
    <w:rsid w:val="001F092F"/>
    <w:pPr>
      <w:spacing w:after="0"/>
      <w:ind w:left="600"/>
    </w:pPr>
    <w:rPr>
      <w:rFonts w:cstheme="minorHAnsi"/>
      <w:sz w:val="18"/>
      <w:szCs w:val="18"/>
    </w:rPr>
  </w:style>
  <w:style w:type="paragraph" w:styleId="TOC5">
    <w:name w:val="toc 5"/>
    <w:basedOn w:val="Normal"/>
    <w:next w:val="Normal"/>
    <w:autoRedefine/>
    <w:uiPriority w:val="39"/>
    <w:unhideWhenUsed/>
    <w:rsid w:val="001F092F"/>
    <w:pPr>
      <w:spacing w:after="0"/>
      <w:ind w:left="800"/>
    </w:pPr>
    <w:rPr>
      <w:rFonts w:cstheme="minorHAnsi"/>
      <w:sz w:val="18"/>
      <w:szCs w:val="18"/>
    </w:rPr>
  </w:style>
  <w:style w:type="paragraph" w:styleId="TOC6">
    <w:name w:val="toc 6"/>
    <w:basedOn w:val="Normal"/>
    <w:next w:val="Normal"/>
    <w:autoRedefine/>
    <w:uiPriority w:val="39"/>
    <w:unhideWhenUsed/>
    <w:rsid w:val="001F092F"/>
    <w:pPr>
      <w:spacing w:after="0"/>
      <w:ind w:left="1000"/>
    </w:pPr>
    <w:rPr>
      <w:rFonts w:cstheme="minorHAnsi"/>
      <w:sz w:val="18"/>
      <w:szCs w:val="18"/>
    </w:rPr>
  </w:style>
  <w:style w:type="paragraph" w:styleId="TOC7">
    <w:name w:val="toc 7"/>
    <w:basedOn w:val="Normal"/>
    <w:next w:val="Normal"/>
    <w:autoRedefine/>
    <w:uiPriority w:val="39"/>
    <w:unhideWhenUsed/>
    <w:rsid w:val="001F092F"/>
    <w:pPr>
      <w:spacing w:after="0"/>
      <w:ind w:left="1200"/>
    </w:pPr>
    <w:rPr>
      <w:rFonts w:cstheme="minorHAnsi"/>
      <w:sz w:val="18"/>
      <w:szCs w:val="18"/>
    </w:rPr>
  </w:style>
  <w:style w:type="paragraph" w:styleId="TOC8">
    <w:name w:val="toc 8"/>
    <w:basedOn w:val="Normal"/>
    <w:next w:val="Normal"/>
    <w:autoRedefine/>
    <w:uiPriority w:val="39"/>
    <w:unhideWhenUsed/>
    <w:rsid w:val="001F092F"/>
    <w:pPr>
      <w:spacing w:after="0"/>
      <w:ind w:left="1400"/>
    </w:pPr>
    <w:rPr>
      <w:rFonts w:cstheme="minorHAnsi"/>
      <w:sz w:val="18"/>
      <w:szCs w:val="18"/>
    </w:rPr>
  </w:style>
  <w:style w:type="paragraph" w:styleId="TOC9">
    <w:name w:val="toc 9"/>
    <w:basedOn w:val="Normal"/>
    <w:next w:val="Normal"/>
    <w:autoRedefine/>
    <w:uiPriority w:val="39"/>
    <w:unhideWhenUsed/>
    <w:rsid w:val="001F092F"/>
    <w:pPr>
      <w:spacing w:after="0"/>
      <w:ind w:left="1600"/>
    </w:pPr>
    <w:rPr>
      <w:rFonts w:cstheme="minorHAnsi"/>
      <w:sz w:val="18"/>
      <w:szCs w:val="18"/>
    </w:rPr>
  </w:style>
  <w:style w:type="paragraph" w:customStyle="1" w:styleId="msonormal0">
    <w:name w:val="msonormal"/>
    <w:basedOn w:val="Normal"/>
    <w:rsid w:val="002C352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eading4Char">
    <w:name w:val="Heading 4 Char"/>
    <w:basedOn w:val="DefaultParagraphFont"/>
    <w:link w:val="Heading4"/>
    <w:uiPriority w:val="3"/>
    <w:rsid w:val="001647D1"/>
    <w:rPr>
      <w:rFonts w:asciiTheme="majorHAnsi" w:eastAsiaTheme="majorEastAsia" w:hAnsiTheme="majorHAnsi" w:cstheme="majorBidi"/>
      <w:i/>
      <w:iCs/>
      <w:color w:val="BF2B0E" w:themeColor="accent1" w:themeShade="BF"/>
    </w:rPr>
  </w:style>
  <w:style w:type="character" w:styleId="UnresolvedMention">
    <w:name w:val="Unresolved Mention"/>
    <w:basedOn w:val="DefaultParagraphFont"/>
    <w:uiPriority w:val="99"/>
    <w:semiHidden/>
    <w:unhideWhenUsed/>
    <w:rsid w:val="00BD5072"/>
    <w:rPr>
      <w:color w:val="605E5C"/>
      <w:shd w:val="clear" w:color="auto" w:fill="E1DFDD"/>
    </w:rPr>
  </w:style>
  <w:style w:type="character" w:styleId="FollowedHyperlink">
    <w:name w:val="FollowedHyperlink"/>
    <w:basedOn w:val="DefaultParagraphFont"/>
    <w:uiPriority w:val="99"/>
    <w:semiHidden/>
    <w:unhideWhenUsed/>
    <w:rsid w:val="00E15D36"/>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021764">
      <w:bodyDiv w:val="1"/>
      <w:marLeft w:val="0"/>
      <w:marRight w:val="0"/>
      <w:marTop w:val="0"/>
      <w:marBottom w:val="0"/>
      <w:divBdr>
        <w:top w:val="none" w:sz="0" w:space="0" w:color="auto"/>
        <w:left w:val="none" w:sz="0" w:space="0" w:color="auto"/>
        <w:bottom w:val="none" w:sz="0" w:space="0" w:color="auto"/>
        <w:right w:val="none" w:sz="0" w:space="0" w:color="auto"/>
      </w:divBdr>
    </w:div>
    <w:div w:id="18036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eividmafra.github.io/Database_Assignment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ivi\AppData\Roaming\Microsoft\Templates\Business%20invoice%20(Red%20and%20Black).dotx" TargetMode="External"/></Relationships>
</file>

<file path=word/theme/theme1.xml><?xml version="1.0" encoding="utf-8"?>
<a:theme xmlns:a="http://schemas.openxmlformats.org/drawingml/2006/main" name="Red and Black">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1EAEC-3B46-4842-A048-F9C4EB156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invoice (Red and Black).dotx</Template>
  <TotalTime>2428</TotalTime>
  <Pages>1</Pages>
  <Words>10785</Words>
  <Characters>61480</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 Mafra</dc:creator>
  <cp:keywords>2019-02-20</cp:keywords>
  <dc:description/>
  <cp:lastModifiedBy>Deivid de Paula Mafra</cp:lastModifiedBy>
  <cp:revision>60</cp:revision>
  <cp:lastPrinted>2019-04-12T16:21:00Z</cp:lastPrinted>
  <dcterms:created xsi:type="dcterms:W3CDTF">2019-02-20T00:43:00Z</dcterms:created>
  <dcterms:modified xsi:type="dcterms:W3CDTF">2019-04-12T16:23:00Z</dcterms:modified>
</cp:coreProperties>
</file>