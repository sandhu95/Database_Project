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7"/>
        <w:rPr>
          <w:sz w:val="10"/>
          <w:szCs w:val="10"/>
        </w:rPr>
      </w:pPr>
      <w:r>
        <w:rPr/>
        <w:pict>
          <v:group style="position:absolute;margin-left:119.849998pt;margin-top:381.209991pt;width:372.24pt;height:238.2pt;mso-position-horizontal-relative:page;mso-position-vertical-relative:page;z-index:-1737" coordorigin="2397,7624" coordsize="7445,4764">
            <v:group style="position:absolute;left:4566;top:8701;width:390;height:22" coordorigin="4566,8701" coordsize="390,22">
              <v:shape style="position:absolute;left:4566;top:8701;width:390;height:22" coordorigin="4566,8701" coordsize="390,22" path="m4566,8724l4956,8724,4956,8701,4566,8701,4566,8724xe" filled="t" fillcolor="#A0A0A0" stroked="f">
                <v:path arrowok="t"/>
                <v:fill type="solid"/>
              </v:shape>
            </v:group>
            <v:group style="position:absolute;left:4566;top:8711;width:390;height:7" coordorigin="4566,8711" coordsize="390,7">
              <v:shape style="position:absolute;left:4566;top:8711;width:390;height:7" coordorigin="4566,8711" coordsize="390,7" path="m4566,8718l4956,8718,4956,8711,4566,8711,4566,8718xe" filled="t" fillcolor="#EFEFEF" stroked="f">
                <v:path arrowok="t"/>
                <v:fill type="solid"/>
              </v:shape>
            </v:group>
            <v:group style="position:absolute;left:4566;top:8722;width:390;height:4" coordorigin="4566,8722" coordsize="390,4">
              <v:shape style="position:absolute;left:4566;top:8722;width:390;height:4" coordorigin="4566,8722" coordsize="390,4" path="m4566,8726l4956,8726,4956,8722,4566,8722,4566,8726xe" filled="t" fillcolor="#636363" stroked="f">
                <v:path arrowok="t"/>
                <v:fill type="solid"/>
              </v:shape>
            </v:group>
            <v:group style="position:absolute;left:4564;top:8705;width:2;height:18" coordorigin="4564,8705" coordsize="2,18">
              <v:shape style="position:absolute;left:4564;top:8705;width:2;height:18" coordorigin="4564,8705" coordsize="2,18" path="m4564,8714l4566,8714e" filled="f" stroked="t" strokeweight="1.000020pt" strokecolor="#636363">
                <v:path arrowok="t"/>
              </v:shape>
            </v:group>
            <v:group style="position:absolute;left:4956;top:8705;width:2;height:18" coordorigin="4956,8705" coordsize="2,18">
              <v:shape style="position:absolute;left:4956;top:8705;width:2;height:18" coordorigin="4956,8705" coordsize="2,18" path="m4956,8714l4958,8714e" filled="f" stroked="t" strokeweight="1.000020pt" strokecolor="#636363">
                <v:path arrowok="t"/>
              </v:shape>
            </v:group>
            <v:group style="position:absolute;left:5016;top:8693;width:50;height:41" coordorigin="5016,8693" coordsize="50,41">
              <v:shape style="position:absolute;left:5016;top:8693;width:50;height:41" coordorigin="5016,8693" coordsize="50,41" path="m5041,8693l5027,8693,5016,8701,5016,8713,5016,8724,5027,8734,5041,8734,5054,8734,5066,8724,5066,8713,5066,8701,5054,8693,5041,8693xe" filled="f" stroked="t" strokeweight=".18pt" strokecolor="#000000">
                <v:path arrowok="t"/>
              </v:shape>
            </v:group>
            <v:group style="position:absolute;left:4966;top:8693;width:50;height:41" coordorigin="4966,8693" coordsize="50,41">
              <v:shape style="position:absolute;left:4966;top:8693;width:50;height:41" coordorigin="4966,8693" coordsize="50,41" path="m4991,8693l4976,8693,4966,8701,4966,8713,4966,8724,4976,8734,4991,8734,5004,8734,5016,8724,5016,8713,5016,8701,5004,8693,4991,8693xe" filled="f" stroked="t" strokeweight=".18pt" strokecolor="#000000">
                <v:path arrowok="t"/>
              </v:shape>
            </v:group>
            <v:group style="position:absolute;left:4454;top:8687;width:101;height:53" coordorigin="4454,8687" coordsize="101,53">
              <v:shape style="position:absolute;left:4454;top:8687;width:101;height:53" coordorigin="4454,8687" coordsize="101,53" path="m4555,8722l4500,8722,4518,8740,4538,8740,4555,8724,4555,8722xe" filled="t" fillcolor="#FFFF00" stroked="f">
                <v:path arrowok="t"/>
                <v:fill type="solid"/>
              </v:shape>
              <v:shape style="position:absolute;left:4454;top:8687;width:101;height:53" coordorigin="4454,8687" coordsize="101,53" path="m4538,8687l4518,8687,4500,8705,4463,8705,4454,8713,4472,8731,4481,8722,4555,8722,4555,8702,4538,8687xe" filled="t" fillcolor="#FFFF00" stroked="f">
                <v:path arrowok="t"/>
                <v:fill type="solid"/>
              </v:shape>
              <v:shape style="position:absolute;left:4454;top:8687;width:101;height:53" coordorigin="4454,8687" coordsize="101,53" path="m4500,8722l4481,8722,4490,8731,4500,8722xe" filled="t" fillcolor="#FFFF00" stroked="f">
                <v:path arrowok="t"/>
                <v:fill type="solid"/>
              </v:shape>
            </v:group>
            <v:group style="position:absolute;left:4454;top:8687;width:101;height:53" coordorigin="4454,8687" coordsize="101,53">
              <v:shape style="position:absolute;left:4454;top:8687;width:101;height:53" coordorigin="4454,8687" coordsize="101,53" path="m4454,8713l4463,8705,4500,8705,4518,8687,4538,8687,4555,8702,4555,8724,4538,8740,4518,8740,4500,8722,4490,8731,4481,8722,4472,8731,4454,8713xe" filled="f" stroked="t" strokeweight=".18pt" strokecolor="#000000">
                <v:path arrowok="t"/>
              </v:shape>
            </v:group>
            <v:group style="position:absolute;left:4522;top:8704;width:19;height:18" coordorigin="4522,8704" coordsize="19,18">
              <v:shape style="position:absolute;left:4522;top:8704;width:19;height:18" coordorigin="4522,8704" coordsize="19,18" path="m4526,8704l4522,8707,4523,8712,4523,8717,4526,8720,4531,8722,4536,8722,4541,8718,4541,8713,4540,8708,4536,8705,4531,8705,4526,8704xe" filled="t" fillcolor="#000000" stroked="f">
                <v:path arrowok="t"/>
                <v:fill type="solid"/>
              </v:shape>
            </v:group>
            <v:group style="position:absolute;left:2399;top:8276;width:2008;height:982" coordorigin="2399,8276" coordsize="2008,982">
              <v:shape style="position:absolute;left:2399;top:8276;width:2008;height:982" coordorigin="2399,8276" coordsize="2008,982" path="m2399,9258l4406,9258,4406,8276,2399,8276,2399,9258xe" filled="t" fillcolor="#FFFFFF" stroked="f">
                <v:path arrowok="t"/>
                <v:fill type="solid"/>
              </v:shape>
            </v:group>
            <v:group style="position:absolute;left:2404;top:8281;width:126;height:136" coordorigin="2404,8281" coordsize="126,136">
              <v:shape style="position:absolute;left:2404;top:8281;width:126;height:136" coordorigin="2404,8281" coordsize="126,136" path="m2404,8417l2530,8417,2530,8281,2404,8281,2404,8417xe" filled="t" fillcolor="#FFFFFF" stroked="f">
                <v:path arrowok="t"/>
                <v:fill type="solid"/>
              </v:shape>
              <v:shape style="position:absolute;left:2404;top:8281;width:126;height:136" type="#_x0000_t75">
                <v:imagedata r:id="rId5" o:title=""/>
              </v:shape>
            </v:group>
            <v:group style="position:absolute;left:2534;top:8276;width:1868;height:140" coordorigin="2534,8276" coordsize="1868,140">
              <v:shape style="position:absolute;left:2534;top:8276;width:1868;height:140" coordorigin="2534,8276" coordsize="1868,140" path="m2534,8417l4403,8417,4403,8276,2534,8276,2534,8417xe" filled="t" fillcolor="#FFFFFF" stroked="f">
                <v:path arrowok="t"/>
                <v:fill type="solid"/>
              </v:shape>
            </v:group>
            <v:group style="position:absolute;left:2404;top:8422;width:126;height:136" coordorigin="2404,8422" coordsize="126,136">
              <v:shape style="position:absolute;left:2404;top:8422;width:126;height:136" coordorigin="2404,8422" coordsize="126,136" path="m2404,8557l2530,8557,2530,8422,2404,8422,2404,8557xe" filled="t" fillcolor="#FFFFFF" stroked="f">
                <v:path arrowok="t"/>
                <v:fill type="solid"/>
              </v:shape>
              <v:shape style="position:absolute;left:2404;top:8422;width:126;height:136" type="#_x0000_t75">
                <v:imagedata r:id="rId6" o:title=""/>
              </v:shape>
            </v:group>
            <v:group style="position:absolute;left:2534;top:8417;width:1868;height:140" coordorigin="2534,8417" coordsize="1868,140">
              <v:shape style="position:absolute;left:2534;top:8417;width:1868;height:140" coordorigin="2534,8417" coordsize="1868,140" path="m2534,8557l4403,8557,4403,8417,2534,8417,2534,8557xe" filled="t" fillcolor="#FFFFFF" stroked="f">
                <v:path arrowok="t"/>
                <v:fill type="solid"/>
              </v:shape>
            </v:group>
            <v:group style="position:absolute;left:2404;top:8562;width:126;height:136" coordorigin="2404,8562" coordsize="126,136">
              <v:shape style="position:absolute;left:2404;top:8562;width:126;height:136" coordorigin="2404,8562" coordsize="126,136" path="m2404,8698l2530,8698,2530,8562,2404,8562,2404,8698xe" filled="t" fillcolor="#FFFFFF" stroked="f">
                <v:path arrowok="t"/>
                <v:fill type="solid"/>
              </v:shape>
              <v:shape style="position:absolute;left:2404;top:8562;width:126;height:136" type="#_x0000_t75">
                <v:imagedata r:id="rId7" o:title=""/>
              </v:shape>
            </v:group>
            <v:group style="position:absolute;left:2534;top:8557;width:1868;height:140" coordorigin="2534,8557" coordsize="1868,140">
              <v:shape style="position:absolute;left:2534;top:8557;width:1868;height:140" coordorigin="2534,8557" coordsize="1868,140" path="m2534,8698l4403,8698,4403,8557,2534,8557,2534,8698xe" filled="t" fillcolor="#FFFFFF" stroked="f">
                <v:path arrowok="t"/>
                <v:fill type="solid"/>
              </v:shape>
            </v:group>
            <v:group style="position:absolute;left:2404;top:8702;width:126;height:136" coordorigin="2404,8702" coordsize="126,136">
              <v:shape style="position:absolute;left:2404;top:8702;width:126;height:136" coordorigin="2404,8702" coordsize="126,136" path="m2404,8838l2530,8838,2530,8702,2404,8702,2404,8838xe" filled="t" fillcolor="#FFFFFF" stroked="f">
                <v:path arrowok="t"/>
                <v:fill type="solid"/>
              </v:shape>
              <v:shape style="position:absolute;left:2404;top:8702;width:126;height:134" type="#_x0000_t75">
                <v:imagedata r:id="rId8" o:title=""/>
              </v:shape>
            </v:group>
            <v:group style="position:absolute;left:2534;top:8698;width:1868;height:140" coordorigin="2534,8698" coordsize="1868,140">
              <v:shape style="position:absolute;left:2534;top:8698;width:1868;height:140" coordorigin="2534,8698" coordsize="1868,140" path="m2534,8838l4403,8838,4403,8698,2534,8698,2534,8838xe" filled="t" fillcolor="#FFFFFF" stroked="f">
                <v:path arrowok="t"/>
                <v:fill type="solid"/>
              </v:shape>
            </v:group>
            <v:group style="position:absolute;left:2404;top:8843;width:126;height:136" coordorigin="2404,8843" coordsize="126,136">
              <v:shape style="position:absolute;left:2404;top:8843;width:126;height:136" coordorigin="2404,8843" coordsize="126,136" path="m2404,8978l2530,8978,2530,8843,2404,8843,2404,8978xe" filled="t" fillcolor="#FFFFFF" stroked="f">
                <v:path arrowok="t"/>
                <v:fill type="solid"/>
              </v:shape>
              <v:shape style="position:absolute;left:2404;top:8843;width:126;height:134" type="#_x0000_t75">
                <v:imagedata r:id="rId9" o:title=""/>
              </v:shape>
            </v:group>
            <v:group style="position:absolute;left:2534;top:8838;width:1868;height:140" coordorigin="2534,8838" coordsize="1868,140">
              <v:shape style="position:absolute;left:2534;top:8838;width:1868;height:140" coordorigin="2534,8838" coordsize="1868,140" path="m2534,8978l4403,8978,4403,8838,2534,8838,2534,8978xe" filled="t" fillcolor="#FFFFFF" stroked="f">
                <v:path arrowok="t"/>
                <v:fill type="solid"/>
              </v:shape>
            </v:group>
            <v:group style="position:absolute;left:2404;top:8983;width:126;height:136" coordorigin="2404,8983" coordsize="126,136">
              <v:shape style="position:absolute;left:2404;top:8983;width:126;height:136" coordorigin="2404,8983" coordsize="126,136" path="m2404,9119l2530,9119,2530,8983,2404,8983,2404,9119xe" filled="t" fillcolor="#FFFFFF" stroked="f">
                <v:path arrowok="t"/>
                <v:fill type="solid"/>
              </v:shape>
              <v:shape style="position:absolute;left:2404;top:8983;width:126;height:134" type="#_x0000_t75">
                <v:imagedata r:id="rId10" o:title=""/>
              </v:shape>
            </v:group>
            <v:group style="position:absolute;left:2534;top:8978;width:1868;height:140" coordorigin="2534,8978" coordsize="1868,140">
              <v:shape style="position:absolute;left:2534;top:8978;width:1868;height:140" coordorigin="2534,8978" coordsize="1868,140" path="m2534,9119l4403,9119,4403,8978,2534,8978,2534,9119xe" filled="t" fillcolor="#FFFFFF" stroked="f">
                <v:path arrowok="t"/>
                <v:fill type="solid"/>
              </v:shape>
            </v:group>
            <v:group style="position:absolute;left:7580;top:11189;width:92;height:22" coordorigin="7580,11189" coordsize="92,22">
              <v:shape style="position:absolute;left:7580;top:11189;width:92;height:22" coordorigin="7580,11189" coordsize="92,22" path="m7580,11211l7673,11211,7673,11189,7580,11189,7580,11211xe" filled="t" fillcolor="#A0A0A0" stroked="f">
                <v:path arrowok="t"/>
                <v:fill type="solid"/>
              </v:shape>
            </v:group>
            <v:group style="position:absolute;left:7580;top:11199;width:92;height:7" coordorigin="7580,11199" coordsize="92,7">
              <v:shape style="position:absolute;left:7580;top:11199;width:92;height:7" coordorigin="7580,11199" coordsize="92,7" path="m7580,11205l7673,11205,7673,11199,7580,11199,7580,11205xe" filled="t" fillcolor="#EFEFEF" stroked="f">
                <v:path arrowok="t"/>
                <v:fill type="solid"/>
              </v:shape>
            </v:group>
            <v:group style="position:absolute;left:7580;top:11209;width:92;height:4" coordorigin="7580,11209" coordsize="92,4">
              <v:shape style="position:absolute;left:7580;top:11209;width:92;height:4" coordorigin="7580,11209" coordsize="92,4" path="m7580,11214l7673,11214,7673,11209,7580,11209,7580,11214xe" filled="t" fillcolor="#636363" stroked="f">
                <v:path arrowok="t"/>
                <v:fill type="solid"/>
              </v:shape>
            </v:group>
            <v:group style="position:absolute;left:7581;top:8741;width:2;height:2472" coordorigin="7581,8741" coordsize="2,2472">
              <v:shape style="position:absolute;left:7581;top:8741;width:2;height:2472" coordorigin="7581,8741" coordsize="0,2472" path="m7581,8741l7581,11213e" filled="f" stroked="t" strokeweight=".280028pt" strokecolor="#A0A0A0">
                <v:path arrowok="t"/>
              </v:shape>
            </v:group>
            <v:group style="position:absolute;left:7583;top:8741;width:2;height:2468" coordorigin="7583,8741" coordsize="2,2468">
              <v:shape style="position:absolute;left:7583;top:8741;width:2;height:2468" coordorigin="7583,8741" coordsize="0,2468" path="m7583,8741l7583,11209e" filled="f" stroked="t" strokeweight=".159998pt" strokecolor="#A0A0A0">
                <v:path arrowok="t"/>
              </v:shape>
            </v:group>
            <v:group style="position:absolute;left:7591;top:8741;width:2;height:2462" coordorigin="7591,8741" coordsize="2,2462">
              <v:shape style="position:absolute;left:7591;top:8741;width:2;height:2462" coordorigin="7591,8741" coordsize="0,2462" path="m7591,8741l7591,11203e" filled="f" stroked="t" strokeweight=".279998pt" strokecolor="#EFEFEF">
                <v:path arrowok="t"/>
              </v:shape>
            </v:group>
            <v:group style="position:absolute;left:7593;top:8741;width:2;height:2459" coordorigin="7593,8741" coordsize="2,2459">
              <v:shape style="position:absolute;left:7593;top:8741;width:2;height:2459" coordorigin="7593,8741" coordsize="0,2459" path="m7593,8741l7593,11200e" filled="f" stroked="t" strokeweight=".160028pt" strokecolor="#EFEFEF">
                <v:path arrowok="t"/>
              </v:shape>
            </v:group>
            <v:group style="position:absolute;left:7595;top:8741;width:2;height:2458" coordorigin="7595,8741" coordsize="2,2458">
              <v:shape style="position:absolute;left:7595;top:8741;width:2;height:2458" coordorigin="7595,8741" coordsize="0,2458" path="m7595,8741l7595,11198e" filled="f" stroked="t" strokeweight=".279998pt" strokecolor="#A0A0A0">
                <v:path arrowok="t"/>
              </v:shape>
            </v:group>
            <v:group style="position:absolute;left:7598;top:8741;width:2;height:2454" coordorigin="7598,8741" coordsize="2,2454">
              <v:shape style="position:absolute;left:7598;top:8741;width:2;height:2454" coordorigin="7598,8741" coordsize="0,2454" path="m7598,8741l7598,11195e" filled="f" stroked="t" strokeweight=".219998pt" strokecolor="#A0A0A0">
                <v:path arrowok="t"/>
              </v:shape>
            </v:group>
            <v:group style="position:absolute;left:7601;top:8741;width:2;height:2452" coordorigin="7601,8741" coordsize="2,2452">
              <v:shape style="position:absolute;left:7601;top:8741;width:2;height:2452" coordorigin="7601,8741" coordsize="0,2452" path="m7601,8741l7601,11192e" filled="f" stroked="t" strokeweight=".219998pt" strokecolor="#636363">
                <v:path arrowok="t"/>
              </v:shape>
            </v:group>
            <v:group style="position:absolute;left:7283;top:8741;width:319;height:2" coordorigin="7283,8741" coordsize="319,2">
              <v:shape style="position:absolute;left:7283;top:8741;width:319;height:2" coordorigin="7283,8741" coordsize="319,0" path="m7283,8741l7602,8741e" filled="f" stroked="t" strokeweight=".279998pt" strokecolor="#A0A0A0">
                <v:path arrowok="t"/>
              </v:shape>
            </v:group>
            <v:group style="position:absolute;left:7283;top:8744;width:316;height:2" coordorigin="7283,8744" coordsize="316,2">
              <v:shape style="position:absolute;left:7283;top:8744;width:316;height:2" coordorigin="7283,8744" coordsize="316,0" path="m7283,8744l7598,8744e" filled="f" stroked="t" strokeweight=".159998pt" strokecolor="#A0A0A0">
                <v:path arrowok="t"/>
              </v:shape>
            </v:group>
            <v:group style="position:absolute;left:7283;top:8751;width:310;height:2" coordorigin="7283,8751" coordsize="310,2">
              <v:shape style="position:absolute;left:7283;top:8751;width:310;height:2" coordorigin="7283,8751" coordsize="310,0" path="m7283,8751l7592,8751e" filled="f" stroked="t" strokeweight=".279998pt" strokecolor="#EFEFEF">
                <v:path arrowok="t"/>
              </v:shape>
            </v:group>
            <v:group style="position:absolute;left:7283;top:8753;width:306;height:2" coordorigin="7283,8753" coordsize="306,2">
              <v:shape style="position:absolute;left:7283;top:8753;width:306;height:2" coordorigin="7283,8753" coordsize="306,0" path="m7283,8753l7589,8753e" filled="f" stroked="t" strokeweight=".159998pt" strokecolor="#EFEFEF">
                <v:path arrowok="t"/>
              </v:shape>
            </v:group>
            <v:group style="position:absolute;left:7283;top:8756;width:305;height:2" coordorigin="7283,8756" coordsize="305,2">
              <v:shape style="position:absolute;left:7283;top:8756;width:305;height:2" coordorigin="7283,8756" coordsize="305,0" path="m7283,8756l7588,8756e" filled="f" stroked="t" strokeweight=".279998pt" strokecolor="#A0A0A0">
                <v:path arrowok="t"/>
              </v:shape>
            </v:group>
            <v:group style="position:absolute;left:7283;top:8759;width:301;height:2" coordorigin="7283,8759" coordsize="301,2">
              <v:shape style="position:absolute;left:7283;top:8759;width:301;height:2" coordorigin="7283,8759" coordsize="301,0" path="m7283,8759l7584,8759e" filled="f" stroked="t" strokeweight=".219998pt" strokecolor="#A0A0A0">
                <v:path arrowok="t"/>
              </v:shape>
            </v:group>
            <v:group style="position:absolute;left:7283;top:8761;width:299;height:2" coordorigin="7283,8761" coordsize="299,2">
              <v:shape style="position:absolute;left:7283;top:8761;width:299;height:2" coordorigin="7283,8761" coordsize="299,0" path="m7283,8761l7582,8761e" filled="f" stroked="t" strokeweight=".219998pt" strokecolor="#636363">
                <v:path arrowok="t"/>
              </v:shape>
            </v:group>
            <v:group style="position:absolute;left:7673;top:11192;width:2;height:18" coordorigin="7673,11192" coordsize="2,18">
              <v:shape style="position:absolute;left:7673;top:11192;width:2;height:18" coordorigin="7673,11192" coordsize="2,18" path="m7673,11201l7675,11201e" filled="f" stroked="t" strokeweight=".99999pt" strokecolor="#636363">
                <v:path arrowok="t"/>
              </v:shape>
            </v:group>
            <v:group style="position:absolute;left:7280;top:8742;width:2;height:18" coordorigin="7280,8742" coordsize="2,18">
              <v:shape style="position:absolute;left:7280;top:8742;width:2;height:18" coordorigin="7280,8742" coordsize="2,18" path="m7280,8751l7283,8751e" filled="f" stroked="t" strokeweight=".99999pt" strokecolor="#636363">
                <v:path arrowok="t"/>
              </v:shape>
            </v:group>
            <v:group style="position:absolute;left:7171;top:8730;width:50;height:41" coordorigin="7171,8730" coordsize="50,41">
              <v:shape style="position:absolute;left:7171;top:8730;width:50;height:41" coordorigin="7171,8730" coordsize="50,41" path="m7196,8771l7210,8771,7222,8761,7222,8750,7222,8738,7210,8730,7196,8730,7182,8730,7171,8738,7171,8750,7171,8761,7182,8771,7196,8771xe" filled="f" stroked="t" strokeweight=".18pt" strokecolor="#000000">
                <v:path arrowok="t"/>
              </v:shape>
            </v:group>
            <v:group style="position:absolute;left:7222;top:8730;width:52;height:41" coordorigin="7222,8730" coordsize="52,41">
              <v:shape style="position:absolute;left:7222;top:8730;width:52;height:41" coordorigin="7222,8730" coordsize="52,41" path="m7247,8771l7261,8771,7273,8761,7273,8750,7273,8738,7261,8730,7247,8730,7232,8730,7222,8738,7222,8750,7222,8761,7232,8771,7247,8771xe" filled="f" stroked="t" strokeweight=".18pt" strokecolor="#000000">
                <v:path arrowok="t"/>
              </v:shape>
            </v:group>
            <v:group style="position:absolute;left:7682;top:11174;width:101;height:53" coordorigin="7682,11174" coordsize="101,53">
              <v:shape style="position:absolute;left:7682;top:11174;width:101;height:53" coordorigin="7682,11174" coordsize="101,53" path="m7720,11174l7699,11174,7682,11190,7682,11212,7699,11227,7720,11227,7738,11209,7775,11209,7783,11201,7775,11192,7738,11192,7720,11174xe" filled="t" fillcolor="#FFFF00" stroked="f">
                <v:path arrowok="t"/>
                <v:fill type="solid"/>
              </v:shape>
              <v:shape style="position:absolute;left:7682;top:11174;width:101;height:53" coordorigin="7682,11174" coordsize="101,53" path="m7757,11209l7738,11209,7747,11219,7757,11209xe" filled="t" fillcolor="#FFFF00" stroked="f">
                <v:path arrowok="t"/>
                <v:fill type="solid"/>
              </v:shape>
              <v:shape style="position:absolute;left:7682;top:11174;width:101;height:53" coordorigin="7682,11174" coordsize="101,53" path="m7775,11209l7757,11209,7765,11219,7775,11209xe" filled="t" fillcolor="#FFFF00" stroked="f">
                <v:path arrowok="t"/>
                <v:fill type="solid"/>
              </v:shape>
            </v:group>
            <v:group style="position:absolute;left:7682;top:11174;width:101;height:53" coordorigin="7682,11174" coordsize="101,53">
              <v:shape style="position:absolute;left:7682;top:11174;width:101;height:53" coordorigin="7682,11174" coordsize="101,53" path="m7783,11201l7775,11192,7738,11192,7720,11174,7699,11174,7682,11190,7682,11212,7699,11227,7720,11227,7738,11209,7747,11219,7757,11209,7765,11219,7783,11201xe" filled="f" stroked="t" strokeweight=".18pt" strokecolor="#000000">
                <v:path arrowok="t"/>
              </v:shape>
            </v:group>
            <v:group style="position:absolute;left:7696;top:11191;width:19;height:18" coordorigin="7696,11191" coordsize="19,18">
              <v:shape style="position:absolute;left:7696;top:11191;width:19;height:18" coordorigin="7696,11191" coordsize="19,18" path="m7700,11191l7696,11195,7697,11200,7697,11204,7700,11208,7705,11209,7710,11209,7715,11206,7715,11201,7714,11196,7710,11192,7705,11192,7700,11191xe" filled="t" fillcolor="#000000" stroked="f">
                <v:path arrowok="t"/>
                <v:fill type="solid"/>
              </v:shape>
            </v:group>
            <v:group style="position:absolute;left:7626;top:8701;width:47;height:22" coordorigin="7626,8701" coordsize="47,22">
              <v:shape style="position:absolute;left:7626;top:8701;width:47;height:22" coordorigin="7626,8701" coordsize="47,22" path="m7626,8724l7673,8724,7673,8701,7626,8701,7626,8724xe" filled="t" fillcolor="#A0A0A0" stroked="f">
                <v:path arrowok="t"/>
                <v:fill type="solid"/>
              </v:shape>
            </v:group>
            <v:group style="position:absolute;left:7627;top:8627;width:2;height:98" coordorigin="7627,8627" coordsize="2,98">
              <v:shape style="position:absolute;left:7627;top:8627;width:2;height:98" coordorigin="7627,8627" coordsize="0,98" path="m7627,8627l7627,8725e" filled="f" stroked="t" strokeweight=".279998pt" strokecolor="#A0A0A0">
                <v:path arrowok="t"/>
              </v:shape>
            </v:group>
            <v:group style="position:absolute;left:7629;top:8627;width:2;height:95" coordorigin="7629,8627" coordsize="2,95">
              <v:shape style="position:absolute;left:7629;top:8627;width:2;height:95" coordorigin="7629,8627" coordsize="0,95" path="m7629,8627l7629,8722e" filled="f" stroked="t" strokeweight=".159998pt" strokecolor="#A0A0A0">
                <v:path arrowok="t"/>
              </v:shape>
            </v:group>
            <v:group style="position:absolute;left:7634;top:8670;width:5;height:2" coordorigin="7634,8670" coordsize="5,2">
              <v:shape style="position:absolute;left:7634;top:8670;width:5;height:2" coordorigin="7634,8670" coordsize="5,0" path="m7634,8670l7639,8670e" filled="f" stroked="t" strokeweight=".249998pt" strokecolor="#EFEFEF">
                <v:path arrowok="t"/>
              </v:shape>
            </v:group>
            <v:group style="position:absolute;left:7639;top:8668;width:5;height:2" coordorigin="7639,8668" coordsize="5,2">
              <v:shape style="position:absolute;left:7639;top:8668;width:5;height:2" coordorigin="7639,8668" coordsize="5,0" path="m7639,8668l7644,8668e" filled="f" stroked="t" strokeweight=".249998pt" strokecolor="#A0A0A0">
                <v:path arrowok="t"/>
              </v:shape>
            </v:group>
            <v:group style="position:absolute;left:7644;top:8627;width:2;height:79" coordorigin="7644,8627" coordsize="2,79">
              <v:shape style="position:absolute;left:7644;top:8627;width:2;height:79" coordorigin="7644,8627" coordsize="1,79" path="m7644,8666l7645,8666e" filled="f" stroked="t" strokeweight="4.060000pt" strokecolor="#A0A0A0">
                <v:path arrowok="t"/>
              </v:shape>
            </v:group>
            <v:group style="position:absolute;left:7645;top:8666;width:2;height:2" coordorigin="7645,8666" coordsize="2,2">
              <v:shape style="position:absolute;left:7645;top:8666;width:2;height:2" coordorigin="7645,8666" coordsize="2,0" path="m7645,8666l7648,8666e" filled="f" stroked="t" strokeweight="4pt" strokecolor="#636363">
                <v:path arrowok="t"/>
              </v:shape>
            </v:group>
            <v:group style="position:absolute;left:7283;top:8627;width:365;height:2" coordorigin="7283,8627" coordsize="365,2">
              <v:shape style="position:absolute;left:7283;top:8627;width:365;height:2" coordorigin="7283,8627" coordsize="365,0" path="m7283,8627l7648,8627e" filled="f" stroked="t" strokeweight=".279998pt" strokecolor="#A0A0A0">
                <v:path arrowok="t"/>
              </v:shape>
            </v:group>
            <v:group style="position:absolute;left:7283;top:8630;width:361;height:2" coordorigin="7283,8630" coordsize="361,2">
              <v:shape style="position:absolute;left:7283;top:8630;width:361;height:2" coordorigin="7283,8630" coordsize="361,0" path="m7283,8630l7644,8630e" filled="f" stroked="t" strokeweight=".159998pt" strokecolor="#A0A0A0">
                <v:path arrowok="t"/>
              </v:shape>
            </v:group>
            <v:group style="position:absolute;left:7283;top:8632;width:360;height:2" coordorigin="7283,8632" coordsize="360,2">
              <v:shape style="position:absolute;left:7283;top:8632;width:360;height:2" coordorigin="7283,8632" coordsize="360,0" path="m7283,8632l7643,8632e" filled="f" stroked="t" strokeweight=".279998pt" strokecolor="#FFFFFF">
                <v:path arrowok="t"/>
              </v:shape>
            </v:group>
            <v:group style="position:absolute;left:7283;top:8635;width:356;height:2" coordorigin="7283,8635" coordsize="356,2">
              <v:shape style="position:absolute;left:7283;top:8635;width:356;height:2" coordorigin="7283,8635" coordsize="356,0" path="m7283,8635l7639,8635e" filled="f" stroked="t" strokeweight=".159998pt" strokecolor="#FFFFFF">
                <v:path arrowok="t"/>
              </v:shape>
            </v:group>
            <v:group style="position:absolute;left:7283;top:8637;width:355;height:2" coordorigin="7283,8637" coordsize="355,2">
              <v:shape style="position:absolute;left:7283;top:8637;width:355;height:2" coordorigin="7283,8637" coordsize="355,0" path="m7283,8637l7638,8637e" filled="f" stroked="t" strokeweight=".279998pt" strokecolor="#EFEFEF">
                <v:path arrowok="t"/>
              </v:shape>
            </v:group>
            <v:group style="position:absolute;left:7283;top:8639;width:352;height:2" coordorigin="7283,8639" coordsize="352,2">
              <v:shape style="position:absolute;left:7283;top:8639;width:352;height:2" coordorigin="7283,8639" coordsize="352,0" path="m7283,8639l7634,8639e" filled="f" stroked="t" strokeweight=".159998pt" strokecolor="#EFEFEF">
                <v:path arrowok="t"/>
              </v:shape>
            </v:group>
            <v:group style="position:absolute;left:7283;top:8642;width:350;height:2" coordorigin="7283,8642" coordsize="350,2">
              <v:shape style="position:absolute;left:7283;top:8642;width:350;height:2" coordorigin="7283,8642" coordsize="350,0" path="m7283,8642l7633,8642e" filled="f" stroked="t" strokeweight=".279998pt" strokecolor="#A0A0A0">
                <v:path arrowok="t"/>
              </v:shape>
            </v:group>
            <v:group style="position:absolute;left:7283;top:8645;width:347;height:2" coordorigin="7283,8645" coordsize="347,2">
              <v:shape style="position:absolute;left:7283;top:8645;width:347;height:2" coordorigin="7283,8645" coordsize="347,0" path="m7283,8645l7630,8645e" filled="f" stroked="t" strokeweight=".219998pt" strokecolor="#A0A0A0">
                <v:path arrowok="t"/>
              </v:shape>
            </v:group>
            <v:group style="position:absolute;left:7283;top:8647;width:344;height:2" coordorigin="7283,8647" coordsize="344,2">
              <v:shape style="position:absolute;left:7283;top:8647;width:344;height:2" coordorigin="7283,8647" coordsize="344,0" path="m7283,8647l7627,8647e" filled="f" stroked="t" strokeweight=".219998pt" strokecolor="#636363">
                <v:path arrowok="t"/>
              </v:shape>
            </v:group>
            <v:group style="position:absolute;left:7668;top:8707;width:5;height:13" coordorigin="7668,8707" coordsize="5,13">
              <v:shape style="position:absolute;left:7668;top:8707;width:5;height:13" coordorigin="7668,8707" coordsize="5,13" path="m7668,8714l7673,8714e" filled="f" stroked="t" strokeweight=".75997pt" strokecolor="#FFFFFF">
                <v:path arrowok="t"/>
              </v:shape>
            </v:group>
            <v:group style="position:absolute;left:7673;top:8705;width:2;height:18" coordorigin="7673,8705" coordsize="2,18">
              <v:shape style="position:absolute;left:7673;top:8705;width:2;height:18" coordorigin="7673,8705" coordsize="2,18" path="m7673,8714l7675,8714e" filled="f" stroked="t" strokeweight="1.000020pt" strokecolor="#636363">
                <v:path arrowok="t"/>
              </v:shape>
            </v:group>
            <v:group style="position:absolute;left:7280;top:8628;width:2;height:18" coordorigin="7280,8628" coordsize="2,18">
              <v:shape style="position:absolute;left:7280;top:8628;width:2;height:18" coordorigin="7280,8628" coordsize="2,18" path="m7280,8637l7283,8637e" filled="f" stroked="t" strokeweight="1.000020pt" strokecolor="#636363">
                <v:path arrowok="t"/>
              </v:shape>
            </v:group>
            <v:group style="position:absolute;left:7171;top:8616;width:50;height:41" coordorigin="7171,8616" coordsize="50,41">
              <v:shape style="position:absolute;left:7171;top:8616;width:50;height:41" coordorigin="7171,8616" coordsize="50,41" path="m7196,8657l7210,8657,7222,8647,7222,8636,7222,8624,7210,8616,7196,8616,7182,8616,7171,8624,7171,8636,7171,8647,7182,8657,7196,8657xe" filled="f" stroked="t" strokeweight=".18pt" strokecolor="#000000">
                <v:path arrowok="t"/>
              </v:shape>
            </v:group>
            <v:group style="position:absolute;left:7222;top:8616;width:52;height:41" coordorigin="7222,8616" coordsize="52,41">
              <v:shape style="position:absolute;left:7222;top:8616;width:52;height:41" coordorigin="7222,8616" coordsize="52,41" path="m7247,8657l7261,8657,7273,8647,7273,8636,7273,8624,7261,8616,7247,8616,7232,8616,7222,8624,7222,8636,7222,8647,7232,8657,7247,8657xe" filled="f" stroked="t" strokeweight=".18pt" strokecolor="#000000">
                <v:path arrowok="t"/>
              </v:shape>
            </v:group>
            <v:group style="position:absolute;left:7682;top:8687;width:101;height:53" coordorigin="7682,8687" coordsize="101,53">
              <v:shape style="position:absolute;left:7682;top:8687;width:101;height:53" coordorigin="7682,8687" coordsize="101,53" path="m7720,8687l7699,8687,7682,8702,7682,8724,7699,8740,7720,8740,7738,8722,7775,8722,7783,8713,7775,8705,7738,8705,7720,8687xe" filled="t" fillcolor="#FFFF00" stroked="f">
                <v:path arrowok="t"/>
                <v:fill type="solid"/>
              </v:shape>
              <v:shape style="position:absolute;left:7682;top:8687;width:101;height:53" coordorigin="7682,8687" coordsize="101,53" path="m7757,8722l7738,8722,7747,8731,7757,8722xe" filled="t" fillcolor="#FFFF00" stroked="f">
                <v:path arrowok="t"/>
                <v:fill type="solid"/>
              </v:shape>
              <v:shape style="position:absolute;left:7682;top:8687;width:101;height:53" coordorigin="7682,8687" coordsize="101,53" path="m7775,8722l7757,8722,7765,8731,7775,8722xe" filled="t" fillcolor="#FFFF00" stroked="f">
                <v:path arrowok="t"/>
                <v:fill type="solid"/>
              </v:shape>
            </v:group>
            <v:group style="position:absolute;left:7682;top:8687;width:101;height:53" coordorigin="7682,8687" coordsize="101,53">
              <v:shape style="position:absolute;left:7682;top:8687;width:101;height:53" coordorigin="7682,8687" coordsize="101,53" path="m7783,8713l7775,8705,7738,8705,7720,8687,7699,8687,7682,8702,7682,8724,7699,8740,7720,8740,7738,8722,7747,8731,7757,8722,7765,8731,7783,8713xe" filled="f" stroked="t" strokeweight=".18pt" strokecolor="#000000">
                <v:path arrowok="t"/>
              </v:shape>
            </v:group>
            <v:group style="position:absolute;left:7696;top:8704;width:19;height:18" coordorigin="7696,8704" coordsize="19,18">
              <v:shape style="position:absolute;left:7696;top:8704;width:19;height:18" coordorigin="7696,8704" coordsize="19,18" path="m7700,8704l7696,8707,7697,8712,7697,8717,7700,8720,7705,8722,7710,8722,7715,8718,7715,8713,7714,8708,7710,8705,7705,8705,7700,8704xe" filled="t" fillcolor="#000000" stroked="f">
                <v:path arrowok="t"/>
                <v:fill type="solid"/>
              </v:shape>
            </v:group>
            <v:group style="position:absolute;left:7832;top:10764;width:2008;height:982" coordorigin="7832,10764" coordsize="2008,982">
              <v:shape style="position:absolute;left:7832;top:10764;width:2008;height:982" coordorigin="7832,10764" coordsize="2008,982" path="m7832,11746l9840,11746,9840,10764,7832,10764,7832,11746xe" filled="t" fillcolor="#FFFFFF" stroked="f">
                <v:path arrowok="t"/>
                <v:fill type="solid"/>
              </v:shape>
            </v:group>
            <v:group style="position:absolute;left:7837;top:10769;width:126;height:136" coordorigin="7837,10769" coordsize="126,136">
              <v:shape style="position:absolute;left:7837;top:10769;width:126;height:136" coordorigin="7837,10769" coordsize="126,136" path="m7837,10904l7963,10904,7963,10769,7837,10769,7837,10904xe" filled="t" fillcolor="#FFFFFF" stroked="f">
                <v:path arrowok="t"/>
                <v:fill type="solid"/>
              </v:shape>
              <v:shape style="position:absolute;left:7837;top:10769;width:126;height:136" type="#_x0000_t75">
                <v:imagedata r:id="rId11" o:title=""/>
              </v:shape>
            </v:group>
            <v:group style="position:absolute;left:7968;top:10764;width:1868;height:140" coordorigin="7968,10764" coordsize="1868,140">
              <v:shape style="position:absolute;left:7968;top:10764;width:1868;height:140" coordorigin="7968,10764" coordsize="1868,140" path="m7968,10904l9836,10904,9836,10764,7968,10764,7968,10904xe" filled="t" fillcolor="#FFFFFF" stroked="f">
                <v:path arrowok="t"/>
                <v:fill type="solid"/>
              </v:shape>
            </v:group>
            <v:group style="position:absolute;left:7837;top:10909;width:126;height:136" coordorigin="7837,10909" coordsize="126,136">
              <v:shape style="position:absolute;left:7837;top:10909;width:126;height:136" coordorigin="7837,10909" coordsize="126,136" path="m7837,11045l7963,11045,7963,10909,7837,10909,7837,11045xe" filled="t" fillcolor="#FFFFFF" stroked="f">
                <v:path arrowok="t"/>
                <v:fill type="solid"/>
              </v:shape>
              <v:shape style="position:absolute;left:7837;top:10909;width:126;height:136" type="#_x0000_t75">
                <v:imagedata r:id="rId12" o:title=""/>
              </v:shape>
            </v:group>
            <v:group style="position:absolute;left:7968;top:10904;width:1868;height:140" coordorigin="7968,10904" coordsize="1868,140">
              <v:shape style="position:absolute;left:7968;top:10904;width:1868;height:140" coordorigin="7968,10904" coordsize="1868,140" path="m7968,11045l9836,11045,9836,10904,7968,10904,7968,11045xe" filled="t" fillcolor="#FFFFFF" stroked="f">
                <v:path arrowok="t"/>
                <v:fill type="solid"/>
              </v:shape>
            </v:group>
            <v:group style="position:absolute;left:7837;top:11050;width:126;height:136" coordorigin="7837,11050" coordsize="126,136">
              <v:shape style="position:absolute;left:7837;top:11050;width:126;height:136" coordorigin="7837,11050" coordsize="126,136" path="m7837,11185l7963,11185,7963,11050,7837,11050,7837,11185xe" filled="t" fillcolor="#FFFFFF" stroked="f">
                <v:path arrowok="t"/>
                <v:fill type="solid"/>
              </v:shape>
              <v:shape style="position:absolute;left:7837;top:11050;width:126;height:136" type="#_x0000_t75">
                <v:imagedata r:id="rId13" o:title=""/>
              </v:shape>
            </v:group>
            <v:group style="position:absolute;left:7968;top:11045;width:1868;height:140" coordorigin="7968,11045" coordsize="1868,140">
              <v:shape style="position:absolute;left:7968;top:11045;width:1868;height:140" coordorigin="7968,11045" coordsize="1868,140" path="m7968,11185l9836,11185,9836,11045,7968,11045,7968,11185xe" filled="t" fillcolor="#FFFFFF" stroked="f">
                <v:path arrowok="t"/>
                <v:fill type="solid"/>
              </v:shape>
            </v:group>
            <v:group style="position:absolute;left:7837;top:11190;width:126;height:136" coordorigin="7837,11190" coordsize="126,136">
              <v:shape style="position:absolute;left:7837;top:11190;width:126;height:136" coordorigin="7837,11190" coordsize="126,136" path="m7837,11326l7963,11326,7963,11190,7837,11190,7837,11326xe" filled="t" fillcolor="#FFFFFF" stroked="f">
                <v:path arrowok="t"/>
                <v:fill type="solid"/>
              </v:shape>
              <v:shape style="position:absolute;left:7837;top:11190;width:126;height:134" type="#_x0000_t75">
                <v:imagedata r:id="rId14" o:title=""/>
              </v:shape>
            </v:group>
            <v:group style="position:absolute;left:7968;top:11185;width:1868;height:140" coordorigin="7968,11185" coordsize="1868,140">
              <v:shape style="position:absolute;left:7968;top:11185;width:1868;height:140" coordorigin="7968,11185" coordsize="1868,140" path="m7968,11326l9836,11326,9836,11185,7968,11185,7968,11326xe" filled="t" fillcolor="#FFFFFF" stroked="f">
                <v:path arrowok="t"/>
                <v:fill type="solid"/>
              </v:shape>
            </v:group>
            <v:group style="position:absolute;left:7837;top:11330;width:126;height:136" coordorigin="7837,11330" coordsize="126,136">
              <v:shape style="position:absolute;left:7837;top:11330;width:126;height:136" coordorigin="7837,11330" coordsize="126,136" path="m7837,11466l7963,11466,7963,11330,7837,11330,7837,11466xe" filled="t" fillcolor="#FFFFFF" stroked="f">
                <v:path arrowok="t"/>
                <v:fill type="solid"/>
              </v:shape>
              <v:shape style="position:absolute;left:7837;top:11330;width:126;height:134" type="#_x0000_t75">
                <v:imagedata r:id="rId15" o:title=""/>
              </v:shape>
            </v:group>
            <v:group style="position:absolute;left:7968;top:11326;width:1868;height:140" coordorigin="7968,11326" coordsize="1868,140">
              <v:shape style="position:absolute;left:7968;top:11326;width:1868;height:140" coordorigin="7968,11326" coordsize="1868,140" path="m7968,11466l9836,11466,9836,11326,7968,11326,7968,11466xe" filled="t" fillcolor="#FFFFFF" stroked="f">
                <v:path arrowok="t"/>
                <v:fill type="solid"/>
              </v:shape>
            </v:group>
            <v:group style="position:absolute;left:7837;top:11471;width:126;height:136" coordorigin="7837,11471" coordsize="126,136">
              <v:shape style="position:absolute;left:7837;top:11471;width:126;height:136" coordorigin="7837,11471" coordsize="126,136" path="m7837,11606l7963,11606,7963,11471,7837,11471,7837,11606xe" filled="t" fillcolor="#FFFFFF" stroked="f">
                <v:path arrowok="t"/>
                <v:fill type="solid"/>
              </v:shape>
              <v:shape style="position:absolute;left:7837;top:11471;width:126;height:134" type="#_x0000_t75">
                <v:imagedata r:id="rId16" o:title=""/>
              </v:shape>
            </v:group>
            <v:group style="position:absolute;left:7968;top:11466;width:1868;height:140" coordorigin="7968,11466" coordsize="1868,140">
              <v:shape style="position:absolute;left:7968;top:11466;width:1868;height:140" coordorigin="7968,11466" coordsize="1868,140" path="m7968,11606l9836,11606,9836,11466,7968,11466,7968,11606xe" filled="t" fillcolor="#FFFFFF" stroked="f">
                <v:path arrowok="t"/>
                <v:fill type="solid"/>
              </v:shape>
            </v:group>
            <v:group style="position:absolute;left:7505;top:12225;width:20;height:54" coordorigin="7505,12225" coordsize="20,54">
              <v:shape style="position:absolute;left:7505;top:12225;width:20;height:54" coordorigin="7505,12225" coordsize="20,54" path="m7505,12278l7525,12278,7525,12225,7505,12225,7505,12278xe" filled="t" fillcolor="#A0A0A0" stroked="f">
                <v:path arrowok="t"/>
                <v:fill type="solid"/>
              </v:shape>
            </v:group>
            <v:group style="position:absolute;left:7510;top:12225;width:5;height:54" coordorigin="7510,12225" coordsize="5,54">
              <v:shape style="position:absolute;left:7510;top:12225;width:5;height:54" coordorigin="7510,12225" coordsize="5,54" path="m7510,12278l7514,12278,7514,12225,7510,12225,7510,12278xe" filled="t" fillcolor="#FFFFFF" stroked="f">
                <v:path arrowok="t"/>
                <v:fill type="solid"/>
              </v:shape>
            </v:group>
            <v:group style="position:absolute;left:7514;top:12225;width:5;height:54" coordorigin="7514,12225" coordsize="5,54">
              <v:shape style="position:absolute;left:7514;top:12225;width:5;height:54" coordorigin="7514,12225" coordsize="5,54" path="m7514,12278l7519,12278,7519,12225,7514,12225,7514,12278xe" filled="t" fillcolor="#EFEFEF" stroked="f">
                <v:path arrowok="t"/>
                <v:fill type="solid"/>
              </v:shape>
            </v:group>
            <v:group style="position:absolute;left:7525;top:12226;width:2;height:52" coordorigin="7525,12226" coordsize="2,52">
              <v:shape style="position:absolute;left:7525;top:12226;width:2;height:52" coordorigin="7525,12226" coordsize="2,52" path="m7525,12251l7528,12251e" filled="f" stroked="t" strokeweight="2.68pt" strokecolor="#636363">
                <v:path arrowok="t"/>
              </v:shape>
            </v:group>
            <v:group style="position:absolute;left:6166;top:12226;width:1362;height:2" coordorigin="6166,12226" coordsize="1362,2">
              <v:shape style="position:absolute;left:6166;top:12226;width:1362;height:2" coordorigin="6166,12226" coordsize="1362,0" path="m6166,12226l7528,12226e" filled="f" stroked="t" strokeweight=".279998pt" strokecolor="#A0A0A0">
                <v:path arrowok="t"/>
              </v:shape>
            </v:group>
            <v:group style="position:absolute;left:6166;top:12229;width:1358;height:2" coordorigin="6166,12229" coordsize="1358,2">
              <v:shape style="position:absolute;left:6166;top:12229;width:1358;height:2" coordorigin="6166,12229" coordsize="1358,0" path="m6166,12229l7524,12229e" filled="f" stroked="t" strokeweight=".159998pt" strokecolor="#A0A0A0">
                <v:path arrowok="t"/>
              </v:shape>
            </v:group>
            <v:group style="position:absolute;left:6166;top:12231;width:1357;height:2" coordorigin="6166,12231" coordsize="1357,2">
              <v:shape style="position:absolute;left:6166;top:12231;width:1357;height:2" coordorigin="6166,12231" coordsize="1357,0" path="m6166,12231l7523,12231e" filled="f" stroked="t" strokeweight=".279998pt" strokecolor="#FFFFFF">
                <v:path arrowok="t"/>
              </v:shape>
            </v:group>
            <v:group style="position:absolute;left:6166;top:12233;width:1354;height:2" coordorigin="6166,12233" coordsize="1354,2">
              <v:shape style="position:absolute;left:6166;top:12233;width:1354;height:2" coordorigin="6166,12233" coordsize="1354,0" path="m6166,12233l7519,12233e" filled="f" stroked="t" strokeweight=".159998pt" strokecolor="#FFFFFF">
                <v:path arrowok="t"/>
              </v:shape>
            </v:group>
            <v:group style="position:absolute;left:6166;top:12236;width:1352;height:2" coordorigin="6166,12236" coordsize="1352,2">
              <v:shape style="position:absolute;left:6166;top:12236;width:1352;height:2" coordorigin="6166,12236" coordsize="1352,0" path="m6166,12236l7518,12236e" filled="f" stroked="t" strokeweight=".279998pt" strokecolor="#EFEFEF">
                <v:path arrowok="t"/>
              </v:shape>
            </v:group>
            <v:group style="position:absolute;left:6166;top:12238;width:1349;height:2" coordorigin="6166,12238" coordsize="1349,2">
              <v:shape style="position:absolute;left:6166;top:12238;width:1349;height:2" coordorigin="6166,12238" coordsize="1349,0" path="m6166,12238l7514,12238e" filled="f" stroked="t" strokeweight=".160013pt" strokecolor="#EFEFEF">
                <v:path arrowok="t"/>
              </v:shape>
            </v:group>
            <v:group style="position:absolute;left:6166;top:12241;width:1348;height:2" coordorigin="6166,12241" coordsize="1348,2">
              <v:shape style="position:absolute;left:6166;top:12241;width:1348;height:2" coordorigin="6166,12241" coordsize="1348,0" path="m6166,12241l7513,12241e" filled="f" stroked="t" strokeweight=".279998pt" strokecolor="#A0A0A0">
                <v:path arrowok="t"/>
              </v:shape>
            </v:group>
            <v:group style="position:absolute;left:6166;top:12244;width:1344;height:2" coordorigin="6166,12244" coordsize="1344,2">
              <v:shape style="position:absolute;left:6166;top:12244;width:1344;height:2" coordorigin="6166,12244" coordsize="1344,0" path="m6166,12244l7510,12244e" filled="f" stroked="t" strokeweight=".219998pt" strokecolor="#A0A0A0">
                <v:path arrowok="t"/>
              </v:shape>
            </v:group>
            <v:group style="position:absolute;left:6166;top:12246;width:1342;height:2" coordorigin="6166,12246" coordsize="1342,2">
              <v:shape style="position:absolute;left:6166;top:12246;width:1342;height:2" coordorigin="6166,12246" coordsize="1342,0" path="m6166,12246l7507,12246e" filled="f" stroked="t" strokeweight=".220013pt" strokecolor="#636363">
                <v:path arrowok="t"/>
              </v:shape>
            </v:group>
            <v:group style="position:absolute;left:6166;top:10063;width:2;height:2184" coordorigin="6166,10063" coordsize="2,2184">
              <v:shape style="position:absolute;left:6166;top:10063;width:2;height:2184" coordorigin="6166,10063" coordsize="0,2184" path="m6166,10063l6166,12247e" filled="f" stroked="t" strokeweight=".279998pt" strokecolor="#A0A0A0">
                <v:path arrowok="t"/>
              </v:shape>
            </v:group>
            <v:group style="position:absolute;left:6169;top:10063;width:2;height:2180" coordorigin="6169,10063" coordsize="2,2180">
              <v:shape style="position:absolute;left:6169;top:10063;width:2;height:2180" coordorigin="6169,10063" coordsize="0,2180" path="m6169,10063l6169,12244e" filled="f" stroked="t" strokeweight=".159998pt" strokecolor="#A0A0A0">
                <v:path arrowok="t"/>
              </v:shape>
            </v:group>
            <v:group style="position:absolute;left:6176;top:10063;width:2;height:2174" coordorigin="6176,10063" coordsize="2,2174">
              <v:shape style="position:absolute;left:6176;top:10063;width:2;height:2174" coordorigin="6176,10063" coordsize="0,2174" path="m6176,10063l6176,12238e" filled="f" stroked="t" strokeweight=".279998pt" strokecolor="#EFEFEF">
                <v:path arrowok="t"/>
              </v:shape>
            </v:group>
            <v:group style="position:absolute;left:6178;top:10063;width:2;height:2171" coordorigin="6178,10063" coordsize="2,2171">
              <v:shape style="position:absolute;left:6178;top:10063;width:2;height:2171" coordorigin="6178,10063" coordsize="0,2171" path="m6178,10063l6178,12234e" filled="f" stroked="t" strokeweight=".159998pt" strokecolor="#EFEFEF">
                <v:path arrowok="t"/>
              </v:shape>
            </v:group>
            <v:group style="position:absolute;left:6181;top:10063;width:2;height:2170" coordorigin="6181,10063" coordsize="2,2170">
              <v:shape style="position:absolute;left:6181;top:10063;width:2;height:2170" coordorigin="6181,10063" coordsize="0,2170" path="m6181,10063l6181,12233e" filled="f" stroked="t" strokeweight=".279998pt" strokecolor="#A0A0A0">
                <v:path arrowok="t"/>
              </v:shape>
            </v:group>
            <v:group style="position:absolute;left:6184;top:10063;width:2;height:2166" coordorigin="6184,10063" coordsize="2,2166">
              <v:shape style="position:absolute;left:6184;top:10063;width:2;height:2166" coordorigin="6184,10063" coordsize="0,2166" path="m6184,10063l6184,12229e" filled="f" stroked="t" strokeweight=".219998pt" strokecolor="#A0A0A0">
                <v:path arrowok="t"/>
              </v:shape>
            </v:group>
            <v:group style="position:absolute;left:6186;top:10063;width:2;height:2164" coordorigin="6186,10063" coordsize="2,2164">
              <v:shape style="position:absolute;left:6186;top:10063;width:2;height:2164" coordorigin="6186,10063" coordsize="0,2164" path="m6186,10063l6186,12227e" filled="f" stroked="t" strokeweight=".220028pt" strokecolor="#636363">
                <v:path arrowok="t"/>
              </v:shape>
            </v:group>
            <v:group style="position:absolute;left:7510;top:12271;width:13;height:7" coordorigin="7510,12271" coordsize="13,7">
              <v:shape style="position:absolute;left:7510;top:12271;width:13;height:7" coordorigin="7510,12271" coordsize="13,7" path="m7510,12278l7523,12278,7523,12271,7510,12271,7510,12278xe" filled="t" fillcolor="#FFFFFF" stroked="f">
                <v:path arrowok="t"/>
                <v:fill type="solid"/>
              </v:shape>
            </v:group>
            <v:group style="position:absolute;left:7507;top:12276;width:18;height:4" coordorigin="7507,12276" coordsize="18,4">
              <v:shape style="position:absolute;left:7507;top:12276;width:18;height:4" coordorigin="7507,12276" coordsize="18,4" path="m7507,12281l7525,12281,7525,12276,7507,12276,7507,12281xe" filled="t" fillcolor="#636363" stroked="f">
                <v:path arrowok="t"/>
                <v:fill type="solid"/>
              </v:shape>
            </v:group>
            <v:group style="position:absolute;left:6167;top:10061;width:18;height:2" coordorigin="6167,10061" coordsize="18,2">
              <v:shape style="position:absolute;left:6167;top:10061;width:18;height:2" coordorigin="6167,10061" coordsize="18,2" path="m6167,10062l6185,10062e" filled="f" stroked="t" strokeweight=".22pt" strokecolor="#636363">
                <v:path arrowok="t"/>
              </v:shape>
            </v:group>
            <v:group style="position:absolute;left:6155;top:9952;width:41;height:50" coordorigin="6155,9952" coordsize="41,50">
              <v:shape style="position:absolute;left:6155;top:9952;width:41;height:50" coordorigin="6155,9952" coordsize="41,50" path="m6155,9977l6155,9990,6163,10002,6175,10002,6186,10002,6196,9990,6196,9977,6196,9962,6186,9952,6175,9952,6163,9952,6155,9962,6155,9977xe" filled="f" stroked="t" strokeweight=".18pt" strokecolor="#000000">
                <v:path arrowok="t"/>
              </v:shape>
            </v:group>
            <v:group style="position:absolute;left:6155;top:10002;width:41;height:52" coordorigin="6155,10002" coordsize="41,52">
              <v:shape style="position:absolute;left:6155;top:10002;width:41;height:52" coordorigin="6155,10002" coordsize="41,52" path="m6155,10027l6155,10042,6163,10054,6175,10054,6186,10054,6196,10042,6196,10027,6196,10013,6186,10002,6175,10002,6163,10002,6155,10013,6155,10027xe" filled="f" stroked="t" strokeweight=".18pt" strokecolor="#000000">
                <v:path arrowok="t"/>
              </v:shape>
            </v:group>
            <v:group style="position:absolute;left:7489;top:12286;width:53;height:101" coordorigin="7489,12286" coordsize="53,101">
              <v:shape style="position:absolute;left:7489;top:12286;width:53;height:101" coordorigin="7489,12286" coordsize="53,101" path="m7526,12286l7505,12286,7489,12302,7489,12323,7507,12341,7507,12378,7516,12386,7534,12368,7524,12360,7534,12350,7524,12341,7542,12323,7542,12302,7526,12286xe" filled="t" fillcolor="#FFFF00" stroked="f">
                <v:path arrowok="t"/>
                <v:fill type="solid"/>
              </v:shape>
            </v:group>
            <v:group style="position:absolute;left:7489;top:12286;width:53;height:101" coordorigin="7489,12286" coordsize="53,101">
              <v:shape style="position:absolute;left:7489;top:12286;width:53;height:101" coordorigin="7489,12286" coordsize="53,101" path="m7516,12386l7507,12378,7507,12341,7489,12323,7489,12302,7505,12286,7526,12286,7542,12302,7542,12323,7524,12341,7534,12350,7524,12360,7534,12368,7516,12386xe" filled="f" stroked="t" strokeweight=".18pt" strokecolor="#000000">
                <v:path arrowok="t"/>
              </v:shape>
            </v:group>
            <v:group style="position:absolute;left:7506;top:12299;width:18;height:19" coordorigin="7506,12299" coordsize="18,19">
              <v:shape style="position:absolute;left:7506;top:12299;width:18;height:19" coordorigin="7506,12299" coordsize="18,19" path="m7520,12299l7510,12299,7506,12304,7506,12313,7510,12318,7520,12318,7524,12313,7524,12304,7520,12299xe" filled="t" fillcolor="#000000" stroked="f">
                <v:path arrowok="t"/>
                <v:fill type="solid"/>
              </v:shape>
            </v:group>
            <v:group style="position:absolute;left:4787;top:12225;width:20;height:54" coordorigin="4787,12225" coordsize="20,54">
              <v:shape style="position:absolute;left:4787;top:12225;width:20;height:54" coordorigin="4787,12225" coordsize="20,54" path="m4787,12278l4807,12278,4807,12225,4787,12225,4787,12278xe" filled="t" fillcolor="#A0A0A0" stroked="f">
                <v:path arrowok="t"/>
                <v:fill type="solid"/>
              </v:shape>
            </v:group>
            <v:group style="position:absolute;left:4792;top:12225;width:5;height:54" coordorigin="4792,12225" coordsize="5,54">
              <v:shape style="position:absolute;left:4792;top:12225;width:5;height:54" coordorigin="4792,12225" coordsize="5,54" path="m4792,12278l4796,12278,4796,12225,4792,12225,4792,12278xe" filled="t" fillcolor="#FFFFFF" stroked="f">
                <v:path arrowok="t"/>
                <v:fill type="solid"/>
              </v:shape>
            </v:group>
            <v:group style="position:absolute;left:4796;top:12225;width:5;height:54" coordorigin="4796,12225" coordsize="5,54">
              <v:shape style="position:absolute;left:4796;top:12225;width:5;height:54" coordorigin="4796,12225" coordsize="5,54" path="m4796,12278l4801,12278,4801,12225,4796,12225,4796,12278xe" filled="t" fillcolor="#EFEFEF" stroked="f">
                <v:path arrowok="t"/>
                <v:fill type="solid"/>
              </v:shape>
            </v:group>
            <v:group style="position:absolute;left:4807;top:12226;width:2;height:52" coordorigin="4807,12226" coordsize="2,52">
              <v:shape style="position:absolute;left:4807;top:12226;width:2;height:52" coordorigin="4807,12226" coordsize="2,52" path="m4807,12251l4810,12251e" filled="f" stroked="t" strokeweight="2.68pt" strokecolor="#636363">
                <v:path arrowok="t"/>
              </v:shape>
            </v:group>
            <v:group style="position:absolute;left:4787;top:12226;width:1285;height:2" coordorigin="4787,12226" coordsize="1285,2">
              <v:shape style="position:absolute;left:4787;top:12226;width:1285;height:2" coordorigin="4787,12226" coordsize="1285,0" path="m4787,12226l6072,12226e" filled="f" stroked="t" strokeweight=".279998pt" strokecolor="#A0A0A0">
                <v:path arrowok="t"/>
              </v:shape>
            </v:group>
            <v:group style="position:absolute;left:4790;top:12229;width:1282;height:2" coordorigin="4790,12229" coordsize="1282,2">
              <v:shape style="position:absolute;left:4790;top:12229;width:1282;height:2" coordorigin="4790,12229" coordsize="1282,0" path="m4790,12229l6072,12229e" filled="f" stroked="t" strokeweight=".159998pt" strokecolor="#A0A0A0">
                <v:path arrowok="t"/>
              </v:shape>
            </v:group>
            <v:group style="position:absolute;left:4792;top:12231;width:1280;height:2" coordorigin="4792,12231" coordsize="1280,2">
              <v:shape style="position:absolute;left:4792;top:12231;width:1280;height:2" coordorigin="4792,12231" coordsize="1280,0" path="m4792,12231l6072,12231e" filled="f" stroked="t" strokeweight=".279998pt" strokecolor="#FFFFFF">
                <v:path arrowok="t"/>
              </v:shape>
            </v:group>
            <v:group style="position:absolute;left:4795;top:12233;width:1277;height:2" coordorigin="4795,12233" coordsize="1277,2">
              <v:shape style="position:absolute;left:4795;top:12233;width:1277;height:2" coordorigin="4795,12233" coordsize="1277,0" path="m4795,12233l6072,12233e" filled="f" stroked="t" strokeweight=".159998pt" strokecolor="#FFFFFF">
                <v:path arrowok="t"/>
              </v:shape>
            </v:group>
            <v:group style="position:absolute;left:4796;top:12236;width:1276;height:2" coordorigin="4796,12236" coordsize="1276,2">
              <v:shape style="position:absolute;left:4796;top:12236;width:1276;height:2" coordorigin="4796,12236" coordsize="1276,0" path="m4796,12236l6072,12236e" filled="f" stroked="t" strokeweight=".279998pt" strokecolor="#EFEFEF">
                <v:path arrowok="t"/>
              </v:shape>
            </v:group>
            <v:group style="position:absolute;left:4800;top:12238;width:1272;height:2" coordorigin="4800,12238" coordsize="1272,2">
              <v:shape style="position:absolute;left:4800;top:12238;width:1272;height:2" coordorigin="4800,12238" coordsize="1272,0" path="m4800,12238l6072,12238e" filled="f" stroked="t" strokeweight=".160013pt" strokecolor="#EFEFEF">
                <v:path arrowok="t"/>
              </v:shape>
            </v:group>
            <v:group style="position:absolute;left:4801;top:12241;width:1271;height:2" coordorigin="4801,12241" coordsize="1271,2">
              <v:shape style="position:absolute;left:4801;top:12241;width:1271;height:2" coordorigin="4801,12241" coordsize="1271,0" path="m4801,12241l6072,12241e" filled="f" stroked="t" strokeweight=".279998pt" strokecolor="#A0A0A0">
                <v:path arrowok="t"/>
              </v:shape>
            </v:group>
            <v:group style="position:absolute;left:4805;top:12244;width:1267;height:2" coordorigin="4805,12244" coordsize="1267,2">
              <v:shape style="position:absolute;left:4805;top:12244;width:1267;height:2" coordorigin="4805,12244" coordsize="1267,0" path="m4805,12244l6072,12244e" filled="f" stroked="t" strokeweight=".219998pt" strokecolor="#A0A0A0">
                <v:path arrowok="t"/>
              </v:shape>
            </v:group>
            <v:group style="position:absolute;left:4807;top:12246;width:1265;height:2" coordorigin="4807,12246" coordsize="1265,2">
              <v:shape style="position:absolute;left:4807;top:12246;width:1265;height:2" coordorigin="4807,12246" coordsize="1265,0" path="m4807,12246l6072,12246e" filled="f" stroked="t" strokeweight=".220013pt" strokecolor="#636363">
                <v:path arrowok="t"/>
              </v:shape>
            </v:group>
            <v:group style="position:absolute;left:6052;top:10063;width:2;height:2165" coordorigin="6052,10063" coordsize="2,2165">
              <v:shape style="position:absolute;left:6052;top:10063;width:2;height:2165" coordorigin="6052,10063" coordsize="0,2165" path="m6052,10063l6052,12228e" filled="f" stroked="t" strokeweight=".279998pt" strokecolor="#A0A0A0">
                <v:path arrowok="t"/>
              </v:shape>
            </v:group>
            <v:group style="position:absolute;left:6055;top:10063;width:2;height:2166" coordorigin="6055,10063" coordsize="2,2166">
              <v:shape style="position:absolute;left:6055;top:10063;width:2;height:2166" coordorigin="6055,10063" coordsize="0,2166" path="m6055,10063l6055,12229e" filled="f" stroked="t" strokeweight=".159998pt" strokecolor="#A0A0A0">
                <v:path arrowok="t"/>
              </v:shape>
            </v:group>
            <v:group style="position:absolute;left:6059;top:10063;width:2;height:2171" coordorigin="6059,10063" coordsize="2,2171">
              <v:shape style="position:absolute;left:6059;top:10063;width:2;height:2171" coordorigin="6059,10063" coordsize="0,2171" path="m6059,10063l6059,12234e" filled="f" stroked="t" strokeweight=".159998pt" strokecolor="#FFFFFF">
                <v:path arrowok="t"/>
              </v:shape>
            </v:group>
            <v:group style="position:absolute;left:6062;top:10063;width:2;height:2174" coordorigin="6062,10063" coordsize="2,2174">
              <v:shape style="position:absolute;left:6062;top:10063;width:2;height:2174" coordorigin="6062,10063" coordsize="0,2174" path="m6062,10063l6062,12238e" filled="f" stroked="t" strokeweight=".279998pt" strokecolor="#EFEFEF">
                <v:path arrowok="t"/>
              </v:shape>
            </v:group>
            <v:group style="position:absolute;left:6064;top:10063;width:2;height:2176" coordorigin="6064,10063" coordsize="2,2176">
              <v:shape style="position:absolute;left:6064;top:10063;width:2;height:2176" coordorigin="6064,10063" coordsize="0,2176" path="m6064,10063l6064,12239e" filled="f" stroked="t" strokeweight=".159998pt" strokecolor="#EFEFEF">
                <v:path arrowok="t"/>
              </v:shape>
            </v:group>
            <v:group style="position:absolute;left:6067;top:10063;width:2;height:2179" coordorigin="6067,10063" coordsize="2,2179">
              <v:shape style="position:absolute;left:6067;top:10063;width:2;height:2179" coordorigin="6067,10063" coordsize="0,2179" path="m6067,10063l6067,12242e" filled="f" stroked="t" strokeweight=".279998pt" strokecolor="#A0A0A0">
                <v:path arrowok="t"/>
              </v:shape>
            </v:group>
            <v:group style="position:absolute;left:6070;top:10063;width:2;height:2182" coordorigin="6070,10063" coordsize="2,2182">
              <v:shape style="position:absolute;left:6070;top:10063;width:2;height:2182" coordorigin="6070,10063" coordsize="0,2182" path="m6070,10063l6070,12245e" filled="f" stroked="t" strokeweight=".219998pt" strokecolor="#A0A0A0">
                <v:path arrowok="t"/>
              </v:shape>
            </v:group>
            <v:group style="position:absolute;left:6072;top:10063;width:2;height:2184" coordorigin="6072,10063" coordsize="2,2184">
              <v:shape style="position:absolute;left:6072;top:10063;width:2;height:2184" coordorigin="6072,10063" coordsize="0,2184" path="m6072,10063l6072,12247e" filled="f" stroked="t" strokeweight=".219998pt" strokecolor="#636363">
                <v:path arrowok="t"/>
              </v:shape>
            </v:group>
            <v:group style="position:absolute;left:4792;top:12271;width:13;height:7" coordorigin="4792,12271" coordsize="13,7">
              <v:shape style="position:absolute;left:4792;top:12271;width:13;height:7" coordorigin="4792,12271" coordsize="13,7" path="m4792,12278l4805,12278,4805,12271,4792,12271,4792,12278xe" filled="t" fillcolor="#FFFFFF" stroked="f">
                <v:path arrowok="t"/>
                <v:fill type="solid"/>
              </v:shape>
            </v:group>
            <v:group style="position:absolute;left:4789;top:12276;width:18;height:4" coordorigin="4789,12276" coordsize="18,4">
              <v:shape style="position:absolute;left:4789;top:12276;width:18;height:4" coordorigin="4789,12276" coordsize="18,4" path="m4789,12281l4807,12281,4807,12276,4789,12276,4789,12281xe" filled="t" fillcolor="#636363" stroked="f">
                <v:path arrowok="t"/>
                <v:fill type="solid"/>
              </v:shape>
            </v:group>
            <v:group style="position:absolute;left:6053;top:10061;width:18;height:2" coordorigin="6053,10061" coordsize="18,2">
              <v:shape style="position:absolute;left:6053;top:10061;width:18;height:2" coordorigin="6053,10061" coordsize="18,2" path="m6053,10062l6071,10062e" filled="f" stroked="t" strokeweight=".22pt" strokecolor="#636363">
                <v:path arrowok="t"/>
              </v:shape>
            </v:group>
            <v:group style="position:absolute;left:6041;top:9952;width:41;height:50" coordorigin="6041,9952" coordsize="41,50">
              <v:shape style="position:absolute;left:6041;top:9952;width:41;height:50" coordorigin="6041,9952" coordsize="41,50" path="m6041,9977l6041,9990,6049,10002,6061,10002,6072,10002,6082,9990,6082,9977,6082,9962,6072,9952,6061,9952,6049,9952,6041,9962,6041,9977xe" filled="f" stroked="t" strokeweight=".18pt" strokecolor="#000000">
                <v:path arrowok="t"/>
              </v:shape>
            </v:group>
            <v:group style="position:absolute;left:6041;top:10002;width:41;height:52" coordorigin="6041,10002" coordsize="41,52">
              <v:shape style="position:absolute;left:6041;top:10002;width:41;height:52" coordorigin="6041,10002" coordsize="41,52" path="m6041,10027l6041,10042,6049,10054,6061,10054,6072,10054,6082,10042,6082,10027,6082,10013,6072,10002,6061,10002,6049,10002,6041,10013,6041,10027xe" filled="f" stroked="t" strokeweight=".18pt" strokecolor="#000000">
                <v:path arrowok="t"/>
              </v:shape>
            </v:group>
            <v:group style="position:absolute;left:4771;top:12286;width:53;height:101" coordorigin="4771,12286" coordsize="53,101">
              <v:shape style="position:absolute;left:4771;top:12286;width:53;height:101" coordorigin="4771,12286" coordsize="53,101" path="m4808,12286l4787,12286,4771,12302,4771,12323,4789,12341,4789,12378,4798,12386,4816,12368,4806,12360,4816,12350,4806,12341,4824,12323,4824,12302,4808,12286xe" filled="t" fillcolor="#FFFF00" stroked="f">
                <v:path arrowok="t"/>
                <v:fill type="solid"/>
              </v:shape>
            </v:group>
            <v:group style="position:absolute;left:4771;top:12286;width:53;height:101" coordorigin="4771,12286" coordsize="53,101">
              <v:shape style="position:absolute;left:4771;top:12286;width:53;height:101" coordorigin="4771,12286" coordsize="53,101" path="m4798,12386l4789,12378,4789,12341,4771,12323,4771,12302,4787,12286,4808,12286,4824,12302,4824,12323,4806,12341,4816,12350,4806,12360,4816,12368,4798,12386xe" filled="f" stroked="t" strokeweight=".18pt" strokecolor="#000000">
                <v:path arrowok="t"/>
              </v:shape>
            </v:group>
            <v:group style="position:absolute;left:4788;top:12299;width:18;height:19" coordorigin="4788,12299" coordsize="18,19">
              <v:shape style="position:absolute;left:4788;top:12299;width:18;height:19" coordorigin="4788,12299" coordsize="18,19" path="m4802,12299l4792,12299,4788,12304,4788,12313,4792,12318,4802,12318,4806,12313,4806,12304,4802,12299xe" filled="t" fillcolor="#000000" stroked="f">
                <v:path arrowok="t"/>
                <v:fill type="solid"/>
              </v:shape>
            </v:group>
            <v:group style="position:absolute;left:5116;top:7626;width:2008;height:2278" coordorigin="5116,7626" coordsize="2008,2278">
              <v:shape style="position:absolute;left:5116;top:7626;width:2008;height:2278" coordorigin="5116,7626" coordsize="2008,2278" path="m5116,9904l7123,9904,7123,7626,5116,7626,5116,9904xe" filled="t" fillcolor="#FFFFFF" stroked="f">
                <v:path arrowok="t"/>
                <v:fill type="solid"/>
              </v:shape>
            </v:group>
            <v:group style="position:absolute;left:5120;top:7631;width:126;height:136" coordorigin="5120,7631" coordsize="126,136">
              <v:shape style="position:absolute;left:5120;top:7631;width:126;height:136" coordorigin="5120,7631" coordsize="126,136" path="m5120,7766l5246,7766,5246,7631,5120,7631,5120,7766xe" filled="t" fillcolor="#FFFFFF" stroked="f">
                <v:path arrowok="t"/>
                <v:fill type="solid"/>
              </v:shape>
              <v:shape style="position:absolute;left:5120;top:7631;width:126;height:136" type="#_x0000_t75">
                <v:imagedata r:id="rId17" o:title=""/>
              </v:shape>
            </v:group>
            <v:group style="position:absolute;left:5251;top:7626;width:1868;height:140" coordorigin="5251,7626" coordsize="1868,140">
              <v:shape style="position:absolute;left:5251;top:7626;width:1868;height:140" coordorigin="5251,7626" coordsize="1868,140" path="m5251,7766l7120,7766,7120,7626,5251,7626,5251,7766xe" filled="t" fillcolor="#FFFFFF" stroked="f">
                <v:path arrowok="t"/>
                <v:fill type="solid"/>
              </v:shape>
            </v:group>
            <v:group style="position:absolute;left:5120;top:7771;width:126;height:134" coordorigin="5120,7771" coordsize="126,134">
              <v:shape style="position:absolute;left:5120;top:7771;width:126;height:134" coordorigin="5120,7771" coordsize="126,134" path="m5120,7906l5246,7906,5246,7771,5120,7771,5120,7906xe" filled="t" fillcolor="#FFFFFF" stroked="f">
                <v:path arrowok="t"/>
                <v:fill type="solid"/>
              </v:shape>
              <v:shape style="position:absolute;left:5120;top:7771;width:126;height:134" type="#_x0000_t75">
                <v:imagedata r:id="rId18" o:title=""/>
              </v:shape>
            </v:group>
            <v:group style="position:absolute;left:5251;top:7766;width:1868;height:139" coordorigin="5251,7766" coordsize="1868,139">
              <v:shape style="position:absolute;left:5251;top:7766;width:1868;height:139" coordorigin="5251,7766" coordsize="1868,139" path="m5251,7906l7120,7906,7120,7766,5251,7766,5251,7906xe" filled="t" fillcolor="#FFFFFF" stroked="f">
                <v:path arrowok="t"/>
                <v:fill type="solid"/>
              </v:shape>
            </v:group>
            <v:group style="position:absolute;left:5120;top:7910;width:126;height:136" coordorigin="5120,7910" coordsize="126,136">
              <v:shape style="position:absolute;left:5120;top:7910;width:126;height:136" coordorigin="5120,7910" coordsize="126,136" path="m5120,8046l5246,8046,5246,7910,5120,7910,5120,8046xe" filled="t" fillcolor="#FFFFFF" stroked="f">
                <v:path arrowok="t"/>
                <v:fill type="solid"/>
              </v:shape>
              <v:shape style="position:absolute;left:5120;top:7910;width:126;height:136" type="#_x0000_t75">
                <v:imagedata r:id="rId19" o:title=""/>
              </v:shape>
            </v:group>
            <v:group style="position:absolute;left:5251;top:7906;width:1868;height:140" coordorigin="5251,7906" coordsize="1868,140">
              <v:shape style="position:absolute;left:5251;top:7906;width:1868;height:140" coordorigin="5251,7906" coordsize="1868,140" path="m5251,8046l7120,8046,7120,7906,5251,7906,5251,8046xe" filled="t" fillcolor="#FFFFFF" stroked="f">
                <v:path arrowok="t"/>
                <v:fill type="solid"/>
              </v:shape>
            </v:group>
            <v:group style="position:absolute;left:5120;top:8051;width:126;height:136" coordorigin="5120,8051" coordsize="126,136">
              <v:shape style="position:absolute;left:5120;top:8051;width:126;height:136" coordorigin="5120,8051" coordsize="126,136" path="m5120,8186l5246,8186,5246,8051,5120,8051,5120,8186xe" filled="t" fillcolor="#FFFFFF" stroked="f">
                <v:path arrowok="t"/>
                <v:fill type="solid"/>
              </v:shape>
              <v:shape style="position:absolute;left:5120;top:8051;width:126;height:134" type="#_x0000_t75">
                <v:imagedata r:id="rId20" o:title=""/>
              </v:shape>
            </v:group>
            <v:group style="position:absolute;left:5251;top:8046;width:1868;height:140" coordorigin="5251,8046" coordsize="1868,140">
              <v:shape style="position:absolute;left:5251;top:8046;width:1868;height:140" coordorigin="5251,8046" coordsize="1868,140" path="m5251,8186l7120,8186,7120,8046,5251,8046,5251,8186xe" filled="t" fillcolor="#FFFFFF" stroked="f">
                <v:path arrowok="t"/>
                <v:fill type="solid"/>
              </v:shape>
            </v:group>
            <v:group style="position:absolute;left:5120;top:8190;width:126;height:136" coordorigin="5120,8190" coordsize="126,136">
              <v:shape style="position:absolute;left:5120;top:8190;width:126;height:136" coordorigin="5120,8190" coordsize="126,136" path="m5120,8326l5246,8326,5246,8190,5120,8190,5120,8326xe" filled="t" fillcolor="#FFFFFF" stroked="f">
                <v:path arrowok="t"/>
                <v:fill type="solid"/>
              </v:shape>
              <v:shape style="position:absolute;left:5120;top:8190;width:126;height:136" type="#_x0000_t75">
                <v:imagedata r:id="rId21" o:title=""/>
              </v:shape>
            </v:group>
            <v:group style="position:absolute;left:5251;top:8186;width:1868;height:139" coordorigin="5251,8186" coordsize="1868,139">
              <v:shape style="position:absolute;left:5251;top:8186;width:1868;height:139" coordorigin="5251,8186" coordsize="1868,139" path="m5251,8326l7120,8326,7120,8186,5251,8186,5251,8326xe" filled="t" fillcolor="#FFFFFF" stroked="f">
                <v:path arrowok="t"/>
                <v:fill type="solid"/>
              </v:shape>
            </v:group>
            <v:group style="position:absolute;left:5120;top:8330;width:126;height:136" coordorigin="5120,8330" coordsize="126,136">
              <v:shape style="position:absolute;left:5120;top:8330;width:126;height:136" coordorigin="5120,8330" coordsize="126,136" path="m5120,8466l5246,8466,5246,8330,5120,8330,5120,8466xe" filled="t" fillcolor="#FFFFFF" stroked="f">
                <v:path arrowok="t"/>
                <v:fill type="solid"/>
              </v:shape>
              <v:shape style="position:absolute;left:5120;top:8330;width:126;height:134" type="#_x0000_t75">
                <v:imagedata r:id="rId22" o:title=""/>
              </v:shape>
            </v:group>
            <v:group style="position:absolute;left:5251;top:8326;width:1868;height:140" coordorigin="5251,8326" coordsize="1868,140">
              <v:shape style="position:absolute;left:5251;top:8326;width:1868;height:140" coordorigin="5251,8326" coordsize="1868,140" path="m5251,8466l7120,8466,7120,8326,5251,8326,5251,8466xe" filled="t" fillcolor="#FFFFFF" stroked="f">
                <v:path arrowok="t"/>
                <v:fill type="solid"/>
              </v:shape>
            </v:group>
            <v:group style="position:absolute;left:5120;top:8470;width:126;height:136" coordorigin="5120,8470" coordsize="126,136">
              <v:shape style="position:absolute;left:5120;top:8470;width:126;height:136" coordorigin="5120,8470" coordsize="126,136" path="m5120,8605l5246,8605,5246,8470,5120,8470,5120,8605xe" filled="t" fillcolor="#FFFFFF" stroked="f">
                <v:path arrowok="t"/>
                <v:fill type="solid"/>
              </v:shape>
              <v:shape style="position:absolute;left:5120;top:8470;width:126;height:136" type="#_x0000_t75">
                <v:imagedata r:id="rId23" o:title=""/>
              </v:shape>
            </v:group>
            <v:group style="position:absolute;left:5251;top:8466;width:1868;height:139" coordorigin="5251,8466" coordsize="1868,139">
              <v:shape style="position:absolute;left:5251;top:8466;width:1868;height:139" coordorigin="5251,8466" coordsize="1868,139" path="m5251,8605l7120,8605,7120,8466,5251,8466,5251,8605xe" filled="t" fillcolor="#FFFFFF" stroked="f">
                <v:path arrowok="t"/>
                <v:fill type="solid"/>
              </v:shape>
            </v:group>
            <v:group style="position:absolute;left:5120;top:8610;width:126;height:136" coordorigin="5120,8610" coordsize="126,136">
              <v:shape style="position:absolute;left:5120;top:8610;width:126;height:136" coordorigin="5120,8610" coordsize="126,136" path="m5120,8746l5246,8746,5246,8610,5120,8610,5120,8746xe" filled="t" fillcolor="#FFFFFF" stroked="f">
                <v:path arrowok="t"/>
                <v:fill type="solid"/>
              </v:shape>
              <v:shape style="position:absolute;left:5120;top:8610;width:126;height:134" type="#_x0000_t75">
                <v:imagedata r:id="rId24" o:title=""/>
              </v:shape>
            </v:group>
            <v:group style="position:absolute;left:5251;top:8605;width:1868;height:140" coordorigin="5251,8605" coordsize="1868,140">
              <v:shape style="position:absolute;left:5251;top:8605;width:1868;height:140" coordorigin="5251,8605" coordsize="1868,140" path="m5251,8746l7120,8746,7120,8605,5251,8605,5251,8746xe" filled="t" fillcolor="#FFFFFF" stroked="f">
                <v:path arrowok="t"/>
                <v:fill type="solid"/>
              </v:shape>
            </v:group>
            <v:group style="position:absolute;left:5120;top:8749;width:126;height:136" coordorigin="5120,8749" coordsize="126,136">
              <v:shape style="position:absolute;left:5120;top:8749;width:126;height:136" coordorigin="5120,8749" coordsize="126,136" path="m5120,8885l5246,8885,5246,8749,5120,8749,5120,8885xe" filled="t" fillcolor="#FFFFFF" stroked="f">
                <v:path arrowok="t"/>
                <v:fill type="solid"/>
              </v:shape>
              <v:shape style="position:absolute;left:5120;top:8749;width:126;height:136" type="#_x0000_t75">
                <v:imagedata r:id="rId25" o:title=""/>
              </v:shape>
            </v:group>
            <v:group style="position:absolute;left:5251;top:8746;width:1868;height:139" coordorigin="5251,8746" coordsize="1868,139">
              <v:shape style="position:absolute;left:5251;top:8746;width:1868;height:139" coordorigin="5251,8746" coordsize="1868,139" path="m5251,8885l7120,8885,7120,8746,5251,8746,5251,8885xe" filled="t" fillcolor="#FFFFFF" stroked="f">
                <v:path arrowok="t"/>
                <v:fill type="solid"/>
              </v:shape>
            </v:group>
            <v:group style="position:absolute;left:5120;top:8890;width:126;height:136" coordorigin="5120,8890" coordsize="126,136">
              <v:shape style="position:absolute;left:5120;top:8890;width:126;height:136" coordorigin="5120,8890" coordsize="126,136" path="m5120,9025l5246,9025,5246,8890,5120,8890,5120,9025xe" filled="t" fillcolor="#FFFFFF" stroked="f">
                <v:path arrowok="t"/>
                <v:fill type="solid"/>
              </v:shape>
              <v:shape style="position:absolute;left:5120;top:8890;width:126;height:134" type="#_x0000_t75">
                <v:imagedata r:id="rId26" o:title=""/>
              </v:shape>
            </v:group>
            <v:group style="position:absolute;left:5251;top:8885;width:1868;height:140" coordorigin="5251,8885" coordsize="1868,140">
              <v:shape style="position:absolute;left:5251;top:8885;width:1868;height:140" coordorigin="5251,8885" coordsize="1868,140" path="m5251,9025l7120,9025,7120,8885,5251,8885,5251,9025xe" filled="t" fillcolor="#FFFFFF" stroked="f">
                <v:path arrowok="t"/>
                <v:fill type="solid"/>
              </v:shape>
            </v:group>
            <v:group style="position:absolute;left:5120;top:9029;width:126;height:136" coordorigin="5120,9029" coordsize="126,136">
              <v:shape style="position:absolute;left:5120;top:9029;width:126;height:136" coordorigin="5120,9029" coordsize="126,136" path="m5120,9164l5246,9164,5246,9029,5120,9029,5120,9164xe" filled="t" fillcolor="#FFFFFF" stroked="f">
                <v:path arrowok="t"/>
                <v:fill type="solid"/>
              </v:shape>
              <v:shape style="position:absolute;left:5120;top:9029;width:126;height:136" type="#_x0000_t75">
                <v:imagedata r:id="rId27" o:title=""/>
              </v:shape>
            </v:group>
            <v:group style="position:absolute;left:5251;top:9025;width:1868;height:139" coordorigin="5251,9025" coordsize="1868,139">
              <v:shape style="position:absolute;left:5251;top:9025;width:1868;height:139" coordorigin="5251,9025" coordsize="1868,139" path="m5251,9164l7120,9164,7120,9025,5251,9025,5251,9164xe" filled="t" fillcolor="#FFFFFF" stroked="f">
                <v:path arrowok="t"/>
                <v:fill type="solid"/>
              </v:shape>
            </v:group>
            <v:group style="position:absolute;left:5120;top:9169;width:126;height:136" coordorigin="5120,9169" coordsize="126,136">
              <v:shape style="position:absolute;left:5120;top:9169;width:126;height:136" coordorigin="5120,9169" coordsize="126,136" path="m5120,9305l5246,9305,5246,9169,5120,9169,5120,9305xe" filled="t" fillcolor="#FFFFFF" stroked="f">
                <v:path arrowok="t"/>
                <v:fill type="solid"/>
              </v:shape>
              <v:shape style="position:absolute;left:5120;top:9169;width:126;height:134" type="#_x0000_t75">
                <v:imagedata r:id="rId28" o:title=""/>
              </v:shape>
            </v:group>
            <v:group style="position:absolute;left:5251;top:9164;width:1868;height:140" coordorigin="5251,9164" coordsize="1868,140">
              <v:shape style="position:absolute;left:5251;top:9164;width:1868;height:140" coordorigin="5251,9164" coordsize="1868,140" path="m5251,9305l7120,9305,7120,9164,5251,9164,5251,9305xe" filled="t" fillcolor="#FFFFFF" stroked="f">
                <v:path arrowok="t"/>
                <v:fill type="solid"/>
              </v:shape>
            </v:group>
            <v:group style="position:absolute;left:5120;top:9308;width:126;height:136" coordorigin="5120,9308" coordsize="126,136">
              <v:shape style="position:absolute;left:5120;top:9308;width:126;height:136" coordorigin="5120,9308" coordsize="126,136" path="m5120,9444l5246,9444,5246,9308,5120,9308,5120,9444xe" filled="t" fillcolor="#FFFFFF" stroked="f">
                <v:path arrowok="t"/>
                <v:fill type="solid"/>
              </v:shape>
              <v:shape style="position:absolute;left:5120;top:9308;width:126;height:136" type="#_x0000_t75">
                <v:imagedata r:id="rId29" o:title=""/>
              </v:shape>
            </v:group>
            <v:group style="position:absolute;left:5251;top:9305;width:1868;height:139" coordorigin="5251,9305" coordsize="1868,139">
              <v:shape style="position:absolute;left:5251;top:9305;width:1868;height:139" coordorigin="5251,9305" coordsize="1868,139" path="m5251,9444l7120,9444,7120,9305,5251,9305,5251,9444xe" filled="t" fillcolor="#FFFFFF" stroked="f">
                <v:path arrowok="t"/>
                <v:fill type="solid"/>
              </v:shape>
            </v:group>
            <v:group style="position:absolute;left:5120;top:9449;width:126;height:136" coordorigin="5120,9449" coordsize="126,136">
              <v:shape style="position:absolute;left:5120;top:9449;width:126;height:136" coordorigin="5120,9449" coordsize="126,136" path="m5120,9584l5246,9584,5246,9449,5120,9449,5120,9584xe" filled="t" fillcolor="#FFFFFF" stroked="f">
                <v:path arrowok="t"/>
                <v:fill type="solid"/>
              </v:shape>
              <v:shape style="position:absolute;left:5120;top:9449;width:126;height:134" type="#_x0000_t75">
                <v:imagedata r:id="rId30" o:title=""/>
              </v:shape>
            </v:group>
            <v:group style="position:absolute;left:5251;top:9444;width:1868;height:140" coordorigin="5251,9444" coordsize="1868,140">
              <v:shape style="position:absolute;left:5251;top:9444;width:1868;height:140" coordorigin="5251,9444" coordsize="1868,140" path="m5251,9584l7120,9584,7120,9444,5251,9444,5251,9584xe" filled="t" fillcolor="#FFFFFF" stroked="f">
                <v:path arrowok="t"/>
                <v:fill type="solid"/>
              </v:shape>
            </v:group>
            <v:group style="position:absolute;left:5120;top:9588;width:126;height:136" coordorigin="5120,9588" coordsize="126,136">
              <v:shape style="position:absolute;left:5120;top:9588;width:126;height:136" coordorigin="5120,9588" coordsize="126,136" path="m5120,9724l5246,9724,5246,9588,5120,9588,5120,9724xe" filled="t" fillcolor="#FFFFFF" stroked="f">
                <v:path arrowok="t"/>
                <v:fill type="solid"/>
              </v:shape>
              <v:shape style="position:absolute;left:5120;top:9588;width:126;height:136" type="#_x0000_t75">
                <v:imagedata r:id="rId31" o:title=""/>
              </v:shape>
            </v:group>
            <v:group style="position:absolute;left:5251;top:9584;width:1868;height:139" coordorigin="5251,9584" coordsize="1868,139">
              <v:shape style="position:absolute;left:5251;top:9584;width:1868;height:139" coordorigin="5251,9584" coordsize="1868,139" path="m5251,9724l7120,9724,7120,9584,5251,9584,5251,9724xe" filled="t" fillcolor="#FFFFFF" stroked="f">
                <v:path arrowok="t"/>
                <v:fill type="solid"/>
              </v:shape>
            </v:group>
            <v:group style="position:absolute;left:7832;top:7626;width:2008;height:2278" coordorigin="7832,7626" coordsize="2008,2278">
              <v:shape style="position:absolute;left:7832;top:7626;width:2008;height:2278" coordorigin="7832,7626" coordsize="2008,2278" path="m7832,9904l9840,9904,9840,7626,7832,7626,7832,9904xe" filled="t" fillcolor="#FFFFFF" stroked="f">
                <v:path arrowok="t"/>
                <v:fill type="solid"/>
              </v:shape>
            </v:group>
            <v:group style="position:absolute;left:7837;top:7631;width:126;height:136" coordorigin="7837,7631" coordsize="126,136">
              <v:shape style="position:absolute;left:7837;top:7631;width:126;height:136" coordorigin="7837,7631" coordsize="126,136" path="m7837,7766l7963,7766,7963,7631,7837,7631,7837,7766xe" filled="t" fillcolor="#FFFFFF" stroked="f">
                <v:path arrowok="t"/>
                <v:fill type="solid"/>
              </v:shape>
              <v:shape style="position:absolute;left:7837;top:7631;width:126;height:136" type="#_x0000_t75">
                <v:imagedata r:id="rId32" o:title=""/>
              </v:shape>
            </v:group>
            <v:group style="position:absolute;left:7968;top:7626;width:1868;height:140" coordorigin="7968,7626" coordsize="1868,140">
              <v:shape style="position:absolute;left:7968;top:7626;width:1868;height:140" coordorigin="7968,7626" coordsize="1868,140" path="m7968,7766l9836,7766,9836,7626,7968,7626,7968,7766xe" filled="t" fillcolor="#FFFFFF" stroked="f">
                <v:path arrowok="t"/>
                <v:fill type="solid"/>
              </v:shape>
            </v:group>
            <v:group style="position:absolute;left:7837;top:7771;width:126;height:134" coordorigin="7837,7771" coordsize="126,134">
              <v:shape style="position:absolute;left:7837;top:7771;width:126;height:134" coordorigin="7837,7771" coordsize="126,134" path="m7837,7906l7963,7906,7963,7771,7837,7771,7837,7906xe" filled="t" fillcolor="#FFFFFF" stroked="f">
                <v:path arrowok="t"/>
                <v:fill type="solid"/>
              </v:shape>
              <v:shape style="position:absolute;left:7837;top:7771;width:126;height:134" type="#_x0000_t75">
                <v:imagedata r:id="rId33" o:title=""/>
              </v:shape>
            </v:group>
            <v:group style="position:absolute;left:7968;top:7766;width:1868;height:139" coordorigin="7968,7766" coordsize="1868,139">
              <v:shape style="position:absolute;left:7968;top:7766;width:1868;height:139" coordorigin="7968,7766" coordsize="1868,139" path="m7968,7906l9836,7906,9836,7766,7968,7766,7968,7906xe" filled="t" fillcolor="#FFFFFF" stroked="f">
                <v:path arrowok="t"/>
                <v:fill type="solid"/>
              </v:shape>
            </v:group>
            <v:group style="position:absolute;left:7837;top:7910;width:126;height:136" coordorigin="7837,7910" coordsize="126,136">
              <v:shape style="position:absolute;left:7837;top:7910;width:126;height:136" coordorigin="7837,7910" coordsize="126,136" path="m7837,8046l7963,8046,7963,7910,7837,7910,7837,8046xe" filled="t" fillcolor="#FFFFFF" stroked="f">
                <v:path arrowok="t"/>
                <v:fill type="solid"/>
              </v:shape>
              <v:shape style="position:absolute;left:7837;top:7910;width:126;height:136" type="#_x0000_t75">
                <v:imagedata r:id="rId34" o:title=""/>
              </v:shape>
            </v:group>
            <v:group style="position:absolute;left:7968;top:7906;width:1868;height:140" coordorigin="7968,7906" coordsize="1868,140">
              <v:shape style="position:absolute;left:7968;top:7906;width:1868;height:140" coordorigin="7968,7906" coordsize="1868,140" path="m7968,8046l9836,8046,9836,7906,7968,7906,7968,8046xe" filled="t" fillcolor="#FFFFFF" stroked="f">
                <v:path arrowok="t"/>
                <v:fill type="solid"/>
              </v:shape>
            </v:group>
            <v:group style="position:absolute;left:7837;top:8051;width:126;height:136" coordorigin="7837,8051" coordsize="126,136">
              <v:shape style="position:absolute;left:7837;top:8051;width:126;height:136" coordorigin="7837,8051" coordsize="126,136" path="m7837,8186l7963,8186,7963,8051,7837,8051,7837,8186xe" filled="t" fillcolor="#FFFFFF" stroked="f">
                <v:path arrowok="t"/>
                <v:fill type="solid"/>
              </v:shape>
              <v:shape style="position:absolute;left:7837;top:8051;width:126;height:134" type="#_x0000_t75">
                <v:imagedata r:id="rId35" o:title=""/>
              </v:shape>
            </v:group>
            <v:group style="position:absolute;left:7968;top:8046;width:1868;height:140" coordorigin="7968,8046" coordsize="1868,140">
              <v:shape style="position:absolute;left:7968;top:8046;width:1868;height:140" coordorigin="7968,8046" coordsize="1868,140" path="m7968,8186l9836,8186,9836,8046,7968,8046,7968,8186xe" filled="t" fillcolor="#FFFFFF" stroked="f">
                <v:path arrowok="t"/>
                <v:fill type="solid"/>
              </v:shape>
            </v:group>
            <v:group style="position:absolute;left:7837;top:8190;width:126;height:136" coordorigin="7837,8190" coordsize="126,136">
              <v:shape style="position:absolute;left:7837;top:8190;width:126;height:136" coordorigin="7837,8190" coordsize="126,136" path="m7837,8326l7963,8326,7963,8190,7837,8190,7837,8326xe" filled="t" fillcolor="#FFFFFF" stroked="f">
                <v:path arrowok="t"/>
                <v:fill type="solid"/>
              </v:shape>
              <v:shape style="position:absolute;left:7837;top:8190;width:126;height:136" type="#_x0000_t75">
                <v:imagedata r:id="rId36" o:title=""/>
              </v:shape>
            </v:group>
            <v:group style="position:absolute;left:7968;top:8186;width:1868;height:139" coordorigin="7968,8186" coordsize="1868,139">
              <v:shape style="position:absolute;left:7968;top:8186;width:1868;height:139" coordorigin="7968,8186" coordsize="1868,139" path="m7968,8326l9836,8326,9836,8186,7968,8186,7968,8326xe" filled="t" fillcolor="#FFFFFF" stroked="f">
                <v:path arrowok="t"/>
                <v:fill type="solid"/>
              </v:shape>
            </v:group>
            <v:group style="position:absolute;left:7837;top:8330;width:126;height:136" coordorigin="7837,8330" coordsize="126,136">
              <v:shape style="position:absolute;left:7837;top:8330;width:126;height:136" coordorigin="7837,8330" coordsize="126,136" path="m7837,8466l7963,8466,7963,8330,7837,8330,7837,8466xe" filled="t" fillcolor="#FFFFFF" stroked="f">
                <v:path arrowok="t"/>
                <v:fill type="solid"/>
              </v:shape>
              <v:shape style="position:absolute;left:7837;top:8330;width:126;height:134" type="#_x0000_t75">
                <v:imagedata r:id="rId37" o:title=""/>
              </v:shape>
            </v:group>
            <v:group style="position:absolute;left:7968;top:8326;width:1868;height:140" coordorigin="7968,8326" coordsize="1868,140">
              <v:shape style="position:absolute;left:7968;top:8326;width:1868;height:140" coordorigin="7968,8326" coordsize="1868,140" path="m7968,8466l9836,8466,9836,8326,7968,8326,7968,8466xe" filled="t" fillcolor="#FFFFFF" stroked="f">
                <v:path arrowok="t"/>
                <v:fill type="solid"/>
              </v:shape>
            </v:group>
            <v:group style="position:absolute;left:7837;top:8470;width:126;height:136" coordorigin="7837,8470" coordsize="126,136">
              <v:shape style="position:absolute;left:7837;top:8470;width:126;height:136" coordorigin="7837,8470" coordsize="126,136" path="m7837,8605l7963,8605,7963,8470,7837,8470,7837,8605xe" filled="t" fillcolor="#FFFFFF" stroked="f">
                <v:path arrowok="t"/>
                <v:fill type="solid"/>
              </v:shape>
              <v:shape style="position:absolute;left:7837;top:8470;width:126;height:136" type="#_x0000_t75">
                <v:imagedata r:id="rId38" o:title=""/>
              </v:shape>
            </v:group>
            <v:group style="position:absolute;left:7968;top:8466;width:1868;height:139" coordorigin="7968,8466" coordsize="1868,139">
              <v:shape style="position:absolute;left:7968;top:8466;width:1868;height:139" coordorigin="7968,8466" coordsize="1868,139" path="m7968,8605l9836,8605,9836,8466,7968,8466,7968,8605xe" filled="t" fillcolor="#FFFFFF" stroked="f">
                <v:path arrowok="t"/>
                <v:fill type="solid"/>
              </v:shape>
            </v:group>
            <v:group style="position:absolute;left:7837;top:8610;width:126;height:136" coordorigin="7837,8610" coordsize="126,136">
              <v:shape style="position:absolute;left:7837;top:8610;width:126;height:136" coordorigin="7837,8610" coordsize="126,136" path="m7837,8746l7963,8746,7963,8610,7837,8610,7837,8746xe" filled="t" fillcolor="#FFFFFF" stroked="f">
                <v:path arrowok="t"/>
                <v:fill type="solid"/>
              </v:shape>
              <v:shape style="position:absolute;left:7837;top:8610;width:126;height:134" type="#_x0000_t75">
                <v:imagedata r:id="rId39" o:title=""/>
              </v:shape>
            </v:group>
            <v:group style="position:absolute;left:7968;top:8605;width:1868;height:140" coordorigin="7968,8605" coordsize="1868,140">
              <v:shape style="position:absolute;left:7968;top:8605;width:1868;height:140" coordorigin="7968,8605" coordsize="1868,140" path="m7968,8746l9836,8746,9836,8605,7968,8605,7968,8746xe" filled="t" fillcolor="#FFFFFF" stroked="f">
                <v:path arrowok="t"/>
                <v:fill type="solid"/>
              </v:shape>
            </v:group>
            <v:group style="position:absolute;left:7837;top:8749;width:126;height:136" coordorigin="7837,8749" coordsize="126,136">
              <v:shape style="position:absolute;left:7837;top:8749;width:126;height:136" coordorigin="7837,8749" coordsize="126,136" path="m7837,8885l7963,8885,7963,8749,7837,8749,7837,8885xe" filled="t" fillcolor="#FFFFFF" stroked="f">
                <v:path arrowok="t"/>
                <v:fill type="solid"/>
              </v:shape>
              <v:shape style="position:absolute;left:7837;top:8749;width:126;height:136" type="#_x0000_t75">
                <v:imagedata r:id="rId40" o:title=""/>
              </v:shape>
            </v:group>
            <v:group style="position:absolute;left:7968;top:8746;width:1868;height:139" coordorigin="7968,8746" coordsize="1868,139">
              <v:shape style="position:absolute;left:7968;top:8746;width:1868;height:139" coordorigin="7968,8746" coordsize="1868,139" path="m7968,8885l9836,8885,9836,8746,7968,8746,7968,8885xe" filled="t" fillcolor="#FFFFFF" stroked="f">
                <v:path arrowok="t"/>
                <v:fill type="solid"/>
              </v:shape>
            </v:group>
            <v:group style="position:absolute;left:7837;top:8890;width:126;height:136" coordorigin="7837,8890" coordsize="126,136">
              <v:shape style="position:absolute;left:7837;top:8890;width:126;height:136" coordorigin="7837,8890" coordsize="126,136" path="m7837,9025l7963,9025,7963,8890,7837,8890,7837,9025xe" filled="t" fillcolor="#FFFFFF" stroked="f">
                <v:path arrowok="t"/>
                <v:fill type="solid"/>
              </v:shape>
              <v:shape style="position:absolute;left:7837;top:8890;width:126;height:134" type="#_x0000_t75">
                <v:imagedata r:id="rId41" o:title=""/>
              </v:shape>
            </v:group>
            <v:group style="position:absolute;left:7968;top:8885;width:1868;height:140" coordorigin="7968,8885" coordsize="1868,140">
              <v:shape style="position:absolute;left:7968;top:8885;width:1868;height:140" coordorigin="7968,8885" coordsize="1868,140" path="m7968,9025l9836,9025,9836,8885,7968,8885,7968,9025xe" filled="t" fillcolor="#FFFFFF" stroked="f">
                <v:path arrowok="t"/>
                <v:fill type="solid"/>
              </v:shape>
            </v:group>
            <v:group style="position:absolute;left:7837;top:9029;width:126;height:136" coordorigin="7837,9029" coordsize="126,136">
              <v:shape style="position:absolute;left:7837;top:9029;width:126;height:136" coordorigin="7837,9029" coordsize="126,136" path="m7837,9164l7963,9164,7963,9029,7837,9029,7837,9164xe" filled="t" fillcolor="#FFFFFF" stroked="f">
                <v:path arrowok="t"/>
                <v:fill type="solid"/>
              </v:shape>
              <v:shape style="position:absolute;left:7837;top:9029;width:126;height:136" type="#_x0000_t75">
                <v:imagedata r:id="rId42" o:title=""/>
              </v:shape>
            </v:group>
            <v:group style="position:absolute;left:7968;top:9025;width:1868;height:139" coordorigin="7968,9025" coordsize="1868,139">
              <v:shape style="position:absolute;left:7968;top:9025;width:1868;height:139" coordorigin="7968,9025" coordsize="1868,139" path="m7968,9164l9836,9164,9836,9025,7968,9025,7968,9164xe" filled="t" fillcolor="#FFFFFF" stroked="f">
                <v:path arrowok="t"/>
                <v:fill type="solid"/>
              </v:shape>
            </v:group>
            <v:group style="position:absolute;left:7837;top:9169;width:126;height:136" coordorigin="7837,9169" coordsize="126,136">
              <v:shape style="position:absolute;left:7837;top:9169;width:126;height:136" coordorigin="7837,9169" coordsize="126,136" path="m7837,9305l7963,9305,7963,9169,7837,9169,7837,9305xe" filled="t" fillcolor="#FFFFFF" stroked="f">
                <v:path arrowok="t"/>
                <v:fill type="solid"/>
              </v:shape>
              <v:shape style="position:absolute;left:7837;top:9169;width:126;height:134" type="#_x0000_t75">
                <v:imagedata r:id="rId43" o:title=""/>
              </v:shape>
            </v:group>
            <v:group style="position:absolute;left:7968;top:9164;width:1868;height:140" coordorigin="7968,9164" coordsize="1868,140">
              <v:shape style="position:absolute;left:7968;top:9164;width:1868;height:140" coordorigin="7968,9164" coordsize="1868,140" path="m7968,9305l9836,9305,9836,9164,7968,9164,7968,9305xe" filled="t" fillcolor="#FFFFFF" stroked="f">
                <v:path arrowok="t"/>
                <v:fill type="solid"/>
              </v:shape>
            </v:group>
            <v:group style="position:absolute;left:7837;top:9308;width:126;height:136" coordorigin="7837,9308" coordsize="126,136">
              <v:shape style="position:absolute;left:7837;top:9308;width:126;height:136" coordorigin="7837,9308" coordsize="126,136" path="m7837,9444l7963,9444,7963,9308,7837,9308,7837,9444xe" filled="t" fillcolor="#FFFFFF" stroked="f">
                <v:path arrowok="t"/>
                <v:fill type="solid"/>
              </v:shape>
              <v:shape style="position:absolute;left:7837;top:9308;width:126;height:136" type="#_x0000_t75">
                <v:imagedata r:id="rId44" o:title=""/>
              </v:shape>
            </v:group>
            <v:group style="position:absolute;left:7968;top:9305;width:1868;height:139" coordorigin="7968,9305" coordsize="1868,139">
              <v:shape style="position:absolute;left:7968;top:9305;width:1868;height:139" coordorigin="7968,9305" coordsize="1868,139" path="m7968,9444l9836,9444,9836,9305,7968,9305,7968,9444xe" filled="t" fillcolor="#FFFFFF" stroked="f">
                <v:path arrowok="t"/>
                <v:fill type="solid"/>
              </v:shape>
            </v:group>
            <v:group style="position:absolute;left:7837;top:9449;width:126;height:136" coordorigin="7837,9449" coordsize="126,136">
              <v:shape style="position:absolute;left:7837;top:9449;width:126;height:136" coordorigin="7837,9449" coordsize="126,136" path="m7837,9584l7963,9584,7963,9449,7837,9449,7837,9584xe" filled="t" fillcolor="#FFFFFF" stroked="f">
                <v:path arrowok="t"/>
                <v:fill type="solid"/>
              </v:shape>
              <v:shape style="position:absolute;left:7837;top:9449;width:126;height:134" type="#_x0000_t75">
                <v:imagedata r:id="rId45" o:title=""/>
              </v:shape>
            </v:group>
            <v:group style="position:absolute;left:7968;top:9444;width:1868;height:140" coordorigin="7968,9444" coordsize="1868,140">
              <v:shape style="position:absolute;left:7968;top:9444;width:1868;height:140" coordorigin="7968,9444" coordsize="1868,140" path="m7968,9584l9836,9584,9836,9444,7968,9444,7968,9584xe" filled="t" fillcolor="#FFFFFF" stroked="f">
                <v:path arrowok="t"/>
                <v:fill type="solid"/>
              </v:shape>
            </v:group>
            <v:group style="position:absolute;left:7837;top:9588;width:126;height:136" coordorigin="7837,9588" coordsize="126,136">
              <v:shape style="position:absolute;left:7837;top:9588;width:126;height:136" coordorigin="7837,9588" coordsize="126,136" path="m7837,9724l7963,9724,7963,9588,7837,9588,7837,9724xe" filled="t" fillcolor="#FFFFFF" stroked="f">
                <v:path arrowok="t"/>
                <v:fill type="solid"/>
              </v:shape>
              <v:shape style="position:absolute;left:7837;top:9588;width:126;height:136" type="#_x0000_t75">
                <v:imagedata r:id="rId46" o:title=""/>
              </v:shape>
            </v:group>
            <v:group style="position:absolute;left:7968;top:9584;width:1868;height:139" coordorigin="7968,9584" coordsize="1868,139">
              <v:shape style="position:absolute;left:7968;top:9584;width:1868;height:139" coordorigin="7968,9584" coordsize="1868,139" path="m7968,9724l9836,9724,9836,9584,7968,9584,7968,9724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19.849998pt;margin-top:199.410004pt;width:100.56pt;height:49.26pt;mso-position-horizontal-relative:page;mso-position-vertical-relative:page;z-index:-1736" coordorigin="2397,3988" coordsize="2011,985">
            <v:group style="position:absolute;left:2399;top:3990;width:2008;height:982" coordorigin="2399,3990" coordsize="2008,982">
              <v:shape style="position:absolute;left:2399;top:3990;width:2008;height:982" coordorigin="2399,3990" coordsize="2008,982" path="m2399,4972l4406,4972,4406,3990,2399,3990,2399,4972xe" filled="t" fillcolor="#FFFFFF" stroked="f">
                <v:path arrowok="t"/>
                <v:fill type="solid"/>
              </v:shape>
            </v:group>
            <v:group style="position:absolute;left:2404;top:3995;width:126;height:136" coordorigin="2404,3995" coordsize="126,136">
              <v:shape style="position:absolute;left:2404;top:3995;width:126;height:136" coordorigin="2404,3995" coordsize="126,136" path="m2404,4130l2530,4130,2530,3995,2404,3995,2404,4130xe" filled="t" fillcolor="#FFFFFF" stroked="f">
                <v:path arrowok="t"/>
                <v:fill type="solid"/>
              </v:shape>
              <v:shape style="position:absolute;left:2404;top:3995;width:126;height:136" type="#_x0000_t75">
                <v:imagedata r:id="rId47" o:title=""/>
              </v:shape>
            </v:group>
            <v:group style="position:absolute;left:2534;top:3990;width:1868;height:140" coordorigin="2534,3990" coordsize="1868,140">
              <v:shape style="position:absolute;left:2534;top:3990;width:1868;height:140" coordorigin="2534,3990" coordsize="1868,140" path="m2534,4130l4403,4130,4403,3990,2534,3990,2534,4130xe" filled="t" fillcolor="#FFFFFF" stroked="f">
                <v:path arrowok="t"/>
                <v:fill type="solid"/>
              </v:shape>
            </v:group>
            <v:group style="position:absolute;left:2404;top:4135;width:126;height:136" coordorigin="2404,4135" coordsize="126,136">
              <v:shape style="position:absolute;left:2404;top:4135;width:126;height:136" coordorigin="2404,4135" coordsize="126,136" path="m2404,4271l2530,4271,2530,4135,2404,4135,2404,4271xe" filled="t" fillcolor="#FFFFFF" stroked="f">
                <v:path arrowok="t"/>
                <v:fill type="solid"/>
              </v:shape>
              <v:shape style="position:absolute;left:2404;top:4135;width:126;height:136" type="#_x0000_t75">
                <v:imagedata r:id="rId48" o:title=""/>
              </v:shape>
            </v:group>
            <v:group style="position:absolute;left:2534;top:4130;width:1868;height:140" coordorigin="2534,4130" coordsize="1868,140">
              <v:shape style="position:absolute;left:2534;top:4130;width:1868;height:140" coordorigin="2534,4130" coordsize="1868,140" path="m2534,4271l4403,4271,4403,4130,2534,4130,2534,4271xe" filled="t" fillcolor="#FFFFFF" stroked="f">
                <v:path arrowok="t"/>
                <v:fill type="solid"/>
              </v:shape>
            </v:group>
            <v:group style="position:absolute;left:2404;top:4276;width:126;height:136" coordorigin="2404,4276" coordsize="126,136">
              <v:shape style="position:absolute;left:2404;top:4276;width:126;height:136" coordorigin="2404,4276" coordsize="126,136" path="m2404,4411l2530,4411,2530,4276,2404,4276,2404,4411xe" filled="t" fillcolor="#FFFFFF" stroked="f">
                <v:path arrowok="t"/>
                <v:fill type="solid"/>
              </v:shape>
              <v:shape style="position:absolute;left:2404;top:4276;width:126;height:136" type="#_x0000_t75">
                <v:imagedata r:id="rId49" o:title=""/>
              </v:shape>
            </v:group>
            <v:group style="position:absolute;left:2534;top:4271;width:1868;height:140" coordorigin="2534,4271" coordsize="1868,140">
              <v:shape style="position:absolute;left:2534;top:4271;width:1868;height:140" coordorigin="2534,4271" coordsize="1868,140" path="m2534,4411l4403,4411,4403,4271,2534,4271,2534,4411xe" filled="t" fillcolor="#FFFFFF" stroked="f">
                <v:path arrowok="t"/>
                <v:fill type="solid"/>
              </v:shape>
            </v:group>
            <v:group style="position:absolute;left:2404;top:4416;width:126;height:136" coordorigin="2404,4416" coordsize="126,136">
              <v:shape style="position:absolute;left:2404;top:4416;width:126;height:136" coordorigin="2404,4416" coordsize="126,136" path="m2404,4552l2530,4552,2530,4416,2404,4416,2404,4552xe" filled="t" fillcolor="#FFFFFF" stroked="f">
                <v:path arrowok="t"/>
                <v:fill type="solid"/>
              </v:shape>
              <v:shape style="position:absolute;left:2404;top:4416;width:126;height:134" type="#_x0000_t75">
                <v:imagedata r:id="rId50" o:title=""/>
              </v:shape>
            </v:group>
            <v:group style="position:absolute;left:2534;top:4411;width:1868;height:140" coordorigin="2534,4411" coordsize="1868,140">
              <v:shape style="position:absolute;left:2534;top:4411;width:1868;height:140" coordorigin="2534,4411" coordsize="1868,140" path="m2534,4552l4403,4552,4403,4411,2534,4411,2534,4552xe" filled="t" fillcolor="#FFFFFF" stroked="f">
                <v:path arrowok="t"/>
                <v:fill type="solid"/>
              </v:shape>
            </v:group>
            <v:group style="position:absolute;left:2404;top:4556;width:126;height:136" coordorigin="2404,4556" coordsize="126,136">
              <v:shape style="position:absolute;left:2404;top:4556;width:126;height:136" coordorigin="2404,4556" coordsize="126,136" path="m2404,4692l2530,4692,2530,4556,2404,4556,2404,4692xe" filled="t" fillcolor="#FFFFFF" stroked="f">
                <v:path arrowok="t"/>
                <v:fill type="solid"/>
              </v:shape>
              <v:shape style="position:absolute;left:2404;top:4556;width:126;height:134" type="#_x0000_t75">
                <v:imagedata r:id="rId51" o:title=""/>
              </v:shape>
            </v:group>
            <v:group style="position:absolute;left:2534;top:4552;width:1868;height:140" coordorigin="2534,4552" coordsize="1868,140">
              <v:shape style="position:absolute;left:2534;top:4552;width:1868;height:140" coordorigin="2534,4552" coordsize="1868,140" path="m2534,4692l4403,4692,4403,4552,2534,4552,2534,4692xe" filled="t" fillcolor="#FFFFFF" stroked="f">
                <v:path arrowok="t"/>
                <v:fill type="solid"/>
              </v:shape>
            </v:group>
            <v:group style="position:absolute;left:2404;top:4697;width:126;height:136" coordorigin="2404,4697" coordsize="126,136">
              <v:shape style="position:absolute;left:2404;top:4697;width:126;height:136" coordorigin="2404,4697" coordsize="126,136" path="m2404,4832l2530,4832,2530,4697,2404,4697,2404,4832xe" filled="t" fillcolor="#FFFFFF" stroked="f">
                <v:path arrowok="t"/>
                <v:fill type="solid"/>
              </v:shape>
              <v:shape style="position:absolute;left:2404;top:4697;width:126;height:134" type="#_x0000_t75">
                <v:imagedata r:id="rId52" o:title=""/>
              </v:shape>
            </v:group>
            <v:group style="position:absolute;left:2534;top:4692;width:1868;height:140" coordorigin="2534,4692" coordsize="1868,140">
              <v:shape style="position:absolute;left:2534;top:4692;width:1868;height:140" coordorigin="2534,4692" coordsize="1868,140" path="m2534,4832l4403,4832,4403,4692,2534,4692,2534,4832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4.46875pt;margin-top:119.889999pt;width:103.081247pt;height:109.600028pt;mso-position-horizontal-relative:page;mso-position-vertical-relative:page;z-index:-173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75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1" w:space="0" w:color="636363"/>
                          <w:left w:val="single" w:sz="1" w:space="0" w:color="636363"/>
                          <w:bottom w:val="single" w:sz="2" w:space="0" w:color="F0F0F0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116" w:lineRule="exact" w:before="55"/>
                          <w:ind w:left="31" w:right="0"/>
                          <w:jc w:val="left"/>
                          <w:rPr>
                            <w:rFonts w:ascii="Segoe UI" w:hAnsi="Segoe UI" w:cs="Segoe UI" w:eastAsia="Segoe U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/>
                            <w:bCs/>
                            <w:spacing w:val="0"/>
                            <w:w w:val="105"/>
                            <w:sz w:val="10"/>
                            <w:szCs w:val="10"/>
                          </w:rPr>
                          <w:t>CUSTOMER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single" w:sz="1" w:space="0" w:color="636363"/>
                          <w:left w:val="nil" w:sz="6" w:space="0" w:color="auto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ame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me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h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z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h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95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2" w:space="0" w:color="F0F0F0"/>
                          <w:left w:val="single" w:sz="1" w:space="0" w:color="A0A0A0"/>
                          <w:bottom w:val="single" w:sz="1" w:space="0" w:color="A0A0A0"/>
                          <w:right w:val="single" w:sz="1" w:space="0" w:color="A0A0A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1" w:space="0" w:color="A0A0A0"/>
                          <w:bottom w:val="single" w:sz="1" w:space="0" w:color="636363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390.308746pt;margin-top:190.690002pt;width:103.081247pt;height:59.199998pt;mso-position-horizontal-relative:page;mso-position-vertical-relative:page;z-index:-173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75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1" w:space="0" w:color="636363"/>
                          <w:left w:val="single" w:sz="1" w:space="0" w:color="636363"/>
                          <w:bottom w:val="single" w:sz="2" w:space="0" w:color="F0F0F0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127" w:lineRule="exact" w:before="44"/>
                          <w:ind w:left="31" w:right="0"/>
                          <w:jc w:val="left"/>
                          <w:rPr>
                            <w:rFonts w:ascii="Segoe UI" w:hAnsi="Segoe UI" w:cs="Segoe UI" w:eastAsia="Segoe U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/>
                            <w:bCs/>
                            <w:spacing w:val="0"/>
                            <w:w w:val="100"/>
                            <w:sz w:val="11"/>
                            <w:szCs w:val="11"/>
                          </w:rPr>
                          <w:t>BENEFIT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single" w:sz="1" w:space="0" w:color="636363"/>
                          <w:left w:val="nil" w:sz="6" w:space="0" w:color="auto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64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2" w:space="0" w:color="F0F0F0"/>
                          <w:left w:val="single" w:sz="1" w:space="0" w:color="A0A0A0"/>
                          <w:bottom w:val="single" w:sz="1" w:space="0" w:color="A0A0A0"/>
                          <w:right w:val="single" w:sz="1" w:space="0" w:color="A0A0A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1" w:space="0" w:color="A0A0A0"/>
                          <w:bottom w:val="single" w:sz="1" w:space="0" w:color="636363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z w:val="10"/>
          <w:szCs w:val="10"/>
        </w:rPr>
      </w:r>
    </w:p>
    <w:tbl>
      <w:tblPr>
        <w:tblW w:w="0" w:type="auto"/>
        <w:jc w:val="left"/>
        <w:tblInd w:w="33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75" w:hRule="exact"/>
        </w:trPr>
        <w:tc>
          <w:tcPr>
            <w:tcW w:w="2027" w:type="dxa"/>
            <w:gridSpan w:val="2"/>
            <w:tcBorders>
              <w:top w:val="single" w:sz="1" w:space="0" w:color="636363"/>
              <w:left w:val="single" w:sz="1" w:space="0" w:color="636363"/>
              <w:bottom w:val="single" w:sz="2" w:space="0" w:color="F0F0F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16" w:lineRule="exact" w:before="55"/>
              <w:ind w:left="31" w:right="0"/>
              <w:jc w:val="left"/>
              <w:rPr>
                <w:rFonts w:ascii="Segoe UI" w:hAnsi="Segoe UI" w:cs="Segoe UI" w:eastAsia="Segoe UI"/>
                <w:sz w:val="10"/>
                <w:szCs w:val="10"/>
              </w:rPr>
            </w:pPr>
            <w:r>
              <w:rPr>
                <w:rFonts w:ascii="Segoe UI" w:hAnsi="Segoe UI" w:cs="Segoe UI" w:eastAsia="Segoe UI"/>
                <w:b/>
                <w:bCs/>
                <w:spacing w:val="0"/>
                <w:w w:val="105"/>
                <w:sz w:val="10"/>
                <w:szCs w:val="10"/>
              </w:rPr>
              <w:t>CITY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29" w:type="dxa"/>
            <w:tcBorders>
              <w:top w:val="single" w:sz="1" w:space="0" w:color="636363"/>
              <w:left w:val="nil" w:sz="6" w:space="0" w:color="auto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1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ci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y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ci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y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ame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prov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39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1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69" w:hRule="exact"/>
        </w:trPr>
        <w:tc>
          <w:tcPr>
            <w:tcW w:w="2027" w:type="dxa"/>
            <w:gridSpan w:val="2"/>
            <w:tcBorders>
              <w:top w:val="single" w:sz="2" w:space="0" w:color="F0F0F0"/>
              <w:left w:val="single" w:sz="1" w:space="0" w:color="A0A0A0"/>
              <w:bottom w:val="single" w:sz="1" w:space="0" w:color="A0A0A0"/>
              <w:right w:val="single" w:sz="1" w:space="0" w:color="A0A0A0"/>
            </w:tcBorders>
          </w:tcPr>
          <w:p>
            <w:pPr/>
          </w:p>
        </w:tc>
        <w:tc>
          <w:tcPr>
            <w:tcW w:w="29" w:type="dxa"/>
            <w:tcBorders>
              <w:top w:val="nil" w:sz="6" w:space="0" w:color="auto"/>
              <w:left w:val="single" w:sz="1" w:space="0" w:color="A0A0A0"/>
              <w:bottom w:val="single" w:sz="1" w:space="0" w:color="636363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</w:tbl>
    <w:p>
      <w:pPr>
        <w:spacing w:line="80" w:lineRule="exact" w:before="8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6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75" w:hRule="exact"/>
        </w:trPr>
        <w:tc>
          <w:tcPr>
            <w:tcW w:w="2027" w:type="dxa"/>
            <w:gridSpan w:val="2"/>
            <w:tcBorders>
              <w:top w:val="single" w:sz="1" w:space="0" w:color="636363"/>
              <w:left w:val="single" w:sz="1" w:space="0" w:color="636363"/>
              <w:bottom w:val="single" w:sz="2" w:space="0" w:color="F0F0F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27" w:lineRule="exact" w:before="44"/>
              <w:ind w:left="31" w:right="0"/>
              <w:jc w:val="left"/>
              <w:rPr>
                <w:rFonts w:ascii="Segoe UI" w:hAnsi="Segoe UI" w:cs="Segoe UI" w:eastAsia="Segoe UI"/>
                <w:sz w:val="11"/>
                <w:szCs w:val="11"/>
              </w:rPr>
            </w:pPr>
            <w:r>
              <w:rPr>
                <w:rFonts w:ascii="Segoe UI" w:hAnsi="Segoe UI" w:cs="Segoe UI" w:eastAsia="Segoe UI"/>
                <w:b/>
                <w:bCs/>
                <w:spacing w:val="0"/>
                <w:w w:val="100"/>
                <w:sz w:val="11"/>
                <w:szCs w:val="11"/>
              </w:rPr>
              <w:t>PROVINCE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11"/>
                <w:szCs w:val="11"/>
              </w:rPr>
            </w:r>
          </w:p>
        </w:tc>
        <w:tc>
          <w:tcPr>
            <w:tcW w:w="29" w:type="dxa"/>
            <w:tcBorders>
              <w:top w:val="single" w:sz="1" w:space="0" w:color="636363"/>
              <w:left w:val="nil" w:sz="6" w:space="0" w:color="auto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1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prov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prov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m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cou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y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id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39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1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69" w:hRule="exact"/>
        </w:trPr>
        <w:tc>
          <w:tcPr>
            <w:tcW w:w="2027" w:type="dxa"/>
            <w:gridSpan w:val="2"/>
            <w:tcBorders>
              <w:top w:val="single" w:sz="2" w:space="0" w:color="F0F0F0"/>
              <w:left w:val="single" w:sz="1" w:space="0" w:color="A0A0A0"/>
              <w:bottom w:val="single" w:sz="1" w:space="0" w:color="A0A0A0"/>
              <w:right w:val="single" w:sz="1" w:space="0" w:color="A0A0A0"/>
            </w:tcBorders>
          </w:tcPr>
          <w:p>
            <w:pPr/>
          </w:p>
        </w:tc>
        <w:tc>
          <w:tcPr>
            <w:tcW w:w="29" w:type="dxa"/>
            <w:tcBorders>
              <w:top w:val="nil" w:sz="6" w:space="0" w:color="auto"/>
              <w:left w:val="single" w:sz="1" w:space="0" w:color="A0A0A0"/>
              <w:bottom w:val="single" w:sz="1" w:space="0" w:color="636363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6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75" w:hRule="exact"/>
        </w:trPr>
        <w:tc>
          <w:tcPr>
            <w:tcW w:w="2027" w:type="dxa"/>
            <w:gridSpan w:val="2"/>
            <w:tcBorders>
              <w:top w:val="single" w:sz="1" w:space="0" w:color="636363"/>
              <w:left w:val="single" w:sz="1" w:space="0" w:color="636363"/>
              <w:bottom w:val="single" w:sz="2" w:space="0" w:color="F0F0F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27" w:lineRule="exact" w:before="44"/>
              <w:ind w:left="31" w:right="0"/>
              <w:jc w:val="left"/>
              <w:rPr>
                <w:rFonts w:ascii="Segoe UI" w:hAnsi="Segoe UI" w:cs="Segoe UI" w:eastAsia="Segoe UI"/>
                <w:sz w:val="11"/>
                <w:szCs w:val="11"/>
              </w:rPr>
            </w:pPr>
            <w:r>
              <w:rPr>
                <w:rFonts w:ascii="Segoe UI" w:hAnsi="Segoe UI" w:cs="Segoe UI" w:eastAsia="Segoe UI"/>
                <w:b/>
                <w:bCs/>
                <w:spacing w:val="0"/>
                <w:w w:val="100"/>
                <w:sz w:val="11"/>
                <w:szCs w:val="11"/>
              </w:rPr>
              <w:t>COUNTRY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11"/>
                <w:szCs w:val="11"/>
              </w:rPr>
            </w:r>
          </w:p>
        </w:tc>
        <w:tc>
          <w:tcPr>
            <w:tcW w:w="29" w:type="dxa"/>
            <w:tcBorders>
              <w:top w:val="single" w:sz="1" w:space="0" w:color="636363"/>
              <w:left w:val="nil" w:sz="6" w:space="0" w:color="auto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1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o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y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id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o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y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ame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64" w:hRule="exact"/>
        </w:trPr>
        <w:tc>
          <w:tcPr>
            <w:tcW w:w="2027" w:type="dxa"/>
            <w:gridSpan w:val="2"/>
            <w:tcBorders>
              <w:top w:val="single" w:sz="2" w:space="0" w:color="F0F0F0"/>
              <w:left w:val="single" w:sz="1" w:space="0" w:color="A0A0A0"/>
              <w:bottom w:val="single" w:sz="1" w:space="0" w:color="A0A0A0"/>
              <w:right w:val="single" w:sz="1" w:space="0" w:color="A0A0A0"/>
            </w:tcBorders>
          </w:tcPr>
          <w:p>
            <w:pPr/>
          </w:p>
        </w:tc>
        <w:tc>
          <w:tcPr>
            <w:tcW w:w="29" w:type="dxa"/>
            <w:tcBorders>
              <w:top w:val="nil" w:sz="6" w:space="0" w:color="auto"/>
              <w:left w:val="single" w:sz="1" w:space="0" w:color="A0A0A0"/>
              <w:bottom w:val="single" w:sz="1" w:space="0" w:color="636363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60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75" w:hRule="exact"/>
        </w:trPr>
        <w:tc>
          <w:tcPr>
            <w:tcW w:w="2027" w:type="dxa"/>
            <w:gridSpan w:val="2"/>
            <w:tcBorders>
              <w:top w:val="single" w:sz="1" w:space="0" w:color="636363"/>
              <w:left w:val="single" w:sz="1" w:space="0" w:color="636363"/>
              <w:bottom w:val="single" w:sz="2" w:space="0" w:color="F0F0F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27" w:lineRule="exact" w:before="44"/>
              <w:ind w:left="31" w:right="0"/>
              <w:jc w:val="left"/>
              <w:rPr>
                <w:rFonts w:ascii="Segoe UI" w:hAnsi="Segoe UI" w:cs="Segoe UI" w:eastAsia="Segoe UI"/>
                <w:sz w:val="11"/>
                <w:szCs w:val="11"/>
              </w:rPr>
            </w:pPr>
            <w:r>
              <w:rPr>
                <w:rFonts w:ascii="Segoe UI" w:hAnsi="Segoe UI" w:cs="Segoe UI" w:eastAsia="Segoe UI"/>
                <w:b/>
                <w:bCs/>
                <w:spacing w:val="0"/>
                <w:w w:val="100"/>
                <w:sz w:val="11"/>
                <w:szCs w:val="11"/>
              </w:rPr>
              <w:t>DEPARTMENT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11"/>
                <w:szCs w:val="11"/>
              </w:rPr>
            </w:r>
          </w:p>
        </w:tc>
        <w:tc>
          <w:tcPr>
            <w:tcW w:w="29" w:type="dxa"/>
            <w:tcBorders>
              <w:top w:val="single" w:sz="1" w:space="0" w:color="636363"/>
              <w:left w:val="nil" w:sz="6" w:space="0" w:color="auto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1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m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m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m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64" w:hRule="exact"/>
        </w:trPr>
        <w:tc>
          <w:tcPr>
            <w:tcW w:w="2027" w:type="dxa"/>
            <w:gridSpan w:val="2"/>
            <w:tcBorders>
              <w:top w:val="single" w:sz="2" w:space="0" w:color="F0F0F0"/>
              <w:left w:val="single" w:sz="1" w:space="0" w:color="A0A0A0"/>
              <w:bottom w:val="single" w:sz="1" w:space="0" w:color="A0A0A0"/>
              <w:right w:val="single" w:sz="1" w:space="0" w:color="A0A0A0"/>
            </w:tcBorders>
          </w:tcPr>
          <w:p>
            <w:pPr/>
          </w:p>
        </w:tc>
        <w:tc>
          <w:tcPr>
            <w:tcW w:w="29" w:type="dxa"/>
            <w:tcBorders>
              <w:top w:val="nil" w:sz="6" w:space="0" w:color="auto"/>
              <w:left w:val="single" w:sz="1" w:space="0" w:color="A0A0A0"/>
              <w:bottom w:val="single" w:sz="1" w:space="0" w:color="636363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</w:tbl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0" w:right="2847" w:firstLine="0"/>
        <w:jc w:val="right"/>
        <w:rPr>
          <w:rFonts w:ascii="Segoe UI" w:hAnsi="Segoe UI" w:cs="Segoe UI" w:eastAsia="Segoe UI"/>
          <w:sz w:val="8"/>
          <w:szCs w:val="8"/>
        </w:rPr>
      </w:pPr>
      <w:r>
        <w:rPr/>
        <w:pict>
          <v:group style="position:absolute;margin-left:119.849998pt;margin-top:-395.983582pt;width:372.24pt;height:341.58pt;mso-position-horizontal-relative:page;mso-position-vertical-relative:paragraph;z-index:-1739" coordorigin="2397,-7920" coordsize="7445,6832">
            <v:group style="position:absolute;left:6130;top:-6633;width:2;height:380" coordorigin="6130,-6633" coordsize="2,380">
              <v:shape style="position:absolute;left:6130;top:-6633;width:2;height:380" coordorigin="6130,-6633" coordsize="0,380" path="m6130,-6633l6130,-6252e" filled="f" stroked="t" strokeweight=".33999pt" strokecolor="#A0A0A0">
                <v:path arrowok="t"/>
              </v:shape>
            </v:group>
            <v:group style="position:absolute;left:6139;top:-6633;width:2;height:380" coordorigin="6139,-6633" coordsize="2,380">
              <v:shape style="position:absolute;left:6139;top:-6633;width:2;height:380" coordorigin="6139,-6633" coordsize="0,380" path="m6139,-6633l6139,-6252e" filled="f" stroked="t" strokeweight=".33999pt" strokecolor="#EFEFEF">
                <v:path arrowok="t"/>
              </v:shape>
            </v:group>
            <v:group style="position:absolute;left:6145;top:-6633;width:2;height:380" coordorigin="6145,-6633" coordsize="2,380">
              <v:shape style="position:absolute;left:6145;top:-6633;width:2;height:380" coordorigin="6145,-6633" coordsize="0,380" path="m6145,-6633l6145,-6252e" filled="f" stroked="t" strokeweight=".40002pt" strokecolor="#A0A0A0">
                <v:path arrowok="t"/>
              </v:shape>
            </v:group>
            <v:group style="position:absolute;left:6149;top:-6633;width:2;height:380" coordorigin="6149,-6633" coordsize="2,380">
              <v:shape style="position:absolute;left:6149;top:-6633;width:2;height:380" coordorigin="6149,-6633" coordsize="0,380" path="m6149,-6633l6149,-6252e" filled="f" stroked="t" strokeweight=".22pt" strokecolor="#636363">
                <v:path arrowok="t"/>
              </v:shape>
            </v:group>
            <v:group style="position:absolute;left:6130;top:-6635;width:18;height:2" coordorigin="6130,-6635" coordsize="18,2">
              <v:shape style="position:absolute;left:6130;top:-6635;width:18;height:2" coordorigin="6130,-6635" coordsize="18,2" path="m6130,-6634l6148,-6634e" filled="f" stroked="t" strokeweight=".22pt" strokecolor="#636363">
                <v:path arrowok="t"/>
              </v:shape>
            </v:group>
            <v:group style="position:absolute;left:6130;top:-6252;width:18;height:2" coordorigin="6130,-6252" coordsize="18,2">
              <v:shape style="position:absolute;left:6130;top:-6252;width:18;height:2" coordorigin="6130,-6252" coordsize="18,2" path="m6130,-6251l6148,-6251e" filled="f" stroked="t" strokeweight=".22pt" strokecolor="#636363">
                <v:path arrowok="t"/>
              </v:shape>
            </v:group>
            <v:group style="position:absolute;left:6119;top:-6192;width:38;height:50" coordorigin="6119,-6192" coordsize="38,50">
              <v:shape style="position:absolute;left:6119;top:-6192;width:38;height:50" coordorigin="6119,-6192" coordsize="38,50" path="m6157,-6167l6157,-6181,6148,-6192,6138,-6192,6127,-6192,6119,-6181,6119,-6167,6119,-6154,6127,-6142,6138,-6142,6148,-6142,6157,-6154,6157,-6167xe" filled="f" stroked="t" strokeweight=".18pt" strokecolor="#000000">
                <v:path arrowok="t"/>
              </v:shape>
            </v:group>
            <v:group style="position:absolute;left:6119;top:-6244;width:38;height:52" coordorigin="6119,-6244" coordsize="38,52">
              <v:shape style="position:absolute;left:6119;top:-6244;width:38;height:52" coordorigin="6119,-6244" coordsize="38,52" path="m6157,-6219l6157,-6233,6148,-6244,6138,-6244,6127,-6244,6119,-6233,6119,-6219,6119,-6204,6127,-6192,6138,-6192,6148,-6192,6157,-6204,6157,-6219xe" filled="f" stroked="t" strokeweight=".18pt" strokecolor="#000000">
                <v:path arrowok="t"/>
              </v:shape>
            </v:group>
            <v:group style="position:absolute;left:6112;top:-6744;width:53;height:101" coordorigin="6112,-6744" coordsize="53,101">
              <v:shape style="position:absolute;left:6112;top:-6744;width:53;height:101" coordorigin="6112,-6744" coordsize="53,101" path="m6138,-6744l6130,-6736,6130,-6699,6112,-6681,6112,-6660,6127,-6643,6149,-6643,6164,-6660,6164,-6681,6146,-6699,6156,-6708,6146,-6718,6156,-6726,6138,-6744xe" filled="t" fillcolor="#FFFF00" stroked="f">
                <v:path arrowok="t"/>
                <v:fill type="solid"/>
              </v:shape>
            </v:group>
            <v:group style="position:absolute;left:6112;top:-6744;width:53;height:101" coordorigin="6112,-6744" coordsize="53,101">
              <v:shape style="position:absolute;left:6112;top:-6744;width:53;height:101" coordorigin="6112,-6744" coordsize="53,101" path="m6138,-6744l6130,-6736,6130,-6699,6112,-6681,6112,-6660,6127,-6643,6149,-6643,6164,-6660,6164,-6681,6146,-6699,6156,-6708,6146,-6718,6156,-6726,6138,-6744xe" filled="f" stroked="t" strokeweight=".18pt" strokecolor="#000000">
                <v:path arrowok="t"/>
              </v:shape>
            </v:group>
            <v:group style="position:absolute;left:6128;top:-6677;width:18;height:19" coordorigin="6128,-6677" coordsize="18,19">
              <v:shape style="position:absolute;left:6128;top:-6677;width:18;height:19" coordorigin="6128,-6677" coordsize="18,19" path="m6143,-6677l6133,-6677,6128,-6672,6128,-6663,6133,-6658,6143,-6658,6146,-6663,6146,-6672,6143,-6677xe" filled="t" fillcolor="#000000" stroked="f">
                <v:path arrowok="t"/>
                <v:fill type="solid"/>
              </v:shape>
            </v:group>
            <v:group style="position:absolute;left:4566;top:-6000;width:410;height:22" coordorigin="4566,-6000" coordsize="410,22">
              <v:shape style="position:absolute;left:4566;top:-6000;width:410;height:22" coordorigin="4566,-6000" coordsize="410,22" path="m4566,-5978l4976,-5978,4976,-6000,4566,-6000,4566,-5978xe" filled="t" fillcolor="#A0A0A0" stroked="f">
                <v:path arrowok="t"/>
                <v:fill type="solid"/>
              </v:shape>
            </v:group>
            <v:group style="position:absolute;left:4566;top:-5990;width:410;height:7" coordorigin="4566,-5990" coordsize="410,7">
              <v:shape style="position:absolute;left:4566;top:-5990;width:410;height:7" coordorigin="4566,-5990" coordsize="410,7" path="m4566,-5984l4976,-5984,4976,-5990,4566,-5990,4566,-5984xe" filled="t" fillcolor="#EFEFEF" stroked="f">
                <v:path arrowok="t"/>
                <v:fill type="solid"/>
              </v:shape>
            </v:group>
            <v:group style="position:absolute;left:4566;top:-5980;width:410;height:4" coordorigin="4566,-5980" coordsize="410,4">
              <v:shape style="position:absolute;left:4566;top:-5980;width:410;height:4" coordorigin="4566,-5980" coordsize="410,4" path="m4566,-5975l4976,-5975,4976,-5980,4566,-5980,4566,-5975xe" filled="t" fillcolor="#636363" stroked="f">
                <v:path arrowok="t"/>
                <v:fill type="solid"/>
              </v:shape>
            </v:group>
            <v:group style="position:absolute;left:4957;top:-7415;width:2;height:1420" coordorigin="4957,-7415" coordsize="2,1420">
              <v:shape style="position:absolute;left:4957;top:-7415;width:2;height:1420" coordorigin="4957,-7415" coordsize="0,1420" path="m4957,-7415l4957,-5995e" filled="f" stroked="t" strokeweight=".279998pt" strokecolor="#A0A0A0">
                <v:path arrowok="t"/>
              </v:shape>
            </v:group>
            <v:group style="position:absolute;left:4959;top:-7415;width:2;height:1421" coordorigin="4959,-7415" coordsize="2,1421">
              <v:shape style="position:absolute;left:4959;top:-7415;width:2;height:1421" coordorigin="4959,-7415" coordsize="0,1421" path="m4959,-7415l4959,-5994e" filled="f" stroked="t" strokeweight=".159998pt" strokecolor="#A0A0A0">
                <v:path arrowok="t"/>
              </v:shape>
            </v:group>
            <v:group style="position:absolute;left:4964;top:-7415;width:2;height:1426" coordorigin="4964,-7415" coordsize="2,1426">
              <v:shape style="position:absolute;left:4964;top:-7415;width:2;height:1426" coordorigin="4964,-7415" coordsize="0,1426" path="m4964,-7415l4964,-5989e" filled="f" stroked="t" strokeweight=".159998pt" strokecolor="#FFFFFF">
                <v:path arrowok="t"/>
              </v:shape>
            </v:group>
            <v:group style="position:absolute;left:4966;top:-7415;width:2;height:1429" coordorigin="4966,-7415" coordsize="2,1429">
              <v:shape style="position:absolute;left:4966;top:-7415;width:2;height:1429" coordorigin="4966,-7415" coordsize="0,1429" path="m4966,-7415l4966,-5986e" filled="f" stroked="t" strokeweight=".279998pt" strokecolor="#EFEFEF">
                <v:path arrowok="t"/>
              </v:shape>
            </v:group>
            <v:group style="position:absolute;left:4969;top:-7415;width:2;height:1430" coordorigin="4969,-7415" coordsize="2,1430">
              <v:shape style="position:absolute;left:4969;top:-7415;width:2;height:1430" coordorigin="4969,-7415" coordsize="0,1430" path="m4969,-7415l4969,-5985e" filled="f" stroked="t" strokeweight=".159998pt" strokecolor="#EFEFEF">
                <v:path arrowok="t"/>
              </v:shape>
            </v:group>
            <v:group style="position:absolute;left:4971;top:-7415;width:2;height:1434" coordorigin="4971,-7415" coordsize="2,1434">
              <v:shape style="position:absolute;left:4971;top:-7415;width:2;height:1434" coordorigin="4971,-7415" coordsize="0,1434" path="m4971,-7415l4971,-5981e" filled="f" stroked="t" strokeweight=".279998pt" strokecolor="#A0A0A0">
                <v:path arrowok="t"/>
              </v:shape>
            </v:group>
            <v:group style="position:absolute;left:4974;top:-7415;width:2;height:1436" coordorigin="4974,-7415" coordsize="2,1436">
              <v:shape style="position:absolute;left:4974;top:-7415;width:2;height:1436" coordorigin="4974,-7415" coordsize="0,1436" path="m4974,-7415l4974,-5979e" filled="f" stroked="t" strokeweight=".219998pt" strokecolor="#A0A0A0">
                <v:path arrowok="t"/>
              </v:shape>
            </v:group>
            <v:group style="position:absolute;left:4976;top:-7415;width:2;height:1439" coordorigin="4976,-7415" coordsize="2,1439">
              <v:shape style="position:absolute;left:4976;top:-7415;width:2;height:1439" coordorigin="4976,-7415" coordsize="0,1439" path="m4976,-7415l4976,-5976e" filled="f" stroked="t" strokeweight=".219998pt" strokecolor="#636363">
                <v:path arrowok="t"/>
              </v:shape>
            </v:group>
            <v:group style="position:absolute;left:4957;top:-7414;width:20;height:2" coordorigin="4957,-7414" coordsize="20,2">
              <v:shape style="position:absolute;left:4957;top:-7414;width:20;height:2" coordorigin="4957,-7414" coordsize="20,0" path="m4957,-7414l4978,-7414e" filled="f" stroked="t" strokeweight=".280059pt" strokecolor="#A0A0A0">
                <v:path arrowok="t"/>
              </v:shape>
            </v:group>
            <v:group style="position:absolute;left:4957;top:-7413;width:17;height:2" coordorigin="4957,-7413" coordsize="17,2">
              <v:shape style="position:absolute;left:4957;top:-7413;width:17;height:2" coordorigin="4957,-7413" coordsize="17,1" path="m4957,-7412l4974,-7412e" filled="f" stroked="t" strokeweight=".159937pt" strokecolor="#A0A0A0">
                <v:path arrowok="t"/>
              </v:shape>
            </v:group>
            <v:group style="position:absolute;left:4957;top:-7405;width:11;height:2" coordorigin="4957,-7405" coordsize="11,2">
              <v:shape style="position:absolute;left:4957;top:-7405;width:11;height:2" coordorigin="4957,-7405" coordsize="11,0" path="m4957,-7405l4968,-7405e" filled="f" stroked="t" strokeweight=".280059pt" strokecolor="#EFEFEF">
                <v:path arrowok="t"/>
              </v:shape>
            </v:group>
            <v:group style="position:absolute;left:4957;top:-7404;width:7;height:3" coordorigin="4957,-7404" coordsize="7,3">
              <v:shape style="position:absolute;left:4957;top:-7404;width:7;height:3" coordorigin="4957,-7404" coordsize="7,3" path="m4957,-7401l4964,-7401,4964,-7404,4957,-7404,4957,-7401xe" filled="t" fillcolor="#EFEFEF" stroked="f">
                <v:path arrowok="t"/>
                <v:fill type="solid"/>
              </v:shape>
            </v:group>
            <v:group style="position:absolute;left:4957;top:-7403;width:6;height:6" coordorigin="4957,-7403" coordsize="6,6">
              <v:shape style="position:absolute;left:4957;top:-7403;width:6;height:6" coordorigin="4957,-7403" coordsize="6,6" path="m4957,-7397l4963,-7397,4963,-7403,4957,-7403,4957,-7397xe" filled="t" fillcolor="#A0A0A0" stroked="f">
                <v:path arrowok="t"/>
                <v:fill type="solid"/>
              </v:shape>
            </v:group>
            <v:group style="position:absolute;left:4957;top:-7399;width:2;height:4" coordorigin="4957,-7399" coordsize="2,4">
              <v:shape style="position:absolute;left:4957;top:-7399;width:2;height:4" coordorigin="4957,-7399" coordsize="2,4" path="m4957,-7395l4960,-7395,4960,-7399,4957,-7399,4957,-7395xe" filled="t" fillcolor="#A0A0A0" stroked="f">
                <v:path arrowok="t"/>
                <v:fill type="solid"/>
              </v:shape>
            </v:group>
            <v:group style="position:absolute;left:4955;top:-7395;width:2;height:2" coordorigin="4955,-7395" coordsize="2,2">
              <v:shape style="position:absolute;left:4955;top:-7395;width:2;height:2" coordorigin="4955,-7395" coordsize="1,1" path="m4955,-7394l4956,-7394e" filled="f" stroked="t" strokeweight=".159998pt" strokecolor="#636363">
                <v:path arrowok="t"/>
              </v:shape>
            </v:group>
            <v:group style="position:absolute;left:4564;top:-5997;width:2;height:18" coordorigin="4564,-5997" coordsize="2,18">
              <v:shape style="position:absolute;left:4564;top:-5997;width:2;height:18" coordorigin="4564,-5997" coordsize="2,18" path="m4564,-5988l4566,-5988e" filled="f" stroked="t" strokeweight="1.000020pt" strokecolor="#636363">
                <v:path arrowok="t"/>
              </v:shape>
            </v:group>
            <v:group style="position:absolute;left:4955;top:-7415;width:2;height:20" coordorigin="4955,-7415" coordsize="2,20">
              <v:shape style="position:absolute;left:4955;top:-7415;width:2;height:20" coordorigin="4955,-7415" coordsize="2,20" path="m4955,-7395l4957,-7395,4957,-7415,4955,-7415,4955,-7395xe" filled="t" fillcolor="#636363" stroked="f">
                <v:path arrowok="t"/>
                <v:fill type="solid"/>
              </v:shape>
            </v:group>
            <v:group style="position:absolute;left:5016;top:-7426;width:50;height:41" coordorigin="5016,-7426" coordsize="50,41">
              <v:shape style="position:absolute;left:5016;top:-7426;width:50;height:41" coordorigin="5016,-7426" coordsize="50,41" path="m5041,-7426l5027,-7426,5016,-7417,5016,-7405,5016,-7395,5027,-7385,5041,-7385,5054,-7385,5066,-7395,5066,-7405,5066,-7417,5054,-7426,5041,-7426xe" filled="f" stroked="t" strokeweight=".18pt" strokecolor="#000000">
                <v:path arrowok="t"/>
              </v:shape>
            </v:group>
            <v:group style="position:absolute;left:4964;top:-7415;width:52;height:19" coordorigin="4964,-7415" coordsize="52,19">
              <v:shape style="position:absolute;left:4964;top:-7415;width:52;height:19" coordorigin="4964,-7415" coordsize="52,19" path="m4990,-7415l4975,-7415,4964,-7411,4964,-7405,4964,-7401,4975,-7396,4990,-7396,5004,-7396,5016,-7401,5016,-7405,5016,-7411,5004,-7415,4990,-7415xe" filled="f" stroked="t" strokeweight=".18pt" strokecolor="#FFFFFF">
                <v:path arrowok="t"/>
              </v:shape>
            </v:group>
            <v:group style="position:absolute;left:4964;top:-7426;width:52;height:41" coordorigin="4964,-7426" coordsize="52,41">
              <v:shape style="position:absolute;left:4964;top:-7426;width:52;height:41" coordorigin="4964,-7426" coordsize="52,41" path="m4990,-7426l4975,-7426,4964,-7417,4964,-7405,4964,-7395,4975,-7385,4990,-7385,5004,-7385,5016,-7395,5016,-7405,5016,-7417,5004,-7426,4990,-7426xe" filled="f" stroked="t" strokeweight=".18pt" strokecolor="#000000">
                <v:path arrowok="t"/>
              </v:shape>
            </v:group>
            <v:group style="position:absolute;left:4454;top:-6015;width:101;height:53" coordorigin="4454,-6015" coordsize="101,53">
              <v:shape style="position:absolute;left:4454;top:-6015;width:101;height:53" coordorigin="4454,-6015" coordsize="101,53" path="m4555,-5980l4500,-5980,4518,-5962,4538,-5962,4555,-5977,4555,-5980xe" filled="t" fillcolor="#FFFF00" stroked="f">
                <v:path arrowok="t"/>
                <v:fill type="solid"/>
              </v:shape>
              <v:shape style="position:absolute;left:4454;top:-6015;width:101;height:53" coordorigin="4454,-6015" coordsize="101,53" path="m4538,-6015l4518,-6015,4500,-5997,4463,-5997,4454,-5988,4472,-5970,4481,-5980,4555,-5980,4555,-5999,4538,-6015xe" filled="t" fillcolor="#FFFF00" stroked="f">
                <v:path arrowok="t"/>
                <v:fill type="solid"/>
              </v:shape>
              <v:shape style="position:absolute;left:4454;top:-6015;width:101;height:53" coordorigin="4454,-6015" coordsize="101,53" path="m4500,-5980l4481,-5980,4490,-5970,4500,-5980xe" filled="t" fillcolor="#FFFF00" stroked="f">
                <v:path arrowok="t"/>
                <v:fill type="solid"/>
              </v:shape>
            </v:group>
            <v:group style="position:absolute;left:4454;top:-6015;width:101;height:53" coordorigin="4454,-6015" coordsize="101,53">
              <v:shape style="position:absolute;left:4454;top:-6015;width:101;height:53" coordorigin="4454,-6015" coordsize="101,53" path="m4454,-5988l4463,-5997,4500,-5997,4518,-6015,4538,-6015,4555,-5999,4555,-5977,4538,-5962,4518,-5962,4500,-5980,4490,-5970,4481,-5980,4472,-5970,4454,-5988xe" filled="f" stroked="t" strokeweight=".18pt" strokecolor="#000000">
                <v:path arrowok="t"/>
              </v:shape>
            </v:group>
            <v:group style="position:absolute;left:4522;top:-5998;width:19;height:18" coordorigin="4522,-5998" coordsize="19,18">
              <v:shape style="position:absolute;left:4522;top:-5998;width:19;height:18" coordorigin="4522,-5998" coordsize="19,18" path="m4526,-5998l4522,-5994,4523,-5989,4523,-5985,4526,-5981,4531,-5980,4536,-5980,4541,-5983,4541,-5988,4540,-5993,4536,-5997,4531,-5997,4526,-5998xe" filled="t" fillcolor="#000000" stroked="f">
                <v:path arrowok="t"/>
                <v:fill type="solid"/>
              </v:shape>
            </v:group>
            <v:group style="position:absolute;left:5116;top:-7918;width:2008;height:1126" coordorigin="5116,-7918" coordsize="2008,1126">
              <v:shape style="position:absolute;left:5116;top:-7918;width:2008;height:1126" coordorigin="5116,-7918" coordsize="2008,1126" path="m5116,-6792l7123,-6792,7123,-7918,5116,-7918,5116,-6792xe" filled="t" fillcolor="#FFFFFF" stroked="f">
                <v:path arrowok="t"/>
                <v:fill type="solid"/>
              </v:shape>
            </v:group>
            <v:group style="position:absolute;left:5120;top:-7913;width:126;height:136" coordorigin="5120,-7913" coordsize="126,136">
              <v:shape style="position:absolute;left:5120;top:-7913;width:126;height:136" coordorigin="5120,-7913" coordsize="126,136" path="m5120,-7777l5246,-7777,5246,-7913,5120,-7913,5120,-7777xe" filled="t" fillcolor="#FFFFFF" stroked="f">
                <v:path arrowok="t"/>
                <v:fill type="solid"/>
              </v:shape>
              <v:shape style="position:absolute;left:5120;top:-7913;width:126;height:136" type="#_x0000_t75">
                <v:imagedata r:id="rId53" o:title=""/>
              </v:shape>
            </v:group>
            <v:group style="position:absolute;left:5251;top:-7918;width:1868;height:140" coordorigin="5251,-7918" coordsize="1868,140">
              <v:shape style="position:absolute;left:5251;top:-7918;width:1868;height:140" coordorigin="5251,-7918" coordsize="1868,140" path="m5251,-7777l7120,-7777,7120,-7918,5251,-7918,5251,-7777xe" filled="t" fillcolor="#FFFFFF" stroked="f">
                <v:path arrowok="t"/>
                <v:fill type="solid"/>
              </v:shape>
            </v:group>
            <v:group style="position:absolute;left:5120;top:-7773;width:126;height:136" coordorigin="5120,-7773" coordsize="126,136">
              <v:shape style="position:absolute;left:5120;top:-7773;width:126;height:136" coordorigin="5120,-7773" coordsize="126,136" path="m5120,-7637l5246,-7637,5246,-7773,5120,-7773,5120,-7637xe" filled="t" fillcolor="#FFFFFF" stroked="f">
                <v:path arrowok="t"/>
                <v:fill type="solid"/>
              </v:shape>
              <v:shape style="position:absolute;left:5120;top:-7773;width:126;height:136" type="#_x0000_t75">
                <v:imagedata r:id="rId54" o:title=""/>
              </v:shape>
            </v:group>
            <v:group style="position:absolute;left:5251;top:-7777;width:1868;height:140" coordorigin="5251,-7777" coordsize="1868,140">
              <v:shape style="position:absolute;left:5251;top:-7777;width:1868;height:140" coordorigin="5251,-7777" coordsize="1868,140" path="m5251,-7637l7120,-7637,7120,-7777,5251,-7777,5251,-7637xe" filled="t" fillcolor="#FFFFFF" stroked="f">
                <v:path arrowok="t"/>
                <v:fill type="solid"/>
              </v:shape>
            </v:group>
            <v:group style="position:absolute;left:5120;top:-7632;width:126;height:136" coordorigin="5120,-7632" coordsize="126,136">
              <v:shape style="position:absolute;left:5120;top:-7632;width:126;height:136" coordorigin="5120,-7632" coordsize="126,136" path="m5120,-7497l5246,-7497,5246,-7632,5120,-7632,5120,-7497xe" filled="t" fillcolor="#FFFFFF" stroked="f">
                <v:path arrowok="t"/>
                <v:fill type="solid"/>
              </v:shape>
              <v:shape style="position:absolute;left:5120;top:-7632;width:126;height:134" type="#_x0000_t75">
                <v:imagedata r:id="rId55" o:title=""/>
              </v:shape>
            </v:group>
            <v:group style="position:absolute;left:5251;top:-7637;width:1868;height:140" coordorigin="5251,-7637" coordsize="1868,140">
              <v:shape style="position:absolute;left:5251;top:-7637;width:1868;height:140" coordorigin="5251,-7637" coordsize="1868,140" path="m5251,-7497l7120,-7497,7120,-7637,5251,-7637,5251,-7497xe" filled="t" fillcolor="#FFFFFF" stroked="f">
                <v:path arrowok="t"/>
                <v:fill type="solid"/>
              </v:shape>
            </v:group>
            <v:group style="position:absolute;left:5120;top:-7492;width:126;height:136" coordorigin="5120,-7492" coordsize="126,136">
              <v:shape style="position:absolute;left:5120;top:-7492;width:126;height:136" coordorigin="5120,-7492" coordsize="126,136" path="m5120,-7356l5246,-7356,5246,-7492,5120,-7492,5120,-7356xe" filled="t" fillcolor="#FFFFFF" stroked="f">
                <v:path arrowok="t"/>
                <v:fill type="solid"/>
              </v:shape>
              <v:shape style="position:absolute;left:5120;top:-7492;width:126;height:134" type="#_x0000_t75">
                <v:imagedata r:id="rId56" o:title=""/>
              </v:shape>
            </v:group>
            <v:group style="position:absolute;left:5251;top:-7497;width:1868;height:140" coordorigin="5251,-7497" coordsize="1868,140">
              <v:shape style="position:absolute;left:5251;top:-7497;width:1868;height:140" coordorigin="5251,-7497" coordsize="1868,140" path="m5251,-7356l7120,-7356,7120,-7497,5251,-7497,5251,-7356xe" filled="t" fillcolor="#FFFFFF" stroked="f">
                <v:path arrowok="t"/>
                <v:fill type="solid"/>
              </v:shape>
            </v:group>
            <v:group style="position:absolute;left:5120;top:-7353;width:126;height:136" coordorigin="5120,-7353" coordsize="126,136">
              <v:shape style="position:absolute;left:5120;top:-7353;width:126;height:136" coordorigin="5120,-7353" coordsize="126,136" path="m5120,-7217l5246,-7217,5246,-7353,5120,-7353,5120,-7217xe" filled="t" fillcolor="#FFFFFF" stroked="f">
                <v:path arrowok="t"/>
                <v:fill type="solid"/>
              </v:shape>
              <v:shape style="position:absolute;left:5120;top:-7353;width:126;height:136" type="#_x0000_t75">
                <v:imagedata r:id="rId57" o:title=""/>
              </v:shape>
            </v:group>
            <v:group style="position:absolute;left:5251;top:-7356;width:1868;height:139" coordorigin="5251,-7356" coordsize="1868,139">
              <v:shape style="position:absolute;left:5251;top:-7356;width:1868;height:139" coordorigin="5251,-7356" coordsize="1868,139" path="m5251,-7217l7120,-7217,7120,-7356,5251,-7356,5251,-7217xe" filled="t" fillcolor="#FFFFFF" stroked="f">
                <v:path arrowok="t"/>
                <v:fill type="solid"/>
              </v:shape>
            </v:group>
            <v:group style="position:absolute;left:5120;top:-7212;width:126;height:136" coordorigin="5120,-7212" coordsize="126,136">
              <v:shape style="position:absolute;left:5120;top:-7212;width:126;height:136" coordorigin="5120,-7212" coordsize="126,136" path="m5120,-7077l5246,-7077,5246,-7212,5120,-7212,5120,-7077xe" filled="t" fillcolor="#FFFFFF" stroked="f">
                <v:path arrowok="t"/>
                <v:fill type="solid"/>
              </v:shape>
              <v:shape style="position:absolute;left:5120;top:-7212;width:126;height:136" type="#_x0000_t75">
                <v:imagedata r:id="rId58" o:title=""/>
              </v:shape>
            </v:group>
            <v:group style="position:absolute;left:5251;top:-7217;width:1868;height:140" coordorigin="5251,-7217" coordsize="1868,140">
              <v:shape style="position:absolute;left:5251;top:-7217;width:1868;height:140" coordorigin="5251,-7217" coordsize="1868,140" path="m5251,-7077l7120,-7077,7120,-7217,5251,-7217,5251,-7077xe" filled="t" fillcolor="#FFFFFF" stroked="f">
                <v:path arrowok="t"/>
                <v:fill type="solid"/>
              </v:shape>
            </v:group>
            <v:group style="position:absolute;left:5120;top:-7072;width:126;height:136" coordorigin="5120,-7072" coordsize="126,136">
              <v:shape style="position:absolute;left:5120;top:-7072;width:126;height:136" coordorigin="5120,-7072" coordsize="126,136" path="m5120,-6936l5246,-6936,5246,-7072,5120,-7072,5120,-6936xe" filled="t" fillcolor="#FFFFFF" stroked="f">
                <v:path arrowok="t"/>
                <v:fill type="solid"/>
              </v:shape>
              <v:shape style="position:absolute;left:5120;top:-7072;width:126;height:134" type="#_x0000_t75">
                <v:imagedata r:id="rId59" o:title=""/>
              </v:shape>
            </v:group>
            <v:group style="position:absolute;left:5251;top:-7077;width:1868;height:140" coordorigin="5251,-7077" coordsize="1868,140">
              <v:shape style="position:absolute;left:5251;top:-7077;width:1868;height:140" coordorigin="5251,-7077" coordsize="1868,140" path="m5251,-6936l7120,-6936,7120,-7077,5251,-7077,5251,-6936xe" filled="t" fillcolor="#FFFFFF" stroked="f">
                <v:path arrowok="t"/>
                <v:fill type="solid"/>
              </v:shape>
            </v:group>
            <v:group style="position:absolute;left:6130;top:-3816;width:2;height:455" coordorigin="6130,-3816" coordsize="2,455">
              <v:shape style="position:absolute;left:6130;top:-3816;width:2;height:455" coordorigin="6130,-3816" coordsize="0,455" path="m6130,-3816l6130,-3361e" filled="f" stroked="t" strokeweight=".33999pt" strokecolor="#A0A0A0">
                <v:path arrowok="t"/>
              </v:shape>
            </v:group>
            <v:group style="position:absolute;left:6139;top:-3816;width:2;height:455" coordorigin="6139,-3816" coordsize="2,455">
              <v:shape style="position:absolute;left:6139;top:-3816;width:2;height:455" coordorigin="6139,-3816" coordsize="0,455" path="m6139,-3816l6139,-3361e" filled="f" stroked="t" strokeweight=".33999pt" strokecolor="#EFEFEF">
                <v:path arrowok="t"/>
              </v:shape>
            </v:group>
            <v:group style="position:absolute;left:6145;top:-3816;width:2;height:455" coordorigin="6145,-3816" coordsize="2,455">
              <v:shape style="position:absolute;left:6145;top:-3816;width:2;height:455" coordorigin="6145,-3816" coordsize="0,455" path="m6145,-3816l6145,-3361e" filled="f" stroked="t" strokeweight=".40002pt" strokecolor="#A0A0A0">
                <v:path arrowok="t"/>
              </v:shape>
            </v:group>
            <v:group style="position:absolute;left:6149;top:-3816;width:2;height:455" coordorigin="6149,-3816" coordsize="2,455">
              <v:shape style="position:absolute;left:6149;top:-3816;width:2;height:455" coordorigin="6149,-3816" coordsize="0,455" path="m6149,-3816l6149,-3361e" filled="f" stroked="t" strokeweight=".22pt" strokecolor="#636363">
                <v:path arrowok="t"/>
              </v:shape>
            </v:group>
            <v:group style="position:absolute;left:6052;top:-3381;width:80;height:2" coordorigin="6052,-3381" coordsize="80,2">
              <v:shape style="position:absolute;left:6052;top:-3381;width:80;height:2" coordorigin="6052,-3381" coordsize="80,0" path="m6052,-3381l6132,-3381e" filled="f" stroked="t" strokeweight=".339998pt" strokecolor="#A0A0A0">
                <v:path arrowok="t"/>
              </v:shape>
            </v:group>
            <v:group style="position:absolute;left:6052;top:-3374;width:85;height:2" coordorigin="6052,-3374" coordsize="85,2">
              <v:shape style="position:absolute;left:6052;top:-3374;width:85;height:2" coordorigin="6052,-3374" coordsize="85,0" path="m6052,-3374l6137,-3374e" filled="f" stroked="t" strokeweight=".159998pt" strokecolor="#FFFFFF">
                <v:path arrowok="t"/>
              </v:shape>
            </v:group>
            <v:group style="position:absolute;left:6052;top:-3371;width:90;height:2" coordorigin="6052,-3371" coordsize="90,2">
              <v:shape style="position:absolute;left:6052;top:-3371;width:90;height:2" coordorigin="6052,-3371" coordsize="90,0" path="m6052,-3371l6142,-3371e" filled="f" stroked="t" strokeweight=".339998pt" strokecolor="#EFEFEF">
                <v:path arrowok="t"/>
              </v:shape>
            </v:group>
            <v:group style="position:absolute;left:6052;top:-3366;width:96;height:2" coordorigin="6052,-3366" coordsize="96,2">
              <v:shape style="position:absolute;left:6052;top:-3366;width:96;height:2" coordorigin="6052,-3366" coordsize="96,0" path="m6052,-3366l6148,-3366e" filled="f" stroked="t" strokeweight=".399998pt" strokecolor="#A0A0A0">
                <v:path arrowok="t"/>
              </v:shape>
            </v:group>
            <v:group style="position:absolute;left:6052;top:-3361;width:98;height:2" coordorigin="6052,-3361" coordsize="98,2">
              <v:shape style="position:absolute;left:6052;top:-3361;width:98;height:2" coordorigin="6052,-3361" coordsize="98,0" path="m6052,-3361l6150,-3361e" filled="f" stroked="t" strokeweight=".219998pt" strokecolor="#636363">
                <v:path arrowok="t"/>
              </v:shape>
            </v:group>
            <v:group style="position:absolute;left:6052;top:-3383;width:2;height:2183" coordorigin="6052,-3383" coordsize="2,2183">
              <v:shape style="position:absolute;left:6052;top:-3383;width:2;height:2183" coordorigin="6052,-3383" coordsize="0,2183" path="m6052,-3383l6052,-1200e" filled="f" stroked="t" strokeweight=".279998pt" strokecolor="#A0A0A0">
                <v:path arrowok="t"/>
              </v:shape>
            </v:group>
            <v:group style="position:absolute;left:6055;top:-3379;width:2;height:2179" coordorigin="6055,-3379" coordsize="2,2179">
              <v:shape style="position:absolute;left:6055;top:-3379;width:2;height:2179" coordorigin="6055,-3379" coordsize="0,2179" path="m6055,-3379l6055,-1200e" filled="f" stroked="t" strokeweight=".159998pt" strokecolor="#A0A0A0">
                <v:path arrowok="t"/>
              </v:shape>
            </v:group>
            <v:group style="position:absolute;left:6062;top:-3373;width:2;height:2173" coordorigin="6062,-3373" coordsize="2,2173">
              <v:shape style="position:absolute;left:6062;top:-3373;width:2;height:2173" coordorigin="6062,-3373" coordsize="0,2173" path="m6062,-3373l6062,-1200e" filled="f" stroked="t" strokeweight=".279998pt" strokecolor="#EFEFEF">
                <v:path arrowok="t"/>
              </v:shape>
            </v:group>
            <v:group style="position:absolute;left:6064;top:-3370;width:2;height:2170" coordorigin="6064,-3370" coordsize="2,2170">
              <v:shape style="position:absolute;left:6064;top:-3370;width:2;height:2170" coordorigin="6064,-3370" coordsize="0,2170" path="m6064,-3370l6064,-1200e" filled="f" stroked="t" strokeweight=".159998pt" strokecolor="#EFEFEF">
                <v:path arrowok="t"/>
              </v:shape>
            </v:group>
            <v:group style="position:absolute;left:6067;top:-3369;width:2;height:2168" coordorigin="6067,-3369" coordsize="2,2168">
              <v:shape style="position:absolute;left:6067;top:-3369;width:2;height:2168" coordorigin="6067,-3369" coordsize="0,2168" path="m6067,-3369l6067,-1200e" filled="f" stroked="t" strokeweight=".279998pt" strokecolor="#A0A0A0">
                <v:path arrowok="t"/>
              </v:shape>
            </v:group>
            <v:group style="position:absolute;left:6070;top:-3365;width:2;height:2165" coordorigin="6070,-3365" coordsize="2,2165">
              <v:shape style="position:absolute;left:6070;top:-3365;width:2;height:2165" coordorigin="6070,-3365" coordsize="0,2165" path="m6070,-3365l6070,-1200e" filled="f" stroked="t" strokeweight=".219998pt" strokecolor="#A0A0A0">
                <v:path arrowok="t"/>
              </v:shape>
            </v:group>
            <v:group style="position:absolute;left:6072;top:-3363;width:2;height:2162" coordorigin="6072,-3363" coordsize="2,2162">
              <v:shape style="position:absolute;left:6072;top:-3363;width:2;height:2162" coordorigin="6072,-3363" coordsize="0,2162" path="m6072,-3363l6072,-1200e" filled="f" stroked="t" strokeweight=".219998pt" strokecolor="#636363">
                <v:path arrowok="t"/>
              </v:shape>
            </v:group>
            <v:group style="position:absolute;left:6130;top:-3819;width:18;height:2" coordorigin="6130,-3819" coordsize="18,2">
              <v:shape style="position:absolute;left:6130;top:-3819;width:18;height:2" coordorigin="6130,-3819" coordsize="18,2" path="m6130,-3817l6148,-3817e" filled="f" stroked="t" strokeweight=".22pt" strokecolor="#636363">
                <v:path arrowok="t"/>
              </v:shape>
            </v:group>
            <v:group style="position:absolute;left:6053;top:-1200;width:18;height:2" coordorigin="6053,-1200" coordsize="18,2">
              <v:shape style="position:absolute;left:6053;top:-1200;width:18;height:2" coordorigin="6053,-1200" coordsize="18,2" path="m6053,-1199l6071,-1199e" filled="f" stroked="t" strokeweight=".22pt" strokecolor="#636363">
                <v:path arrowok="t"/>
              </v:shape>
            </v:group>
            <v:group style="position:absolute;left:6041;top:-1140;width:41;height:50" coordorigin="6041,-1140" coordsize="41,50">
              <v:shape style="position:absolute;left:6041;top:-1140;width:41;height:50" coordorigin="6041,-1140" coordsize="41,50" path="m6082,-1115l6082,-1129,6072,-1140,6061,-1140,6049,-1140,6041,-1129,6041,-1115,6041,-1102,6049,-1090,6061,-1090,6072,-1090,6082,-1102,6082,-1115xe" filled="f" stroked="t" strokeweight=".18pt" strokecolor="#000000">
                <v:path arrowok="t"/>
              </v:shape>
            </v:group>
            <v:group style="position:absolute;left:6041;top:-1192;width:41;height:52" coordorigin="6041,-1192" coordsize="41,52">
              <v:shape style="position:absolute;left:6041;top:-1192;width:41;height:52" coordorigin="6041,-1192" coordsize="41,52" path="m6082,-1167l6082,-1181,6072,-1192,6061,-1192,6049,-1192,6041,-1181,6041,-1167,6041,-1152,6049,-1140,6061,-1140,6072,-1140,6082,-1152,6082,-1167xe" filled="f" stroked="t" strokeweight=".18pt" strokecolor="#000000">
                <v:path arrowok="t"/>
              </v:shape>
            </v:group>
            <v:group style="position:absolute;left:6112;top:-3928;width:53;height:101" coordorigin="6112,-3928" coordsize="53,101">
              <v:shape style="position:absolute;left:6112;top:-3928;width:53;height:101" coordorigin="6112,-3928" coordsize="53,101" path="m6138,-3928l6130,-3919,6130,-3882,6112,-3864,6112,-3844,6127,-3827,6149,-3827,6164,-3844,6164,-3864,6146,-3882,6156,-3892,6146,-3901,6156,-3910,6138,-3928xe" filled="t" fillcolor="#FFFF00" stroked="f">
                <v:path arrowok="t"/>
                <v:fill type="solid"/>
              </v:shape>
            </v:group>
            <v:group style="position:absolute;left:6112;top:-3928;width:53;height:101" coordorigin="6112,-3928" coordsize="53,101">
              <v:shape style="position:absolute;left:6112;top:-3928;width:53;height:101" coordorigin="6112,-3928" coordsize="53,101" path="m6138,-3928l6130,-3919,6130,-3882,6112,-3864,6112,-3844,6127,-3827,6149,-3827,6164,-3844,6164,-3864,6146,-3882,6156,-3892,6146,-3901,6156,-3910,6138,-3928xe" filled="f" stroked="t" strokeweight=".18pt" strokecolor="#000000">
                <v:path arrowok="t"/>
              </v:shape>
            </v:group>
            <v:group style="position:absolute;left:6128;top:-3861;width:18;height:19" coordorigin="6128,-3861" coordsize="18,19">
              <v:shape style="position:absolute;left:6128;top:-3861;width:18;height:19" coordorigin="6128,-3861" coordsize="18,19" path="m6143,-3861l6133,-3861,6128,-3856,6128,-3846,6133,-3841,6143,-3841,6146,-3846,6146,-3856,6143,-3861xe" filled="t" fillcolor="#000000" stroked="f">
                <v:path arrowok="t"/>
                <v:fill type="solid"/>
              </v:shape>
            </v:group>
            <v:group style="position:absolute;left:8846;top:-3409;width:2;height:92" coordorigin="8846,-3409" coordsize="2,92">
              <v:shape style="position:absolute;left:8846;top:-3409;width:2;height:92" coordorigin="8846,-3409" coordsize="0,92" path="m8846,-3409l8846,-3317e" filled="f" stroked="t" strokeweight=".33999pt" strokecolor="#A0A0A0">
                <v:path arrowok="t"/>
              </v:shape>
            </v:group>
            <v:group style="position:absolute;left:8856;top:-3409;width:2;height:92" coordorigin="8856,-3409" coordsize="2,92">
              <v:shape style="position:absolute;left:8856;top:-3409;width:2;height:92" coordorigin="8856,-3409" coordsize="0,92" path="m8856,-3409l8856,-3317e" filled="f" stroked="t" strokeweight=".33999pt" strokecolor="#EFEFEF">
                <v:path arrowok="t"/>
              </v:shape>
            </v:group>
            <v:group style="position:absolute;left:8861;top:-3409;width:2;height:92" coordorigin="8861,-3409" coordsize="2,92">
              <v:shape style="position:absolute;left:8861;top:-3409;width:2;height:92" coordorigin="8861,-3409" coordsize="0,92" path="m8861,-3409l8861,-3317e" filled="f" stroked="t" strokeweight=".39999pt" strokecolor="#A0A0A0">
                <v:path arrowok="t"/>
              </v:shape>
            </v:group>
            <v:group style="position:absolute;left:8866;top:-3409;width:2;height:92" coordorigin="8866,-3409" coordsize="2,92">
              <v:shape style="position:absolute;left:8866;top:-3409;width:2;height:92" coordorigin="8866,-3409" coordsize="0,92" path="m8866,-3409l8866,-3317e" filled="f" stroked="t" strokeweight=".22pt" strokecolor="#636363">
                <v:path arrowok="t"/>
              </v:shape>
            </v:group>
            <v:group style="position:absolute;left:6166;top:-3336;width:2683;height:2" coordorigin="6166,-3336" coordsize="2683,2">
              <v:shape style="position:absolute;left:6166;top:-3336;width:2683;height:2" coordorigin="6166,-3336" coordsize="2683,0" path="m6166,-3336l8849,-3336e" filled="f" stroked="t" strokeweight=".339998pt" strokecolor="#A0A0A0">
                <v:path arrowok="t"/>
              </v:shape>
            </v:group>
            <v:group style="position:absolute;left:6166;top:-3330;width:2688;height:2" coordorigin="6166,-3330" coordsize="2688,2">
              <v:shape style="position:absolute;left:6166;top:-3330;width:2688;height:2" coordorigin="6166,-3330" coordsize="2688,0" path="m6166,-3330l8854,-3330e" filled="f" stroked="t" strokeweight=".159998pt" strokecolor="#FFFFFF">
                <v:path arrowok="t"/>
              </v:shape>
            </v:group>
            <v:group style="position:absolute;left:6166;top:-3327;width:2693;height:2" coordorigin="6166,-3327" coordsize="2693,2">
              <v:shape style="position:absolute;left:6166;top:-3327;width:2693;height:2" coordorigin="6166,-3327" coordsize="2693,0" path="m6166,-3327l8858,-3327e" filled="f" stroked="t" strokeweight=".339998pt" strokecolor="#EFEFEF">
                <v:path arrowok="t"/>
              </v:shape>
            </v:group>
            <v:group style="position:absolute;left:6166;top:-3321;width:2699;height:2" coordorigin="6166,-3321" coordsize="2699,2">
              <v:shape style="position:absolute;left:6166;top:-3321;width:2699;height:2" coordorigin="6166,-3321" coordsize="2699,0" path="m6166,-3321l8864,-3321e" filled="f" stroked="t" strokeweight=".399998pt" strokecolor="#A0A0A0">
                <v:path arrowok="t"/>
              </v:shape>
            </v:group>
            <v:group style="position:absolute;left:6166;top:-3317;width:2701;height:2" coordorigin="6166,-3317" coordsize="2701,2">
              <v:shape style="position:absolute;left:6166;top:-3317;width:2701;height:2" coordorigin="6166,-3317" coordsize="2701,0" path="m6166,-3317l8867,-3317e" filled="f" stroked="t" strokeweight=".219937pt" strokecolor="#636363">
                <v:path arrowok="t"/>
              </v:shape>
            </v:group>
            <v:group style="position:absolute;left:6166;top:-3339;width:2;height:2138" coordorigin="6166,-3339" coordsize="2,2138">
              <v:shape style="position:absolute;left:6166;top:-3339;width:2;height:2138" coordorigin="6166,-3339" coordsize="0,2138" path="m6166,-3339l6166,-1200e" filled="f" stroked="t" strokeweight=".279998pt" strokecolor="#A0A0A0">
                <v:path arrowok="t"/>
              </v:shape>
            </v:group>
            <v:group style="position:absolute;left:6169;top:-3335;width:2;height:2135" coordorigin="6169,-3335" coordsize="2,2135">
              <v:shape style="position:absolute;left:6169;top:-3335;width:2;height:2135" coordorigin="6169,-3335" coordsize="0,2135" path="m6169,-3335l6169,-1200e" filled="f" stroked="t" strokeweight=".159998pt" strokecolor="#A0A0A0">
                <v:path arrowok="t"/>
              </v:shape>
            </v:group>
            <v:group style="position:absolute;left:6176;top:-3329;width:2;height:2129" coordorigin="6176,-3329" coordsize="2,2129">
              <v:shape style="position:absolute;left:6176;top:-3329;width:2;height:2129" coordorigin="6176,-3329" coordsize="0,2129" path="m6176,-3329l6176,-1200e" filled="f" stroked="t" strokeweight=".279998pt" strokecolor="#EFEFEF">
                <v:path arrowok="t"/>
              </v:shape>
            </v:group>
            <v:group style="position:absolute;left:6178;top:-3325;width:2;height:2125" coordorigin="6178,-3325" coordsize="2,2125">
              <v:shape style="position:absolute;left:6178;top:-3325;width:2;height:2125" coordorigin="6178,-3325" coordsize="0,2125" path="m6178,-3325l6178,-1200e" filled="f" stroked="t" strokeweight=".159998pt" strokecolor="#EFEFEF">
                <v:path arrowok="t"/>
              </v:shape>
            </v:group>
            <v:group style="position:absolute;left:6181;top:-3324;width:2;height:2124" coordorigin="6181,-3324" coordsize="2,2124">
              <v:shape style="position:absolute;left:6181;top:-3324;width:2;height:2124" coordorigin="6181,-3324" coordsize="0,2124" path="m6181,-3324l6181,-1200e" filled="f" stroked="t" strokeweight=".279998pt" strokecolor="#A0A0A0">
                <v:path arrowok="t"/>
              </v:shape>
            </v:group>
            <v:group style="position:absolute;left:6184;top:-3321;width:2;height:2120" coordorigin="6184,-3321" coordsize="2,2120">
              <v:shape style="position:absolute;left:6184;top:-3321;width:2;height:2120" coordorigin="6184,-3321" coordsize="0,2120" path="m6184,-3321l6184,-1200e" filled="f" stroked="t" strokeweight=".219998pt" strokecolor="#A0A0A0">
                <v:path arrowok="t"/>
              </v:shape>
            </v:group>
            <v:group style="position:absolute;left:6186;top:-3318;width:2;height:2118" coordorigin="6186,-3318" coordsize="2,2118">
              <v:shape style="position:absolute;left:6186;top:-3318;width:2;height:2118" coordorigin="6186,-3318" coordsize="0,2118" path="m6186,-3318l6186,-1200e" filled="f" stroked="t" strokeweight=".220028pt" strokecolor="#636363">
                <v:path arrowok="t"/>
              </v:shape>
            </v:group>
            <v:group style="position:absolute;left:8846;top:-3412;width:18;height:2" coordorigin="8846,-3412" coordsize="18,2">
              <v:shape style="position:absolute;left:8846;top:-3412;width:18;height:2" coordorigin="8846,-3412" coordsize="18,2" path="m8846,-3411l8864,-3411e" filled="f" stroked="t" strokeweight=".22pt" strokecolor="#636363">
                <v:path arrowok="t"/>
              </v:shape>
            </v:group>
            <v:group style="position:absolute;left:6167;top:-1200;width:18;height:2" coordorigin="6167,-1200" coordsize="18,2">
              <v:shape style="position:absolute;left:6167;top:-1200;width:18;height:2" coordorigin="6167,-1200" coordsize="18,2" path="m6167,-1199l6185,-1199e" filled="f" stroked="t" strokeweight=".22pt" strokecolor="#636363">
                <v:path arrowok="t"/>
              </v:shape>
            </v:group>
            <v:group style="position:absolute;left:6155;top:-1140;width:41;height:50" coordorigin="6155,-1140" coordsize="41,50">
              <v:shape style="position:absolute;left:6155;top:-1140;width:41;height:50" coordorigin="6155,-1140" coordsize="41,50" path="m6196,-1115l6196,-1129,6186,-1140,6175,-1140,6163,-1140,6155,-1129,6155,-1115,6155,-1102,6163,-1090,6175,-1090,6186,-1090,6196,-1102,6196,-1115xe" filled="f" stroked="t" strokeweight=".18pt" strokecolor="#000000">
                <v:path arrowok="t"/>
              </v:shape>
            </v:group>
            <v:group style="position:absolute;left:6155;top:-1192;width:41;height:52" coordorigin="6155,-1192" coordsize="41,52">
              <v:shape style="position:absolute;left:6155;top:-1192;width:41;height:52" coordorigin="6155,-1192" coordsize="41,52" path="m6196,-1167l6196,-1181,6186,-1192,6175,-1192,6163,-1192,6155,-1181,6155,-1167,6155,-1152,6163,-1140,6175,-1140,6186,-1140,6196,-1152,6196,-1167xe" filled="f" stroked="t" strokeweight=".18pt" strokecolor="#000000">
                <v:path arrowok="t"/>
              </v:shape>
            </v:group>
            <v:group style="position:absolute;left:8828;top:-3521;width:53;height:101" coordorigin="8828,-3521" coordsize="53,101">
              <v:shape style="position:absolute;left:8828;top:-3521;width:53;height:101" coordorigin="8828,-3521" coordsize="53,101" path="m8855,-3521l8846,-3513,8846,-3475,8828,-3457,8828,-3437,8844,-3420,8866,-3420,8881,-3437,8881,-3457,8863,-3475,8873,-3485,8863,-3495,8873,-3503,8855,-3521xe" filled="t" fillcolor="#FFFF00" stroked="f">
                <v:path arrowok="t"/>
                <v:fill type="solid"/>
              </v:shape>
            </v:group>
            <v:group style="position:absolute;left:8828;top:-3521;width:53;height:101" coordorigin="8828,-3521" coordsize="53,101">
              <v:shape style="position:absolute;left:8828;top:-3521;width:53;height:101" coordorigin="8828,-3521" coordsize="53,101" path="m8855,-3521l8846,-3513,8846,-3475,8828,-3457,8828,-3437,8844,-3420,8866,-3420,8881,-3437,8881,-3457,8863,-3475,8873,-3485,8863,-3495,8873,-3503,8855,-3521xe" filled="f" stroked="t" strokeweight=".18pt" strokecolor="#000000">
                <v:path arrowok="t"/>
              </v:shape>
            </v:group>
            <v:group style="position:absolute;left:8845;top:-3454;width:18;height:19" coordorigin="8845,-3454" coordsize="18,19">
              <v:shape style="position:absolute;left:8845;top:-3454;width:18;height:19" coordorigin="8845,-3454" coordsize="18,19" path="m8860,-3454l8850,-3454,8845,-3449,8845,-3439,8850,-3435,8860,-3435,8863,-3439,8863,-3449,8860,-3454xe" filled="t" fillcolor="#000000" stroked="f">
                <v:path arrowok="t"/>
                <v:fill type="solid"/>
              </v:shape>
            </v:group>
            <v:group style="position:absolute;left:8846;top:-1572;width:2;height:372" coordorigin="8846,-1572" coordsize="2,372">
              <v:shape style="position:absolute;left:8846;top:-1572;width:2;height:372" coordorigin="8846,-1572" coordsize="0,372" path="m8846,-1572l8846,-1200e" filled="f" stroked="t" strokeweight=".33999pt" strokecolor="#A0A0A0">
                <v:path arrowok="t"/>
              </v:shape>
            </v:group>
            <v:group style="position:absolute;left:8856;top:-1572;width:2;height:372" coordorigin="8856,-1572" coordsize="2,372">
              <v:shape style="position:absolute;left:8856;top:-1572;width:2;height:372" coordorigin="8856,-1572" coordsize="0,372" path="m8856,-1572l8856,-1200e" filled="f" stroked="t" strokeweight=".33999pt" strokecolor="#EFEFEF">
                <v:path arrowok="t"/>
              </v:shape>
            </v:group>
            <v:group style="position:absolute;left:8861;top:-1572;width:2;height:372" coordorigin="8861,-1572" coordsize="2,372">
              <v:shape style="position:absolute;left:8861;top:-1572;width:2;height:372" coordorigin="8861,-1572" coordsize="0,372" path="m8861,-1572l8861,-1200e" filled="f" stroked="t" strokeweight=".39999pt" strokecolor="#A0A0A0">
                <v:path arrowok="t"/>
              </v:shape>
            </v:group>
            <v:group style="position:absolute;left:8866;top:-1572;width:2;height:372" coordorigin="8866,-1572" coordsize="2,372">
              <v:shape style="position:absolute;left:8866;top:-1572;width:2;height:372" coordorigin="8866,-1572" coordsize="0,372" path="m8866,-1572l8866,-1200e" filled="f" stroked="t" strokeweight=".22pt" strokecolor="#636363">
                <v:path arrowok="t"/>
              </v:shape>
            </v:group>
            <v:group style="position:absolute;left:8846;top:-1575;width:18;height:2" coordorigin="8846,-1575" coordsize="18,2">
              <v:shape style="position:absolute;left:8846;top:-1575;width:18;height:2" coordorigin="8846,-1575" coordsize="18,2" path="m8846,-1573l8864,-1573e" filled="f" stroked="t" strokeweight=".22003pt" strokecolor="#636363">
                <v:path arrowok="t"/>
              </v:shape>
            </v:group>
            <v:group style="position:absolute;left:8846;top:-1200;width:18;height:2" coordorigin="8846,-1200" coordsize="18,2">
              <v:shape style="position:absolute;left:8846;top:-1200;width:18;height:2" coordorigin="8846,-1200" coordsize="18,2" path="m8846,-1199l8864,-1199e" filled="f" stroked="t" strokeweight=".22pt" strokecolor="#636363">
                <v:path arrowok="t"/>
              </v:shape>
            </v:group>
            <v:group style="position:absolute;left:8836;top:-1140;width:38;height:50" coordorigin="8836,-1140" coordsize="38,50">
              <v:shape style="position:absolute;left:8836;top:-1140;width:38;height:50" coordorigin="8836,-1140" coordsize="38,50" path="m8874,-1115l8874,-1129,8864,-1140,8855,-1140,8844,-1140,8836,-1129,8836,-1115,8836,-1102,8844,-1090,8855,-1090,8864,-1090,8874,-1102,8874,-1115xe" filled="f" stroked="t" strokeweight=".18pt" strokecolor="#000000">
                <v:path arrowok="t"/>
              </v:shape>
            </v:group>
            <v:group style="position:absolute;left:8836;top:-1192;width:38;height:52" coordorigin="8836,-1192" coordsize="38,52">
              <v:shape style="position:absolute;left:8836;top:-1192;width:38;height:52" coordorigin="8836,-1192" coordsize="38,52" path="m8874,-1167l8874,-1181,8864,-1192,8855,-1192,8844,-1192,8836,-1181,8836,-1167,8836,-1152,8844,-1140,8855,-1140,8864,-1140,8874,-1152,8874,-1167xe" filled="f" stroked="t" strokeweight=".18pt" strokecolor="#000000">
                <v:path arrowok="t"/>
              </v:shape>
            </v:group>
            <v:group style="position:absolute;left:8828;top:-1684;width:53;height:101" coordorigin="8828,-1684" coordsize="53,101">
              <v:shape style="position:absolute;left:8828;top:-1684;width:53;height:101" coordorigin="8828,-1684" coordsize="53,101" path="m8855,-1684l8846,-1675,8846,-1638,8828,-1620,8828,-1600,8844,-1583,8866,-1583,8881,-1600,8881,-1620,8863,-1638,8873,-1648,8863,-1657,8873,-1666,8855,-1684xe" filled="t" fillcolor="#FFFF00" stroked="f">
                <v:path arrowok="t"/>
                <v:fill type="solid"/>
              </v:shape>
            </v:group>
            <v:group style="position:absolute;left:8828;top:-1684;width:53;height:101" coordorigin="8828,-1684" coordsize="53,101">
              <v:shape style="position:absolute;left:8828;top:-1684;width:53;height:101" coordorigin="8828,-1684" coordsize="53,101" path="m8855,-1684l8846,-1675,8846,-1638,8828,-1620,8828,-1600,8844,-1583,8866,-1583,8881,-1600,8881,-1620,8863,-1638,8873,-1648,8863,-1657,8873,-1666,8855,-1684xe" filled="f" stroked="t" strokeweight=".18pt" strokecolor="#000000">
                <v:path arrowok="t"/>
              </v:shape>
            </v:group>
            <v:group style="position:absolute;left:8845;top:-1617;width:18;height:19" coordorigin="8845,-1617" coordsize="18,19">
              <v:shape style="position:absolute;left:8845;top:-1617;width:18;height:19" coordorigin="8845,-1617" coordsize="18,19" path="m8860,-1617l8850,-1617,8845,-1612,8845,-1602,8850,-1597,8860,-1597,8863,-1602,8863,-1612,8860,-1617xe" filled="t" fillcolor="#000000" stroked="f">
                <v:path arrowok="t"/>
                <v:fill type="solid"/>
              </v:shape>
            </v:group>
            <v:group style="position:absolute;left:7832;top:-4551;width:2008;height:982" coordorigin="7832,-4551" coordsize="2008,982">
              <v:shape style="position:absolute;left:7832;top:-4551;width:2008;height:982" coordorigin="7832,-4551" coordsize="2008,982" path="m7832,-3569l9840,-3569,9840,-4551,7832,-4551,7832,-3569xe" filled="t" fillcolor="#FFFFFF" stroked="f">
                <v:path arrowok="t"/>
                <v:fill type="solid"/>
              </v:shape>
            </v:group>
            <v:group style="position:absolute;left:7837;top:-4546;width:126;height:136" coordorigin="7837,-4546" coordsize="126,136">
              <v:shape style="position:absolute;left:7837;top:-4546;width:126;height:136" coordorigin="7837,-4546" coordsize="126,136" path="m7837,-4410l7963,-4410,7963,-4546,7837,-4546,7837,-4410xe" filled="t" fillcolor="#FFFFFF" stroked="f">
                <v:path arrowok="t"/>
                <v:fill type="solid"/>
              </v:shape>
              <v:shape style="position:absolute;left:7837;top:-4546;width:126;height:136" type="#_x0000_t75">
                <v:imagedata r:id="rId60" o:title=""/>
              </v:shape>
            </v:group>
            <v:group style="position:absolute;left:7968;top:-4551;width:1868;height:140" coordorigin="7968,-4551" coordsize="1868,140">
              <v:shape style="position:absolute;left:7968;top:-4551;width:1868;height:140" coordorigin="7968,-4551" coordsize="1868,140" path="m7968,-4410l9836,-4410,9836,-4551,7968,-4551,7968,-4410xe" filled="t" fillcolor="#FFFFFF" stroked="f">
                <v:path arrowok="t"/>
                <v:fill type="solid"/>
              </v:shape>
            </v:group>
            <v:group style="position:absolute;left:7837;top:-4405;width:126;height:136" coordorigin="7837,-4405" coordsize="126,136">
              <v:shape style="position:absolute;left:7837;top:-4405;width:126;height:136" coordorigin="7837,-4405" coordsize="126,136" path="m7837,-4270l7963,-4270,7963,-4405,7837,-4405,7837,-4270xe" filled="t" fillcolor="#FFFFFF" stroked="f">
                <v:path arrowok="t"/>
                <v:fill type="solid"/>
              </v:shape>
              <v:shape style="position:absolute;left:7837;top:-4405;width:126;height:136" type="#_x0000_t75">
                <v:imagedata r:id="rId61" o:title=""/>
              </v:shape>
            </v:group>
            <v:group style="position:absolute;left:7968;top:-4410;width:1868;height:140" coordorigin="7968,-4410" coordsize="1868,140">
              <v:shape style="position:absolute;left:7968;top:-4410;width:1868;height:140" coordorigin="7968,-4410" coordsize="1868,140" path="m7968,-4270l9836,-4270,9836,-4410,7968,-4410,7968,-4270xe" filled="t" fillcolor="#FFFFFF" stroked="f">
                <v:path arrowok="t"/>
                <v:fill type="solid"/>
              </v:shape>
            </v:group>
            <v:group style="position:absolute;left:7837;top:-4265;width:126;height:136" coordorigin="7837,-4265" coordsize="126,136">
              <v:shape style="position:absolute;left:7837;top:-4265;width:126;height:136" coordorigin="7837,-4265" coordsize="126,136" path="m7837,-4129l7963,-4129,7963,-4265,7837,-4265,7837,-4129xe" filled="t" fillcolor="#FFFFFF" stroked="f">
                <v:path arrowok="t"/>
                <v:fill type="solid"/>
              </v:shape>
              <v:shape style="position:absolute;left:7837;top:-4265;width:126;height:136" type="#_x0000_t75">
                <v:imagedata r:id="rId62" o:title=""/>
              </v:shape>
            </v:group>
            <v:group style="position:absolute;left:7968;top:-4270;width:1868;height:140" coordorigin="7968,-4270" coordsize="1868,140">
              <v:shape style="position:absolute;left:7968;top:-4270;width:1868;height:140" coordorigin="7968,-4270" coordsize="1868,140" path="m7968,-4129l9836,-4129,9836,-4270,7968,-4270,7968,-4129xe" filled="t" fillcolor="#FFFFFF" stroked="f">
                <v:path arrowok="t"/>
                <v:fill type="solid"/>
              </v:shape>
            </v:group>
            <v:group style="position:absolute;left:7837;top:-4125;width:126;height:136" coordorigin="7837,-4125" coordsize="126,136">
              <v:shape style="position:absolute;left:7837;top:-4125;width:126;height:136" coordorigin="7837,-4125" coordsize="126,136" path="m7837,-3989l7963,-3989,7963,-4125,7837,-4125,7837,-3989xe" filled="t" fillcolor="#FFFFFF" stroked="f">
                <v:path arrowok="t"/>
                <v:fill type="solid"/>
              </v:shape>
              <v:shape style="position:absolute;left:7837;top:-4125;width:126;height:134" type="#_x0000_t75">
                <v:imagedata r:id="rId63" o:title=""/>
              </v:shape>
            </v:group>
            <v:group style="position:absolute;left:7968;top:-4129;width:1868;height:140" coordorigin="7968,-4129" coordsize="1868,140">
              <v:shape style="position:absolute;left:7968;top:-4129;width:1868;height:140" coordorigin="7968,-4129" coordsize="1868,140" path="m7968,-3989l9836,-3989,9836,-4129,7968,-4129,7968,-3989xe" filled="t" fillcolor="#FFFFFF" stroked="f">
                <v:path arrowok="t"/>
                <v:fill type="solid"/>
              </v:shape>
            </v:group>
            <v:group style="position:absolute;left:7837;top:-3984;width:126;height:136" coordorigin="7837,-3984" coordsize="126,136">
              <v:shape style="position:absolute;left:7837;top:-3984;width:126;height:136" coordorigin="7837,-3984" coordsize="126,136" path="m7837,-3849l7963,-3849,7963,-3984,7837,-3984,7837,-3849xe" filled="t" fillcolor="#FFFFFF" stroked="f">
                <v:path arrowok="t"/>
                <v:fill type="solid"/>
              </v:shape>
              <v:shape style="position:absolute;left:7837;top:-3984;width:126;height:134" type="#_x0000_t75">
                <v:imagedata r:id="rId64" o:title=""/>
              </v:shape>
            </v:group>
            <v:group style="position:absolute;left:7968;top:-3989;width:1868;height:140" coordorigin="7968,-3989" coordsize="1868,140">
              <v:shape style="position:absolute;left:7968;top:-3989;width:1868;height:140" coordorigin="7968,-3989" coordsize="1868,140" path="m7968,-3849l9836,-3849,9836,-3989,7968,-3989,7968,-3849xe" filled="t" fillcolor="#FFFFFF" stroked="f">
                <v:path arrowok="t"/>
                <v:fill type="solid"/>
              </v:shape>
            </v:group>
            <v:group style="position:absolute;left:7837;top:-3844;width:126;height:136" coordorigin="7837,-3844" coordsize="126,136">
              <v:shape style="position:absolute;left:7837;top:-3844;width:126;height:136" coordorigin="7837,-3844" coordsize="126,136" path="m7837,-3708l7963,-3708,7963,-3844,7837,-3844,7837,-3708xe" filled="t" fillcolor="#FFFFFF" stroked="f">
                <v:path arrowok="t"/>
                <v:fill type="solid"/>
              </v:shape>
              <v:shape style="position:absolute;left:7837;top:-3844;width:126;height:134" type="#_x0000_t75">
                <v:imagedata r:id="rId65" o:title=""/>
              </v:shape>
            </v:group>
            <v:group style="position:absolute;left:7968;top:-3849;width:1868;height:140" coordorigin="7968,-3849" coordsize="1868,140">
              <v:shape style="position:absolute;left:7968;top:-3849;width:1868;height:140" coordorigin="7968,-3849" coordsize="1868,140" path="m7968,-3708l9836,-3708,9836,-3849,7968,-3849,7968,-3708xe" filled="t" fillcolor="#FFFFFF" stroked="f">
                <v:path arrowok="t"/>
                <v:fill type="solid"/>
              </v:shape>
            </v:group>
            <v:group style="position:absolute;left:5116;top:-5967;width:2008;height:1990" coordorigin="5116,-5967" coordsize="2008,1990">
              <v:shape style="position:absolute;left:5116;top:-5967;width:2008;height:1990" coordorigin="5116,-5967" coordsize="2008,1990" path="m5116,-3977l7123,-3977,7123,-5967,5116,-5967,5116,-3977xe" filled="t" fillcolor="#FFFFFF" stroked="f">
                <v:path arrowok="t"/>
                <v:fill type="solid"/>
              </v:shape>
            </v:group>
            <v:group style="position:absolute;left:5120;top:-5962;width:126;height:136" coordorigin="5120,-5962" coordsize="126,136">
              <v:shape style="position:absolute;left:5120;top:-5962;width:126;height:136" coordorigin="5120,-5962" coordsize="126,136" path="m5120,-5826l5246,-5826,5246,-5962,5120,-5962,5120,-5826xe" filled="t" fillcolor="#FFFFFF" stroked="f">
                <v:path arrowok="t"/>
                <v:fill type="solid"/>
              </v:shape>
              <v:shape style="position:absolute;left:5120;top:-5962;width:126;height:136" type="#_x0000_t75">
                <v:imagedata r:id="rId66" o:title=""/>
              </v:shape>
            </v:group>
            <v:group style="position:absolute;left:5251;top:-5967;width:1868;height:140" coordorigin="5251,-5967" coordsize="1868,140">
              <v:shape style="position:absolute;left:5251;top:-5967;width:1868;height:140" coordorigin="5251,-5967" coordsize="1868,140" path="m5251,-5826l7120,-5826,7120,-5967,5251,-5967,5251,-5826xe" filled="t" fillcolor="#FFFFFF" stroked="f">
                <v:path arrowok="t"/>
                <v:fill type="solid"/>
              </v:shape>
            </v:group>
            <v:group style="position:absolute;left:5120;top:-5821;width:126;height:136" coordorigin="5120,-5821" coordsize="126,136">
              <v:shape style="position:absolute;left:5120;top:-5821;width:126;height:136" coordorigin="5120,-5821" coordsize="126,136" path="m5120,-5686l5246,-5686,5246,-5821,5120,-5821,5120,-5686xe" filled="t" fillcolor="#FFFFFF" stroked="f">
                <v:path arrowok="t"/>
                <v:fill type="solid"/>
              </v:shape>
              <v:shape style="position:absolute;left:5120;top:-5821;width:126;height:134" type="#_x0000_t75">
                <v:imagedata r:id="rId67" o:title=""/>
              </v:shape>
            </v:group>
            <v:group style="position:absolute;left:5251;top:-5826;width:1868;height:140" coordorigin="5251,-5826" coordsize="1868,140">
              <v:shape style="position:absolute;left:5251;top:-5826;width:1868;height:140" coordorigin="5251,-5826" coordsize="1868,140" path="m5251,-5686l7120,-5686,7120,-5826,5251,-5826,5251,-5686xe" filled="t" fillcolor="#FFFFFF" stroked="f">
                <v:path arrowok="t"/>
                <v:fill type="solid"/>
              </v:shape>
            </v:group>
            <v:group style="position:absolute;left:5120;top:-5682;width:126;height:136" coordorigin="5120,-5682" coordsize="126,136">
              <v:shape style="position:absolute;left:5120;top:-5682;width:126;height:136" coordorigin="5120,-5682" coordsize="126,136" path="m5120,-5547l5246,-5547,5246,-5682,5120,-5682,5120,-5547xe" filled="t" fillcolor="#FFFFFF" stroked="f">
                <v:path arrowok="t"/>
                <v:fill type="solid"/>
              </v:shape>
              <v:shape style="position:absolute;left:5120;top:-5682;width:126;height:136" type="#_x0000_t75">
                <v:imagedata r:id="rId68" o:title=""/>
              </v:shape>
            </v:group>
            <v:group style="position:absolute;left:5251;top:-5686;width:1868;height:139" coordorigin="5251,-5686" coordsize="1868,139">
              <v:shape style="position:absolute;left:5251;top:-5686;width:1868;height:139" coordorigin="5251,-5686" coordsize="1868,139" path="m5251,-5547l7120,-5547,7120,-5686,5251,-5686,5251,-5547xe" filled="t" fillcolor="#FFFFFF" stroked="f">
                <v:path arrowok="t"/>
                <v:fill type="solid"/>
              </v:shape>
            </v:group>
            <v:group style="position:absolute;left:5120;top:-5542;width:126;height:136" coordorigin="5120,-5542" coordsize="126,136">
              <v:shape style="position:absolute;left:5120;top:-5542;width:126;height:136" coordorigin="5120,-5542" coordsize="126,136" path="m5120,-5406l5246,-5406,5246,-5542,5120,-5542,5120,-5406xe" filled="t" fillcolor="#FFFFFF" stroked="f">
                <v:path arrowok="t"/>
                <v:fill type="solid"/>
              </v:shape>
              <v:shape style="position:absolute;left:5120;top:-5542;width:126;height:134" type="#_x0000_t75">
                <v:imagedata r:id="rId69" o:title=""/>
              </v:shape>
            </v:group>
            <v:group style="position:absolute;left:5251;top:-5547;width:1868;height:140" coordorigin="5251,-5547" coordsize="1868,140">
              <v:shape style="position:absolute;left:5251;top:-5547;width:1868;height:140" coordorigin="5251,-5547" coordsize="1868,140" path="m5251,-5406l7120,-5406,7120,-5547,5251,-5547,5251,-5406xe" filled="t" fillcolor="#FFFFFF" stroked="f">
                <v:path arrowok="t"/>
                <v:fill type="solid"/>
              </v:shape>
            </v:group>
            <v:group style="position:absolute;left:5120;top:-5403;width:126;height:136" coordorigin="5120,-5403" coordsize="126,136">
              <v:shape style="position:absolute;left:5120;top:-5403;width:126;height:136" coordorigin="5120,-5403" coordsize="126,136" path="m5120,-5267l5246,-5267,5246,-5403,5120,-5403,5120,-5267xe" filled="t" fillcolor="#FFFFFF" stroked="f">
                <v:path arrowok="t"/>
                <v:fill type="solid"/>
              </v:shape>
              <v:shape style="position:absolute;left:5120;top:-5403;width:126;height:136" type="#_x0000_t75">
                <v:imagedata r:id="rId70" o:title=""/>
              </v:shape>
            </v:group>
            <v:group style="position:absolute;left:5251;top:-5406;width:1868;height:139" coordorigin="5251,-5406" coordsize="1868,139">
              <v:shape style="position:absolute;left:5251;top:-5406;width:1868;height:139" coordorigin="5251,-5406" coordsize="1868,139" path="m5251,-5267l7120,-5267,7120,-5406,5251,-5406,5251,-5267xe" filled="t" fillcolor="#FFFFFF" stroked="f">
                <v:path arrowok="t"/>
                <v:fill type="solid"/>
              </v:shape>
            </v:group>
            <v:group style="position:absolute;left:5120;top:-5262;width:126;height:136" coordorigin="5120,-5262" coordsize="126,136">
              <v:shape style="position:absolute;left:5120;top:-5262;width:126;height:136" coordorigin="5120,-5262" coordsize="126,136" path="m5120,-5127l5246,-5127,5246,-5262,5120,-5262,5120,-5127xe" filled="t" fillcolor="#FFFFFF" stroked="f">
                <v:path arrowok="t"/>
                <v:fill type="solid"/>
              </v:shape>
              <v:shape style="position:absolute;left:5120;top:-5262;width:126;height:134" type="#_x0000_t75">
                <v:imagedata r:id="rId71" o:title=""/>
              </v:shape>
            </v:group>
            <v:group style="position:absolute;left:5251;top:-5267;width:1868;height:140" coordorigin="5251,-5267" coordsize="1868,140">
              <v:shape style="position:absolute;left:5251;top:-5267;width:1868;height:140" coordorigin="5251,-5267" coordsize="1868,140" path="m5251,-5127l7120,-5127,7120,-5267,5251,-5267,5251,-5127xe" filled="t" fillcolor="#FFFFFF" stroked="f">
                <v:path arrowok="t"/>
                <v:fill type="solid"/>
              </v:shape>
            </v:group>
            <v:group style="position:absolute;left:5120;top:-5122;width:126;height:134" coordorigin="5120,-5122" coordsize="126,134">
              <v:shape style="position:absolute;left:5120;top:-5122;width:126;height:134" coordorigin="5120,-5122" coordsize="126,134" path="m5120,-4987l5246,-4987,5246,-5122,5120,-5122,5120,-4987xe" filled="t" fillcolor="#FFFFFF" stroked="f">
                <v:path arrowok="t"/>
                <v:fill type="solid"/>
              </v:shape>
              <v:shape style="position:absolute;left:5120;top:-5122;width:126;height:134" type="#_x0000_t75">
                <v:imagedata r:id="rId72" o:title=""/>
              </v:shape>
            </v:group>
            <v:group style="position:absolute;left:5251;top:-5127;width:1868;height:139" coordorigin="5251,-5127" coordsize="1868,139">
              <v:shape style="position:absolute;left:5251;top:-5127;width:1868;height:139" coordorigin="5251,-5127" coordsize="1868,139" path="m5251,-4987l7120,-4987,7120,-5127,5251,-5127,5251,-4987xe" filled="t" fillcolor="#FFFFFF" stroked="f">
                <v:path arrowok="t"/>
                <v:fill type="solid"/>
              </v:shape>
            </v:group>
            <v:group style="position:absolute;left:5120;top:-4983;width:126;height:136" coordorigin="5120,-4983" coordsize="126,136">
              <v:shape style="position:absolute;left:5120;top:-4983;width:126;height:136" coordorigin="5120,-4983" coordsize="126,136" path="m5120,-4847l5246,-4847,5246,-4983,5120,-4983,5120,-4847xe" filled="t" fillcolor="#FFFFFF" stroked="f">
                <v:path arrowok="t"/>
                <v:fill type="solid"/>
              </v:shape>
              <v:shape style="position:absolute;left:5120;top:-4983;width:126;height:134" type="#_x0000_t75">
                <v:imagedata r:id="rId73" o:title=""/>
              </v:shape>
            </v:group>
            <v:group style="position:absolute;left:5251;top:-4987;width:1868;height:140" coordorigin="5251,-4987" coordsize="1868,140">
              <v:shape style="position:absolute;left:5251;top:-4987;width:1868;height:140" coordorigin="5251,-4987" coordsize="1868,140" path="m5251,-4847l7120,-4847,7120,-4987,5251,-4987,5251,-4847xe" filled="t" fillcolor="#FFFFFF" stroked="f">
                <v:path arrowok="t"/>
                <v:fill type="solid"/>
              </v:shape>
            </v:group>
            <v:group style="position:absolute;left:5120;top:-4842;width:126;height:134" coordorigin="5120,-4842" coordsize="126,134">
              <v:shape style="position:absolute;left:5120;top:-4842;width:126;height:134" coordorigin="5120,-4842" coordsize="126,134" path="m5120,-4708l5246,-4708,5246,-4842,5120,-4842,5120,-4708xe" filled="t" fillcolor="#FFFFFF" stroked="f">
                <v:path arrowok="t"/>
                <v:fill type="solid"/>
              </v:shape>
              <v:shape style="position:absolute;left:5120;top:-4842;width:126;height:134" type="#_x0000_t75">
                <v:imagedata r:id="rId74" o:title=""/>
              </v:shape>
            </v:group>
            <v:group style="position:absolute;left:5251;top:-4847;width:1868;height:139" coordorigin="5251,-4847" coordsize="1868,139">
              <v:shape style="position:absolute;left:5251;top:-4847;width:1868;height:139" coordorigin="5251,-4847" coordsize="1868,139" path="m5251,-4708l7120,-4708,7120,-4847,5251,-4847,5251,-4708xe" filled="t" fillcolor="#FFFFFF" stroked="f">
                <v:path arrowok="t"/>
                <v:fill type="solid"/>
              </v:shape>
            </v:group>
            <v:group style="position:absolute;left:5120;top:-4703;width:126;height:136" coordorigin="5120,-4703" coordsize="126,136">
              <v:shape style="position:absolute;left:5120;top:-4703;width:126;height:136" coordorigin="5120,-4703" coordsize="126,136" path="m5120,-4567l5246,-4567,5246,-4703,5120,-4703,5120,-4567xe" filled="t" fillcolor="#FFFFFF" stroked="f">
                <v:path arrowok="t"/>
                <v:fill type="solid"/>
              </v:shape>
              <v:shape style="position:absolute;left:5120;top:-4703;width:126;height:136" type="#_x0000_t75">
                <v:imagedata r:id="rId75" o:title=""/>
              </v:shape>
            </v:group>
            <v:group style="position:absolute;left:5251;top:-4708;width:1868;height:140" coordorigin="5251,-4708" coordsize="1868,140">
              <v:shape style="position:absolute;left:5251;top:-4708;width:1868;height:140" coordorigin="5251,-4708" coordsize="1868,140" path="m5251,-4567l7120,-4567,7120,-4708,5251,-4708,5251,-4567xe" filled="t" fillcolor="#FFFFFF" stroked="f">
                <v:path arrowok="t"/>
                <v:fill type="solid"/>
              </v:shape>
            </v:group>
            <v:group style="position:absolute;left:5120;top:-4563;width:126;height:136" coordorigin="5120,-4563" coordsize="126,136">
              <v:shape style="position:absolute;left:5120;top:-4563;width:126;height:136" coordorigin="5120,-4563" coordsize="126,136" path="m5120,-4427l5246,-4427,5246,-4563,5120,-4563,5120,-4427xe" filled="t" fillcolor="#FFFFFF" stroked="f">
                <v:path arrowok="t"/>
                <v:fill type="solid"/>
              </v:shape>
              <v:shape style="position:absolute;left:5120;top:-4563;width:126;height:134" type="#_x0000_t75">
                <v:imagedata r:id="rId76" o:title=""/>
              </v:shape>
            </v:group>
            <v:group style="position:absolute;left:5251;top:-4567;width:1868;height:140" coordorigin="5251,-4567" coordsize="1868,140">
              <v:shape style="position:absolute;left:5251;top:-4567;width:1868;height:140" coordorigin="5251,-4567" coordsize="1868,140" path="m5251,-4427l7120,-4427,7120,-4567,5251,-4567,5251,-4427xe" filled="t" fillcolor="#FFFFFF" stroked="f">
                <v:path arrowok="t"/>
                <v:fill type="solid"/>
              </v:shape>
            </v:group>
            <v:group style="position:absolute;left:5120;top:-4423;width:126;height:136" coordorigin="5120,-4423" coordsize="126,136">
              <v:shape style="position:absolute;left:5120;top:-4423;width:126;height:136" coordorigin="5120,-4423" coordsize="126,136" path="m5120,-4288l5246,-4288,5246,-4423,5120,-4423,5120,-4288xe" filled="t" fillcolor="#FFFFFF" stroked="f">
                <v:path arrowok="t"/>
                <v:fill type="solid"/>
              </v:shape>
              <v:shape style="position:absolute;left:5120;top:-4423;width:126;height:136" type="#_x0000_t75">
                <v:imagedata r:id="rId77" o:title=""/>
              </v:shape>
            </v:group>
            <v:group style="position:absolute;left:5251;top:-4427;width:1868;height:139" coordorigin="5251,-4427" coordsize="1868,139">
              <v:shape style="position:absolute;left:5251;top:-4427;width:1868;height:139" coordorigin="5251,-4427" coordsize="1868,139" path="m5251,-4288l7120,-4288,7120,-4427,5251,-4427,5251,-4288xe" filled="t" fillcolor="#FFFFFF" stroked="f">
                <v:path arrowok="t"/>
                <v:fill type="solid"/>
              </v:shape>
            </v:group>
            <v:group style="position:absolute;left:5120;top:-4283;width:126;height:136" coordorigin="5120,-4283" coordsize="126,136">
              <v:shape style="position:absolute;left:5120;top:-4283;width:126;height:136" coordorigin="5120,-4283" coordsize="126,136" path="m5120,-4147l5246,-4147,5246,-4283,5120,-4283,5120,-4147xe" filled="t" fillcolor="#FFFFFF" stroked="f">
                <v:path arrowok="t"/>
                <v:fill type="solid"/>
              </v:shape>
              <v:shape style="position:absolute;left:5120;top:-4283;width:126;height:134" type="#_x0000_t75">
                <v:imagedata r:id="rId78" o:title=""/>
              </v:shape>
            </v:group>
            <v:group style="position:absolute;left:5251;top:-4288;width:1868;height:140" coordorigin="5251,-4288" coordsize="1868,140">
              <v:shape style="position:absolute;left:5251;top:-4288;width:1868;height:140" coordorigin="5251,-4288" coordsize="1868,140" path="m5251,-4147l7120,-4147,7120,-4288,5251,-4288,5251,-4147xe" filled="t" fillcolor="#FFFFFF" stroked="f">
                <v:path arrowok="t"/>
                <v:fill type="solid"/>
              </v:shape>
            </v:group>
            <v:group style="position:absolute;left:7832;top:-2713;width:2008;height:982" coordorigin="7832,-2713" coordsize="2008,982">
              <v:shape style="position:absolute;left:7832;top:-2713;width:2008;height:982" coordorigin="7832,-2713" coordsize="2008,982" path="m7832,-1732l9840,-1732,9840,-2713,7832,-2713,7832,-1732xe" filled="t" fillcolor="#FFFFFF" stroked="f">
                <v:path arrowok="t"/>
                <v:fill type="solid"/>
              </v:shape>
            </v:group>
            <v:group style="position:absolute;left:7837;top:-2709;width:126;height:136" coordorigin="7837,-2709" coordsize="126,136">
              <v:shape style="position:absolute;left:7837;top:-2709;width:126;height:136" coordorigin="7837,-2709" coordsize="126,136" path="m7837,-2573l7963,-2573,7963,-2709,7837,-2709,7837,-2573xe" filled="t" fillcolor="#FFFFFF" stroked="f">
                <v:path arrowok="t"/>
                <v:fill type="solid"/>
              </v:shape>
              <v:shape style="position:absolute;left:7837;top:-2709;width:126;height:136" type="#_x0000_t75">
                <v:imagedata r:id="rId79" o:title=""/>
              </v:shape>
            </v:group>
            <v:group style="position:absolute;left:7968;top:-2713;width:1868;height:140" coordorigin="7968,-2713" coordsize="1868,140">
              <v:shape style="position:absolute;left:7968;top:-2713;width:1868;height:140" coordorigin="7968,-2713" coordsize="1868,140" path="m7968,-2573l9836,-2573,9836,-2713,7968,-2713,7968,-2573xe" filled="t" fillcolor="#FFFFFF" stroked="f">
                <v:path arrowok="t"/>
                <v:fill type="solid"/>
              </v:shape>
            </v:group>
            <v:group style="position:absolute;left:7837;top:-2568;width:126;height:136" coordorigin="7837,-2568" coordsize="126,136">
              <v:shape style="position:absolute;left:7837;top:-2568;width:126;height:136" coordorigin="7837,-2568" coordsize="126,136" path="m7837,-2433l7963,-2433,7963,-2568,7837,-2568,7837,-2433xe" filled="t" fillcolor="#FFFFFF" stroked="f">
                <v:path arrowok="t"/>
                <v:fill type="solid"/>
              </v:shape>
              <v:shape style="position:absolute;left:7837;top:-2568;width:126;height:136" type="#_x0000_t75">
                <v:imagedata r:id="rId80" o:title=""/>
              </v:shape>
            </v:group>
            <v:group style="position:absolute;left:7968;top:-2573;width:1868;height:140" coordorigin="7968,-2573" coordsize="1868,140">
              <v:shape style="position:absolute;left:7968;top:-2573;width:1868;height:140" coordorigin="7968,-2573" coordsize="1868,140" path="m7968,-2433l9836,-2433,9836,-2573,7968,-2573,7968,-2433xe" filled="t" fillcolor="#FFFFFF" stroked="f">
                <v:path arrowok="t"/>
                <v:fill type="solid"/>
              </v:shape>
            </v:group>
            <v:group style="position:absolute;left:7837;top:-2428;width:126;height:136" coordorigin="7837,-2428" coordsize="126,136">
              <v:shape style="position:absolute;left:7837;top:-2428;width:126;height:136" coordorigin="7837,-2428" coordsize="126,136" path="m7837,-2292l7963,-2292,7963,-2428,7837,-2428,7837,-2292xe" filled="t" fillcolor="#FFFFFF" stroked="f">
                <v:path arrowok="t"/>
                <v:fill type="solid"/>
              </v:shape>
              <v:shape style="position:absolute;left:7837;top:-2428;width:126;height:136" type="#_x0000_t75">
                <v:imagedata r:id="rId81" o:title=""/>
              </v:shape>
            </v:group>
            <v:group style="position:absolute;left:7968;top:-2433;width:1868;height:140" coordorigin="7968,-2433" coordsize="1868,140">
              <v:shape style="position:absolute;left:7968;top:-2433;width:1868;height:140" coordorigin="7968,-2433" coordsize="1868,140" path="m7968,-2292l9836,-2292,9836,-2433,7968,-2433,7968,-2292xe" filled="t" fillcolor="#FFFFFF" stroked="f">
                <v:path arrowok="t"/>
                <v:fill type="solid"/>
              </v:shape>
            </v:group>
            <v:group style="position:absolute;left:7837;top:-2287;width:126;height:136" coordorigin="7837,-2287" coordsize="126,136">
              <v:shape style="position:absolute;left:7837;top:-2287;width:126;height:136" coordorigin="7837,-2287" coordsize="126,136" path="m7837,-2152l7963,-2152,7963,-2287,7837,-2287,7837,-2152xe" filled="t" fillcolor="#FFFFFF" stroked="f">
                <v:path arrowok="t"/>
                <v:fill type="solid"/>
              </v:shape>
              <v:shape style="position:absolute;left:7837;top:-2287;width:126;height:134" type="#_x0000_t75">
                <v:imagedata r:id="rId82" o:title=""/>
              </v:shape>
            </v:group>
            <v:group style="position:absolute;left:7968;top:-2292;width:1868;height:140" coordorigin="7968,-2292" coordsize="1868,140">
              <v:shape style="position:absolute;left:7968;top:-2292;width:1868;height:140" coordorigin="7968,-2292" coordsize="1868,140" path="m7968,-2152l9836,-2152,9836,-2292,7968,-2292,7968,-2152xe" filled="t" fillcolor="#FFFFFF" stroked="f">
                <v:path arrowok="t"/>
                <v:fill type="solid"/>
              </v:shape>
            </v:group>
            <v:group style="position:absolute;left:7837;top:-2147;width:126;height:136" coordorigin="7837,-2147" coordsize="126,136">
              <v:shape style="position:absolute;left:7837;top:-2147;width:126;height:136" coordorigin="7837,-2147" coordsize="126,136" path="m7837,-2011l7963,-2011,7963,-2147,7837,-2147,7837,-2011xe" filled="t" fillcolor="#FFFFFF" stroked="f">
                <v:path arrowok="t"/>
                <v:fill type="solid"/>
              </v:shape>
              <v:shape style="position:absolute;left:7837;top:-2147;width:126;height:134" type="#_x0000_t75">
                <v:imagedata r:id="rId83" o:title=""/>
              </v:shape>
            </v:group>
            <v:group style="position:absolute;left:7968;top:-2152;width:1868;height:140" coordorigin="7968,-2152" coordsize="1868,140">
              <v:shape style="position:absolute;left:7968;top:-2152;width:1868;height:140" coordorigin="7968,-2152" coordsize="1868,140" path="m7968,-2011l9836,-2011,9836,-2152,7968,-2152,7968,-2011xe" filled="t" fillcolor="#FFFFFF" stroked="f">
                <v:path arrowok="t"/>
                <v:fill type="solid"/>
              </v:shape>
            </v:group>
            <v:group style="position:absolute;left:7837;top:-2007;width:126;height:136" coordorigin="7837,-2007" coordsize="126,136">
              <v:shape style="position:absolute;left:7837;top:-2007;width:126;height:136" coordorigin="7837,-2007" coordsize="126,136" path="m7837,-1871l7963,-1871,7963,-2007,7837,-2007,7837,-1871xe" filled="t" fillcolor="#FFFFFF" stroked="f">
                <v:path arrowok="t"/>
                <v:fill type="solid"/>
              </v:shape>
              <v:shape style="position:absolute;left:7837;top:-2007;width:126;height:134" type="#_x0000_t75">
                <v:imagedata r:id="rId84" o:title=""/>
              </v:shape>
            </v:group>
            <v:group style="position:absolute;left:7968;top:-2011;width:1868;height:140" coordorigin="7968,-2011" coordsize="1868,140">
              <v:shape style="position:absolute;left:7968;top:-2011;width:1868;height:140" coordorigin="7968,-2011" coordsize="1868,140" path="m7968,-1871l9836,-1871,9836,-2011,7968,-2011,7968,-1871xe" filled="t" fillcolor="#FFFFFF" stroked="f">
                <v:path arrowok="t"/>
                <v:fill type="solid"/>
              </v:shape>
            </v:group>
            <v:group style="position:absolute;left:3412;top:-5217;width:2;height:380" coordorigin="3412,-5217" coordsize="2,380">
              <v:shape style="position:absolute;left:3412;top:-5217;width:2;height:380" coordorigin="3412,-5217" coordsize="0,380" path="m3412,-5217l3412,-4836e" filled="f" stroked="t" strokeweight=".34001pt" strokecolor="#A0A0A0">
                <v:path arrowok="t"/>
              </v:shape>
            </v:group>
            <v:group style="position:absolute;left:3421;top:-5217;width:2;height:380" coordorigin="3421,-5217" coordsize="2,380">
              <v:shape style="position:absolute;left:3421;top:-5217;width:2;height:380" coordorigin="3421,-5217" coordsize="0,380" path="m3421,-5217l3421,-4836e" filled="f" stroked="t" strokeweight=".33999pt" strokecolor="#EFEFEF">
                <v:path arrowok="t"/>
              </v:shape>
            </v:group>
            <v:group style="position:absolute;left:3427;top:-5217;width:2;height:380" coordorigin="3427,-5217" coordsize="2,380">
              <v:shape style="position:absolute;left:3427;top:-5217;width:2;height:380" coordorigin="3427,-5217" coordsize="0,380" path="m3427,-5217l3427,-4836e" filled="f" stroked="t" strokeweight=".4pt" strokecolor="#A0A0A0">
                <v:path arrowok="t"/>
              </v:shape>
            </v:group>
            <v:group style="position:absolute;left:3431;top:-5217;width:2;height:380" coordorigin="3431,-5217" coordsize="2,380">
              <v:shape style="position:absolute;left:3431;top:-5217;width:2;height:380" coordorigin="3431,-5217" coordsize="0,380" path="m3431,-5217l3431,-4836e" filled="f" stroked="t" strokeweight=".22pt" strokecolor="#636363">
                <v:path arrowok="t"/>
              </v:shape>
            </v:group>
            <v:group style="position:absolute;left:3412;top:-4836;width:18;height:2" coordorigin="3412,-4836" coordsize="18,2">
              <v:shape style="position:absolute;left:3412;top:-4836;width:18;height:2" coordorigin="3412,-4836" coordsize="18,2" path="m3412,-4835l3430,-4835e" filled="f" stroked="t" strokeweight=".22pt" strokecolor="#636363">
                <v:path arrowok="t"/>
              </v:shape>
            </v:group>
            <v:group style="position:absolute;left:3412;top:-5219;width:18;height:2" coordorigin="3412,-5219" coordsize="18,2">
              <v:shape style="position:absolute;left:3412;top:-5219;width:18;height:2" coordorigin="3412,-5219" coordsize="18,2" path="m3412,-5218l3430,-5218e" filled="f" stroked="t" strokeweight=".22pt" strokecolor="#636363">
                <v:path arrowok="t"/>
              </v:shape>
            </v:group>
            <v:group style="position:absolute;left:3400;top:-5328;width:41;height:50" coordorigin="3400,-5328" coordsize="41,50">
              <v:shape style="position:absolute;left:3400;top:-5328;width:41;height:50" coordorigin="3400,-5328" coordsize="41,50" path="m3400,-5303l3400,-5290,3408,-5278,3420,-5278,3431,-5278,3440,-5290,3440,-5303,3440,-5317,3431,-5328,3420,-5328,3408,-5328,3400,-5317,3400,-5303xe" filled="f" stroked="t" strokeweight=".18pt" strokecolor="#000000">
                <v:path arrowok="t"/>
              </v:shape>
            </v:group>
            <v:group style="position:absolute;left:3400;top:-5278;width:41;height:52" coordorigin="3400,-5278" coordsize="41,52">
              <v:shape style="position:absolute;left:3400;top:-5278;width:41;height:52" coordorigin="3400,-5278" coordsize="41,52" path="m3400,-5253l3400,-5238,3408,-5226,3420,-5226,3431,-5226,3440,-5238,3440,-5253,3440,-5267,3431,-5278,3420,-5278,3408,-5278,3400,-5267,3400,-5253xe" filled="f" stroked="t" strokeweight=".18pt" strokecolor="#000000">
                <v:path arrowok="t"/>
              </v:shape>
            </v:group>
            <v:group style="position:absolute;left:3392;top:-4827;width:55;height:101" coordorigin="3392,-4827" coordsize="55,101">
              <v:shape style="position:absolute;left:3392;top:-4827;width:55;height:101" coordorigin="3392,-4827" coordsize="55,101" path="m3431,-4827l3409,-4827,3392,-4810,3392,-4789,3412,-4771,3412,-4734,3420,-4726,3438,-4744,3428,-4752,3438,-4762,3428,-4771,3448,-4789,3448,-4810,3431,-4827xe" filled="t" fillcolor="#FFFF00" stroked="f">
                <v:path arrowok="t"/>
                <v:fill type="solid"/>
              </v:shape>
            </v:group>
            <v:group style="position:absolute;left:3392;top:-4827;width:55;height:101" coordorigin="3392,-4827" coordsize="55,101">
              <v:shape style="position:absolute;left:3392;top:-4827;width:55;height:101" coordorigin="3392,-4827" coordsize="55,101" path="m3420,-4726l3412,-4734,3412,-4771,3392,-4789,3392,-4810,3409,-4827,3431,-4827,3448,-4810,3448,-4789,3428,-4771,3438,-4762,3428,-4752,3438,-4744,3420,-4726xe" filled="f" stroked="t" strokeweight=".18pt" strokecolor="#000000">
                <v:path arrowok="t"/>
              </v:shape>
            </v:group>
            <v:group style="position:absolute;left:3410;top:-4813;width:18;height:19" coordorigin="3410,-4813" coordsize="18,19">
              <v:shape style="position:absolute;left:3410;top:-4813;width:18;height:19" coordorigin="3410,-4813" coordsize="18,19" path="m3425,-4813l3414,-4813,3410,-4809,3410,-4799,3414,-4794,3425,-4794,3428,-4799,3428,-4809,3425,-4813xe" filled="t" fillcolor="#000000" stroked="f">
                <v:path arrowok="t"/>
                <v:fill type="solid"/>
              </v:shape>
            </v:group>
            <v:group style="position:absolute;left:2399;top:-6502;width:2008;height:1126" coordorigin="2399,-6502" coordsize="2008,1126">
              <v:shape style="position:absolute;left:2399;top:-6502;width:2008;height:1126" coordorigin="2399,-6502" coordsize="2008,1126" path="m2399,-5376l4406,-5376,4406,-6502,2399,-6502,2399,-5376xe" filled="t" fillcolor="#FFFFFF" stroked="f">
                <v:path arrowok="t"/>
                <v:fill type="solid"/>
              </v:shape>
            </v:group>
            <v:group style="position:absolute;left:2404;top:-6497;width:126;height:136" coordorigin="2404,-6497" coordsize="126,136">
              <v:shape style="position:absolute;left:2404;top:-6497;width:126;height:136" coordorigin="2404,-6497" coordsize="126,136" path="m2404,-6361l2530,-6361,2530,-6497,2404,-6497,2404,-6361xe" filled="t" fillcolor="#FFFFFF" stroked="f">
                <v:path arrowok="t"/>
                <v:fill type="solid"/>
              </v:shape>
              <v:shape style="position:absolute;left:2404;top:-6497;width:126;height:136" type="#_x0000_t75">
                <v:imagedata r:id="rId85" o:title=""/>
              </v:shape>
            </v:group>
            <v:group style="position:absolute;left:2534;top:-6502;width:1868;height:140" coordorigin="2534,-6502" coordsize="1868,140">
              <v:shape style="position:absolute;left:2534;top:-6502;width:1868;height:140" coordorigin="2534,-6502" coordsize="1868,140" path="m2534,-6361l4403,-6361,4403,-6502,2534,-6502,2534,-6361xe" filled="t" fillcolor="#FFFFFF" stroked="f">
                <v:path arrowok="t"/>
                <v:fill type="solid"/>
              </v:shape>
            </v:group>
            <v:group style="position:absolute;left:2404;top:-6357;width:126;height:136" coordorigin="2404,-6357" coordsize="126,136">
              <v:shape style="position:absolute;left:2404;top:-6357;width:126;height:136" coordorigin="2404,-6357" coordsize="126,136" path="m2404,-6221l2530,-6221,2530,-6357,2404,-6357,2404,-6221xe" filled="t" fillcolor="#FFFFFF" stroked="f">
                <v:path arrowok="t"/>
                <v:fill type="solid"/>
              </v:shape>
              <v:shape style="position:absolute;left:2404;top:-6357;width:126;height:136" type="#_x0000_t75">
                <v:imagedata r:id="rId86" o:title=""/>
              </v:shape>
            </v:group>
            <v:group style="position:absolute;left:2534;top:-6361;width:1868;height:140" coordorigin="2534,-6361" coordsize="1868,140">
              <v:shape style="position:absolute;left:2534;top:-6361;width:1868;height:140" coordorigin="2534,-6361" coordsize="1868,140" path="m2534,-6221l4403,-6221,4403,-6361,2534,-6361,2534,-6221xe" filled="t" fillcolor="#FFFFFF" stroked="f">
                <v:path arrowok="t"/>
                <v:fill type="solid"/>
              </v:shape>
            </v:group>
            <v:group style="position:absolute;left:2404;top:-6216;width:126;height:136" coordorigin="2404,-6216" coordsize="126,136">
              <v:shape style="position:absolute;left:2404;top:-6216;width:126;height:136" coordorigin="2404,-6216" coordsize="126,136" path="m2404,-6081l2530,-6081,2530,-6216,2404,-6216,2404,-6081xe" filled="t" fillcolor="#FFFFFF" stroked="f">
                <v:path arrowok="t"/>
                <v:fill type="solid"/>
              </v:shape>
              <v:shape style="position:absolute;left:2404;top:-6216;width:126;height:134" type="#_x0000_t75">
                <v:imagedata r:id="rId87" o:title=""/>
              </v:shape>
            </v:group>
            <v:group style="position:absolute;left:2534;top:-6221;width:1868;height:140" coordorigin="2534,-6221" coordsize="1868,140">
              <v:shape style="position:absolute;left:2534;top:-6221;width:1868;height:140" coordorigin="2534,-6221" coordsize="1868,140" path="m2534,-6081l4403,-6081,4403,-6221,2534,-6221,2534,-6081xe" filled="t" fillcolor="#FFFFFF" stroked="f">
                <v:path arrowok="t"/>
                <v:fill type="solid"/>
              </v:shape>
            </v:group>
            <v:group style="position:absolute;left:2404;top:-6076;width:126;height:136" coordorigin="2404,-6076" coordsize="126,136">
              <v:shape style="position:absolute;left:2404;top:-6076;width:126;height:136" coordorigin="2404,-6076" coordsize="126,136" path="m2404,-5940l2530,-5940,2530,-6076,2404,-6076,2404,-5940xe" filled="t" fillcolor="#FFFFFF" stroked="f">
                <v:path arrowok="t"/>
                <v:fill type="solid"/>
              </v:shape>
              <v:shape style="position:absolute;left:2404;top:-6076;width:126;height:134" type="#_x0000_t75">
                <v:imagedata r:id="rId88" o:title=""/>
              </v:shape>
            </v:group>
            <v:group style="position:absolute;left:2534;top:-6081;width:1868;height:140" coordorigin="2534,-6081" coordsize="1868,140">
              <v:shape style="position:absolute;left:2534;top:-6081;width:1868;height:140" coordorigin="2534,-6081" coordsize="1868,140" path="m2534,-5940l4403,-5940,4403,-6081,2534,-6081,2534,-5940xe" filled="t" fillcolor="#FFFFFF" stroked="f">
                <v:path arrowok="t"/>
                <v:fill type="solid"/>
              </v:shape>
            </v:group>
            <v:group style="position:absolute;left:2404;top:-5937;width:126;height:136" coordorigin="2404,-5937" coordsize="126,136">
              <v:shape style="position:absolute;left:2404;top:-5937;width:126;height:136" coordorigin="2404,-5937" coordsize="126,136" path="m2404,-5801l2530,-5801,2530,-5937,2404,-5937,2404,-5801xe" filled="t" fillcolor="#FFFFFF" stroked="f">
                <v:path arrowok="t"/>
                <v:fill type="solid"/>
              </v:shape>
              <v:shape style="position:absolute;left:2404;top:-5937;width:126;height:136" type="#_x0000_t75">
                <v:imagedata r:id="rId89" o:title=""/>
              </v:shape>
            </v:group>
            <v:group style="position:absolute;left:2534;top:-5940;width:1868;height:139" coordorigin="2534,-5940" coordsize="1868,139">
              <v:shape style="position:absolute;left:2534;top:-5940;width:1868;height:139" coordorigin="2534,-5940" coordsize="1868,139" path="m2534,-5801l4403,-5801,4403,-5940,2534,-5940,2534,-5801xe" filled="t" fillcolor="#FFFFFF" stroked="f">
                <v:path arrowok="t"/>
                <v:fill type="solid"/>
              </v:shape>
            </v:group>
            <v:group style="position:absolute;left:2404;top:-5796;width:126;height:136" coordorigin="2404,-5796" coordsize="126,136">
              <v:shape style="position:absolute;left:2404;top:-5796;width:126;height:136" coordorigin="2404,-5796" coordsize="126,136" path="m2404,-5661l2530,-5661,2530,-5796,2404,-5796,2404,-5661xe" filled="t" fillcolor="#FFFFFF" stroked="f">
                <v:path arrowok="t"/>
                <v:fill type="solid"/>
              </v:shape>
              <v:shape style="position:absolute;left:2404;top:-5796;width:126;height:136" type="#_x0000_t75">
                <v:imagedata r:id="rId90" o:title=""/>
              </v:shape>
            </v:group>
            <v:group style="position:absolute;left:2534;top:-5801;width:1868;height:140" coordorigin="2534,-5801" coordsize="1868,140">
              <v:shape style="position:absolute;left:2534;top:-5801;width:1868;height:140" coordorigin="2534,-5801" coordsize="1868,140" path="m2534,-5661l4403,-5661,4403,-5801,2534,-5801,2534,-5661xe" filled="t" fillcolor="#FFFFFF" stroked="f">
                <v:path arrowok="t"/>
                <v:fill type="solid"/>
              </v:shape>
            </v:group>
            <v:group style="position:absolute;left:2404;top:-5656;width:126;height:136" coordorigin="2404,-5656" coordsize="126,136">
              <v:shape style="position:absolute;left:2404;top:-5656;width:126;height:136" coordorigin="2404,-5656" coordsize="126,136" path="m2404,-5520l2530,-5520,2530,-5656,2404,-5656,2404,-5520xe" filled="t" fillcolor="#FFFFFF" stroked="f">
                <v:path arrowok="t"/>
                <v:fill type="solid"/>
              </v:shape>
              <v:shape style="position:absolute;left:2404;top:-5656;width:126;height:134" type="#_x0000_t75">
                <v:imagedata r:id="rId91" o:title=""/>
              </v:shape>
            </v:group>
            <v:group style="position:absolute;left:2534;top:-5661;width:1868;height:140" coordorigin="2534,-5661" coordsize="1868,140">
              <v:shape style="position:absolute;left:2534;top:-5661;width:1868;height:140" coordorigin="2534,-5661" coordsize="1868,140" path="m2534,-5520l4403,-5520,4403,-5661,2534,-5661,2534,-5520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39.860001pt;margin-top:-67.983582pt;width:18.409999pt;height:18.679999pt;mso-position-horizontal-relative:page;mso-position-vertical-relative:paragraph;z-index:-1738" coordorigin="4797,-1360" coordsize="368,374">
            <v:group style="position:absolute;left:4801;top:-1026;width:155;height:22" coordorigin="4801,-1026" coordsize="155,22">
              <v:shape style="position:absolute;left:4801;top:-1026;width:155;height:22" coordorigin="4801,-1026" coordsize="155,22" path="m4801,-1004l4956,-1004,4956,-1026,4801,-1026,4801,-1004xe" filled="t" fillcolor="#A0A0A0" stroked="f">
                <v:path arrowok="t"/>
                <v:fill type="solid"/>
              </v:shape>
            </v:group>
            <v:group style="position:absolute;left:4801;top:-1016;width:155;height:7" coordorigin="4801,-1016" coordsize="155,7">
              <v:shape style="position:absolute;left:4801;top:-1016;width:155;height:7" coordorigin="4801,-1016" coordsize="155,7" path="m4801,-1010l4956,-1010,4956,-1016,4801,-1016,4801,-1010xe" filled="t" fillcolor="#EFEFEF" stroked="f">
                <v:path arrowok="t"/>
                <v:fill type="solid"/>
              </v:shape>
            </v:group>
            <v:group style="position:absolute;left:4801;top:-1006;width:155;height:4" coordorigin="4801,-1006" coordsize="155,4">
              <v:shape style="position:absolute;left:4801;top:-1006;width:155;height:4" coordorigin="4801,-1006" coordsize="155,4" path="m4801,-1001l4956,-1001,4956,-1006,4801,-1006,4801,-1001xe" filled="t" fillcolor="#636363" stroked="f">
                <v:path arrowok="t"/>
                <v:fill type="solid"/>
              </v:shape>
            </v:group>
            <v:group style="position:absolute;left:4802;top:-1356;width:2;height:354" coordorigin="4802,-1356" coordsize="2,354">
              <v:shape style="position:absolute;left:4802;top:-1356;width:2;height:354" coordorigin="4802,-1356" coordsize="0,354" path="m4802,-1356l4802,-1002e" filled="f" stroked="t" strokeweight=".280013pt" strokecolor="#A0A0A0">
                <v:path arrowok="t"/>
              </v:shape>
            </v:group>
            <v:group style="position:absolute;left:4804;top:-1356;width:2;height:350" coordorigin="4804,-1356" coordsize="2,350">
              <v:shape style="position:absolute;left:4804;top:-1356;width:2;height:350" coordorigin="4804,-1356" coordsize="0,350" path="m4804,-1356l4804,-1006e" filled="f" stroked="t" strokeweight=".159998pt" strokecolor="#A0A0A0">
                <v:path arrowok="t"/>
              </v:shape>
            </v:group>
            <v:group style="position:absolute;left:4811;top:-1356;width:2;height:344" coordorigin="4811,-1356" coordsize="2,344">
              <v:shape style="position:absolute;left:4811;top:-1356;width:2;height:344" coordorigin="4811,-1356" coordsize="0,344" path="m4811,-1356l4811,-1012e" filled="f" stroked="t" strokeweight=".279998pt" strokecolor="#EFEFEF">
                <v:path arrowok="t"/>
              </v:shape>
            </v:group>
            <v:group style="position:absolute;left:4814;top:-1356;width:2;height:341" coordorigin="4814,-1356" coordsize="2,341">
              <v:shape style="position:absolute;left:4814;top:-1356;width:2;height:341" coordorigin="4814,-1356" coordsize="0,341" path="m4814,-1356l4814,-1015e" filled="f" stroked="t" strokeweight=".160013pt" strokecolor="#EFEFEF">
                <v:path arrowok="t"/>
              </v:shape>
            </v:group>
            <v:group style="position:absolute;left:4816;top:-1356;width:2;height:340" coordorigin="4816,-1356" coordsize="2,340">
              <v:shape style="position:absolute;left:4816;top:-1356;width:2;height:340" coordorigin="4816,-1356" coordsize="0,340" path="m4816,-1356l4816,-1017e" filled="f" stroked="t" strokeweight=".280013pt" strokecolor="#A0A0A0">
                <v:path arrowok="t"/>
              </v:shape>
            </v:group>
            <v:group style="position:absolute;left:4819;top:-1356;width:2;height:336" coordorigin="4819,-1356" coordsize="2,336">
              <v:shape style="position:absolute;left:4819;top:-1356;width:2;height:336" coordorigin="4819,-1356" coordsize="0,336" path="m4819,-1356l4819,-1020e" filled="f" stroked="t" strokeweight=".219998pt" strokecolor="#A0A0A0">
                <v:path arrowok="t"/>
              </v:shape>
            </v:group>
            <v:group style="position:absolute;left:4822;top:-1356;width:2;height:334" coordorigin="4822,-1356" coordsize="2,334">
              <v:shape style="position:absolute;left:4822;top:-1356;width:2;height:334" coordorigin="4822,-1356" coordsize="0,334" path="m4822,-1356l4822,-1023e" filled="f" stroked="t" strokeweight=".219998pt" strokecolor="#636363">
                <v:path arrowok="t"/>
              </v:shape>
            </v:group>
            <v:group style="position:absolute;left:4800;top:-1356;width:354;height:2" coordorigin="4800,-1356" coordsize="354,2">
              <v:shape style="position:absolute;left:4800;top:-1356;width:354;height:2" coordorigin="4800,-1356" coordsize="354,0" path="m4800,-1356l5154,-1356e" filled="f" stroked="t" strokeweight=".279998pt" strokecolor="#A0A0A0">
                <v:path arrowok="t"/>
              </v:shape>
            </v:group>
            <v:group style="position:absolute;left:4804;top:-1353;width:350;height:2" coordorigin="4804,-1353" coordsize="350,2">
              <v:shape style="position:absolute;left:4804;top:-1353;width:350;height:2" coordorigin="4804,-1353" coordsize="350,0" path="m4804,-1353l5154,-1353e" filled="f" stroked="t" strokeweight=".159998pt" strokecolor="#A0A0A0">
                <v:path arrowok="t"/>
              </v:shape>
            </v:group>
            <v:group style="position:absolute;left:4810;top:-1346;width:344;height:2" coordorigin="4810,-1346" coordsize="344,2">
              <v:shape style="position:absolute;left:4810;top:-1346;width:344;height:2" coordorigin="4810,-1346" coordsize="344,0" path="m4810,-1346l5154,-1346e" filled="f" stroked="t" strokeweight=".280028pt" strokecolor="#EFEFEF">
                <v:path arrowok="t"/>
              </v:shape>
            </v:group>
            <v:group style="position:absolute;left:4813;top:-1344;width:341;height:2" coordorigin="4813,-1344" coordsize="341,2">
              <v:shape style="position:absolute;left:4813;top:-1344;width:341;height:2" coordorigin="4813,-1344" coordsize="341,0" path="m4813,-1344l5154,-1344e" filled="f" stroked="t" strokeweight=".159998pt" strokecolor="#EFEFEF">
                <v:path arrowok="t"/>
              </v:shape>
            </v:group>
            <v:group style="position:absolute;left:4814;top:-1341;width:340;height:2" coordorigin="4814,-1341" coordsize="340,2">
              <v:shape style="position:absolute;left:4814;top:-1341;width:340;height:2" coordorigin="4814,-1341" coordsize="340,0" path="m4814,-1341l5154,-1341e" filled="f" stroked="t" strokeweight=".279998pt" strokecolor="#A0A0A0">
                <v:path arrowok="t"/>
              </v:shape>
            </v:group>
            <v:group style="position:absolute;left:4818;top:-1338;width:336;height:2" coordorigin="4818,-1338" coordsize="336,2">
              <v:shape style="position:absolute;left:4818;top:-1338;width:336;height:2" coordorigin="4818,-1338" coordsize="336,0" path="m4818,-1338l5154,-1338e" filled="f" stroked="t" strokeweight=".219998pt" strokecolor="#A0A0A0">
                <v:path arrowok="t"/>
              </v:shape>
            </v:group>
            <v:group style="position:absolute;left:4820;top:-1336;width:334;height:2" coordorigin="4820,-1336" coordsize="334,2">
              <v:shape style="position:absolute;left:4820;top:-1336;width:334;height:2" coordorigin="4820,-1336" coordsize="334,0" path="m4820,-1336l5154,-1336e" filled="f" stroked="t" strokeweight=".219998pt" strokecolor="#636363">
                <v:path arrowok="t"/>
              </v:shape>
            </v:group>
            <v:group style="position:absolute;left:5134;top:-1338;width:2;height:138" coordorigin="5134,-1338" coordsize="2,138">
              <v:shape style="position:absolute;left:5134;top:-1338;width:2;height:138" coordorigin="5134,-1338" coordsize="0,138" path="m5134,-1338l5134,-1200e" filled="f" stroked="t" strokeweight=".279998pt" strokecolor="#A0A0A0">
                <v:path arrowok="t"/>
              </v:shape>
            </v:group>
            <v:group style="position:absolute;left:5137;top:-1339;width:2;height:139" coordorigin="5137,-1339" coordsize="2,139">
              <v:shape style="position:absolute;left:5137;top:-1339;width:2;height:139" coordorigin="5137,-1339" coordsize="0,139" path="m5137,-1339l5137,-1200e" filled="f" stroked="t" strokeweight=".160028pt" strokecolor="#A0A0A0">
                <v:path arrowok="t"/>
              </v:shape>
            </v:group>
            <v:group style="position:absolute;left:5141;top:-1344;width:2;height:144" coordorigin="5141,-1344" coordsize="2,144">
              <v:shape style="position:absolute;left:5141;top:-1344;width:2;height:144" coordorigin="5141,-1344" coordsize="0,144" path="m5141,-1344l5141,-1200e" filled="f" stroked="t" strokeweight=".159998pt" strokecolor="#FFFFFF">
                <v:path arrowok="t"/>
              </v:shape>
            </v:group>
            <v:group style="position:absolute;left:5144;top:-1348;width:2;height:148" coordorigin="5144,-1348" coordsize="2,148">
              <v:shape style="position:absolute;left:5144;top:-1348;width:2;height:148" coordorigin="5144,-1348" coordsize="0,148" path="m5144,-1348l5144,-1200e" filled="f" stroked="t" strokeweight=".279998pt" strokecolor="#EFEFEF">
                <v:path arrowok="t"/>
              </v:shape>
            </v:group>
            <v:group style="position:absolute;left:5146;top:-1349;width:2;height:149" coordorigin="5146,-1349" coordsize="2,149">
              <v:shape style="position:absolute;left:5146;top:-1349;width:2;height:149" coordorigin="5146,-1349" coordsize="0,149" path="m5146,-1349l5146,-1200e" filled="f" stroked="t" strokeweight=".159998pt" strokecolor="#EFEFEF">
                <v:path arrowok="t"/>
              </v:shape>
            </v:group>
            <v:group style="position:absolute;left:5149;top:-1353;width:2;height:152" coordorigin="5149,-1353" coordsize="2,152">
              <v:shape style="position:absolute;left:5149;top:-1353;width:2;height:152" coordorigin="5149,-1353" coordsize="0,152" path="m5149,-1353l5149,-1200e" filled="f" stroked="t" strokeweight=".279998pt" strokecolor="#A0A0A0">
                <v:path arrowok="t"/>
              </v:shape>
            </v:group>
            <v:group style="position:absolute;left:5152;top:-1355;width:2;height:155" coordorigin="5152,-1355" coordsize="2,155">
              <v:shape style="position:absolute;left:5152;top:-1355;width:2;height:155" coordorigin="5152,-1355" coordsize="0,155" path="m5152,-1355l5152,-1200e" filled="f" stroked="t" strokeweight=".219998pt" strokecolor="#A0A0A0">
                <v:path arrowok="t"/>
              </v:shape>
            </v:group>
            <v:group style="position:absolute;left:5154;top:-1357;width:2;height:157" coordorigin="5154,-1357" coordsize="2,157">
              <v:shape style="position:absolute;left:5154;top:-1357;width:2;height:157" coordorigin="5154,-1357" coordsize="0,157" path="m5154,-1357l5154,-1200e" filled="f" stroked="t" strokeweight=".219998pt" strokecolor="#636363">
                <v:path arrowok="t"/>
              </v:shape>
            </v:group>
            <v:group style="position:absolute;left:4956;top:-1023;width:2;height:18" coordorigin="4956,-1023" coordsize="2,18">
              <v:shape style="position:absolute;left:4956;top:-1023;width:2;height:18" coordorigin="4956,-1023" coordsize="2,18" path="m4956,-1014l4958,-1014e" filled="f" stroked="t" strokeweight=".99999pt" strokecolor="#636363">
                <v:path arrowok="t"/>
              </v:shape>
            </v:group>
            <v:group style="position:absolute;left:5135;top:-1200;width:18;height:2" coordorigin="5135,-1200" coordsize="18,2">
              <v:shape style="position:absolute;left:5135;top:-1200;width:18;height:2" coordorigin="5135,-1200" coordsize="18,2" path="m5135,-1199l5153,-1199e" filled="f" stroked="t" strokeweight=".22pt" strokecolor="#636363">
                <v:path arrowok="t"/>
              </v:shape>
            </v:group>
            <v:group style="position:absolute;left:5123;top:-1141;width:41;height:50" coordorigin="5123,-1141" coordsize="41,50">
              <v:shape style="position:absolute;left:5123;top:-1141;width:41;height:50" coordorigin="5123,-1141" coordsize="41,50" path="m5164,-1116l5164,-1131,5154,-1141,5143,-1141,5131,-1141,5123,-1131,5123,-1116,5123,-1103,5131,-1091,5143,-1091,5154,-1091,5164,-1103,5164,-1116xe" filled="f" stroked="t" strokeweight=".18pt" strokecolor="#000000">
                <v:path arrowok="t"/>
              </v:shape>
            </v:group>
            <v:group style="position:absolute;left:5123;top:-1193;width:41;height:52" coordorigin="5123,-1193" coordsize="41,52">
              <v:shape style="position:absolute;left:5123;top:-1193;width:41;height:52" coordorigin="5123,-1193" coordsize="41,52" path="m5164,-1168l5164,-1182,5154,-1193,5143,-1193,5131,-1193,5123,-1182,5123,-1168,5123,-1153,5131,-1141,5143,-1141,5154,-1141,5164,-1153,5164,-1168xe" filled="f" stroked="t" strokeweight=".18pt" strokecolor="#000000">
                <v:path arrowok="t"/>
              </v:shape>
            </v:group>
            <v:group style="position:absolute;left:4966;top:-1041;width:101;height:53" coordorigin="4966,-1041" coordsize="101,53">
              <v:shape style="position:absolute;left:4966;top:-1041;width:101;height:53" coordorigin="4966,-1041" coordsize="101,53" path="m5003,-1041l4982,-1041,4966,-1025,4966,-1003,4982,-988,5003,-988,5021,-1006,5058,-1006,5066,-1014,5058,-1023,5021,-1023,5003,-1041xe" filled="t" fillcolor="#FFFF00" stroked="f">
                <v:path arrowok="t"/>
                <v:fill type="solid"/>
              </v:shape>
              <v:shape style="position:absolute;left:4966;top:-1041;width:101;height:53" coordorigin="4966,-1041" coordsize="101,53" path="m5040,-1006l5021,-1006,5030,-996,5040,-1006xe" filled="t" fillcolor="#FFFF00" stroked="f">
                <v:path arrowok="t"/>
                <v:fill type="solid"/>
              </v:shape>
              <v:shape style="position:absolute;left:4966;top:-1041;width:101;height:53" coordorigin="4966,-1041" coordsize="101,53" path="m5058,-1006l5040,-1006,5048,-996,5058,-1006xe" filled="t" fillcolor="#FFFF00" stroked="f">
                <v:path arrowok="t"/>
                <v:fill type="solid"/>
              </v:shape>
            </v:group>
            <v:group style="position:absolute;left:4966;top:-1041;width:101;height:53" coordorigin="4966,-1041" coordsize="101,53">
              <v:shape style="position:absolute;left:4966;top:-1041;width:101;height:53" coordorigin="4966,-1041" coordsize="101,53" path="m5066,-1014l5058,-1023,5021,-1023,5003,-1041,4982,-1041,4966,-1025,4966,-1003,4982,-988,5003,-988,5021,-1006,5030,-996,5040,-1006,5048,-996,5066,-1014xe" filled="f" stroked="t" strokeweight=".18pt" strokecolor="#000000">
                <v:path arrowok="t"/>
              </v:shape>
            </v:group>
            <v:group style="position:absolute;left:4979;top:-1024;width:19;height:18" coordorigin="4979,-1024" coordsize="19,18">
              <v:shape style="position:absolute;left:4979;top:-1024;width:19;height:18" coordorigin="4979,-1024" coordsize="19,18" path="m4984,-1024l4979,-1020,4980,-1015,4980,-1011,4984,-1007,4988,-1006,4993,-1006,4998,-1009,4998,-1014,4997,-1019,4993,-1023,4988,-1023,4984,-1024xe" filled="t" fillcolor="#00000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254.46875pt;margin-top:-54.543579pt;width:103.081247pt;height:123.999997pt;mso-position-horizontal-relative:page;mso-position-vertical-relative:paragraph;z-index:-173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75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1" w:space="0" w:color="636363"/>
                          <w:left w:val="single" w:sz="1" w:space="0" w:color="636363"/>
                          <w:bottom w:val="single" w:sz="2" w:space="0" w:color="F0F0F0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127" w:lineRule="exact" w:before="44"/>
                          <w:ind w:left="31" w:right="0"/>
                          <w:jc w:val="left"/>
                          <w:rPr>
                            <w:rFonts w:ascii="Segoe UI" w:hAnsi="Segoe UI" w:cs="Segoe UI" w:eastAsia="Segoe U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/>
                            <w:bCs/>
                            <w:spacing w:val="0"/>
                            <w:w w:val="100"/>
                            <w:sz w:val="11"/>
                            <w:szCs w:val="11"/>
                          </w:rPr>
                          <w:t>POLICY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single" w:sz="1" w:space="0" w:color="636363"/>
                          <w:left w:val="nil" w:sz="6" w:space="0" w:color="auto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ue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ex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ire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iou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olicy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st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_id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pro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2" w:space="0" w:color="F0F0F0"/>
                          <w:left w:val="single" w:sz="1" w:space="0" w:color="A0A0A0"/>
                          <w:bottom w:val="single" w:sz="1" w:space="0" w:color="A0A0A0"/>
                          <w:right w:val="single" w:sz="1" w:space="0" w:color="A0A0A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1" w:space="0" w:color="A0A0A0"/>
                          <w:bottom w:val="single" w:sz="1" w:space="0" w:color="636363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390.308746pt;margin-top:-54.543579pt;width:103.081247pt;height:123.999998pt;mso-position-horizontal-relative:page;mso-position-vertical-relative:paragraph;z-index:-173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75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1" w:space="0" w:color="636363"/>
                          <w:left w:val="single" w:sz="1" w:space="0" w:color="636363"/>
                          <w:bottom w:val="single" w:sz="2" w:space="0" w:color="F0F0F0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127" w:lineRule="exact" w:before="44"/>
                          <w:ind w:left="31" w:right="0"/>
                          <w:jc w:val="left"/>
                          <w:rPr>
                            <w:rFonts w:ascii="Segoe UI" w:hAnsi="Segoe UI" w:cs="Segoe UI" w:eastAsia="Segoe U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/>
                            <w:bCs/>
                            <w:spacing w:val="0"/>
                            <w:w w:val="100"/>
                            <w:sz w:val="11"/>
                            <w:szCs w:val="11"/>
                          </w:rPr>
                          <w:t>STAFF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single" w:sz="1" w:space="0" w:color="636363"/>
                          <w:left w:val="nil" w:sz="6" w:space="0" w:color="auto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st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_id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h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ame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me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h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z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se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h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2" w:space="0" w:color="F0F0F0"/>
                          <w:left w:val="single" w:sz="1" w:space="0" w:color="A0A0A0"/>
                          <w:bottom w:val="single" w:sz="1" w:space="0" w:color="A0A0A0"/>
                          <w:right w:val="single" w:sz="1" w:space="0" w:color="A0A0A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1" w:space="0" w:color="A0A0A0"/>
                          <w:bottom w:val="single" w:sz="1" w:space="0" w:color="636363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118.628754pt;margin-top:-22.023579pt;width:103.081269pt;height:59.199997pt;mso-position-horizontal-relative:page;mso-position-vertical-relative:paragraph;z-index:-172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75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1" w:space="0" w:color="636363"/>
                          <w:left w:val="single" w:sz="1" w:space="0" w:color="636363"/>
                          <w:bottom w:val="single" w:sz="2" w:space="0" w:color="F0F0F0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116" w:lineRule="exact" w:before="55"/>
                          <w:ind w:left="31" w:right="0"/>
                          <w:jc w:val="left"/>
                          <w:rPr>
                            <w:rFonts w:ascii="Segoe UI" w:hAnsi="Segoe UI" w:cs="Segoe UI" w:eastAsia="Segoe U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/>
                            <w:bCs/>
                            <w:spacing w:val="0"/>
                            <w:w w:val="105"/>
                            <w:sz w:val="10"/>
                            <w:szCs w:val="10"/>
                          </w:rPr>
                          <w:t>CATEGORY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single" w:sz="1" w:space="0" w:color="636363"/>
                          <w:left w:val="nil" w:sz="6" w:space="0" w:color="auto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ame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64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2" w:space="0" w:color="F0F0F0"/>
                          <w:left w:val="single" w:sz="1" w:space="0" w:color="A0A0A0"/>
                          <w:bottom w:val="single" w:sz="1" w:space="0" w:color="A0A0A0"/>
                          <w:right w:val="single" w:sz="1" w:space="0" w:color="A0A0A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1" w:space="0" w:color="A0A0A0"/>
                          <w:bottom w:val="single" w:sz="1" w:space="0" w:color="636363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Segoe UI" w:hAnsi="Segoe UI" w:cs="Segoe UI" w:eastAsia="Segoe UI"/>
          <w:b w:val="0"/>
          <w:bCs w:val="0"/>
          <w:w w:val="253"/>
          <w:sz w:val="8"/>
          <w:szCs w:val="8"/>
        </w:rPr>
      </w:r>
      <w:r>
        <w:rPr>
          <w:rFonts w:ascii="Segoe UI" w:hAnsi="Segoe UI" w:cs="Segoe UI" w:eastAsia="Segoe UI"/>
          <w:b w:val="0"/>
          <w:bCs w:val="0"/>
          <w:w w:val="253"/>
          <w:sz w:val="8"/>
          <w:szCs w:val="8"/>
          <w:u w:val="single" w:color="636363"/>
        </w:rPr>
      </w:r>
      <w:r>
        <w:rPr>
          <w:rFonts w:ascii="Segoe UI" w:hAnsi="Segoe UI" w:cs="Segoe UI" w:eastAsia="Segoe UI"/>
          <w:b w:val="0"/>
          <w:bCs w:val="0"/>
          <w:spacing w:val="-9"/>
          <w:w w:val="253"/>
          <w:sz w:val="8"/>
          <w:szCs w:val="8"/>
          <w:u w:val="single" w:color="EFEFEF"/>
        </w:rPr>
        <w:t> </w:t>
      </w:r>
      <w:r>
        <w:rPr>
          <w:rFonts w:ascii="Segoe UI" w:hAnsi="Segoe UI" w:cs="Segoe UI" w:eastAsia="Segoe UI"/>
          <w:b w:val="0"/>
          <w:bCs w:val="0"/>
          <w:spacing w:val="-9"/>
          <w:w w:val="253"/>
          <w:sz w:val="8"/>
          <w:szCs w:val="8"/>
          <w:u w:val="none"/>
        </w:rPr>
      </w:r>
      <w:r>
        <w:rPr>
          <w:rFonts w:ascii="Segoe UI" w:hAnsi="Segoe UI" w:cs="Segoe UI" w:eastAsia="Segoe UI"/>
          <w:b w:val="0"/>
          <w:bCs w:val="0"/>
          <w:spacing w:val="-9"/>
          <w:w w:val="253"/>
          <w:sz w:val="8"/>
          <w:szCs w:val="8"/>
          <w:u w:val="none"/>
        </w:rPr>
      </w:r>
      <w:r>
        <w:rPr>
          <w:rFonts w:ascii="Segoe UI" w:hAnsi="Segoe UI" w:cs="Segoe UI" w:eastAsia="Segoe UI"/>
          <w:b w:val="0"/>
          <w:bCs w:val="0"/>
          <w:spacing w:val="0"/>
          <w:w w:val="100"/>
          <w:sz w:val="8"/>
          <w:szCs w:val="8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608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75" w:hRule="exact"/>
        </w:trPr>
        <w:tc>
          <w:tcPr>
            <w:tcW w:w="2027" w:type="dxa"/>
            <w:gridSpan w:val="2"/>
            <w:tcBorders>
              <w:top w:val="single" w:sz="1" w:space="0" w:color="636363"/>
              <w:left w:val="single" w:sz="1" w:space="0" w:color="636363"/>
              <w:bottom w:val="single" w:sz="2" w:space="0" w:color="F0F0F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16" w:lineRule="exact" w:before="55"/>
              <w:ind w:left="31" w:right="0"/>
              <w:jc w:val="left"/>
              <w:rPr>
                <w:rFonts w:ascii="Segoe UI" w:hAnsi="Segoe UI" w:cs="Segoe UI" w:eastAsia="Segoe UI"/>
                <w:sz w:val="10"/>
                <w:szCs w:val="10"/>
              </w:rPr>
            </w:pPr>
            <w:r>
              <w:rPr>
                <w:rFonts w:ascii="Segoe UI" w:hAnsi="Segoe UI" w:cs="Segoe UI" w:eastAsia="Segoe UI"/>
                <w:b/>
                <w:bCs/>
                <w:spacing w:val="0"/>
                <w:w w:val="105"/>
                <w:sz w:val="10"/>
                <w:szCs w:val="10"/>
              </w:rPr>
              <w:t>COVERAGE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29" w:type="dxa"/>
            <w:tcBorders>
              <w:top w:val="single" w:sz="1" w:space="0" w:color="636363"/>
              <w:left w:val="nil" w:sz="6" w:space="0" w:color="auto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1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o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v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er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g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co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v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er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g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rice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64" w:hRule="exact"/>
        </w:trPr>
        <w:tc>
          <w:tcPr>
            <w:tcW w:w="2027" w:type="dxa"/>
            <w:gridSpan w:val="2"/>
            <w:tcBorders>
              <w:top w:val="single" w:sz="2" w:space="0" w:color="F0F0F0"/>
              <w:left w:val="single" w:sz="1" w:space="0" w:color="A0A0A0"/>
              <w:bottom w:val="single" w:sz="1" w:space="0" w:color="A0A0A0"/>
              <w:right w:val="single" w:sz="1" w:space="0" w:color="A0A0A0"/>
            </w:tcBorders>
          </w:tcPr>
          <w:p>
            <w:pPr/>
          </w:p>
        </w:tc>
        <w:tc>
          <w:tcPr>
            <w:tcW w:w="29" w:type="dxa"/>
            <w:tcBorders>
              <w:top w:val="nil" w:sz="6" w:space="0" w:color="auto"/>
              <w:left w:val="single" w:sz="1" w:space="0" w:color="A0A0A0"/>
              <w:bottom w:val="single" w:sz="1" w:space="0" w:color="636363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20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75" w:hRule="exact"/>
        </w:trPr>
        <w:tc>
          <w:tcPr>
            <w:tcW w:w="2027" w:type="dxa"/>
            <w:gridSpan w:val="2"/>
            <w:tcBorders>
              <w:top w:val="single" w:sz="1" w:space="0" w:color="636363"/>
              <w:left w:val="single" w:sz="1" w:space="0" w:color="636363"/>
              <w:bottom w:val="single" w:sz="2" w:space="0" w:color="F0F0F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27" w:lineRule="exact" w:before="44"/>
              <w:ind w:left="31" w:right="0"/>
              <w:jc w:val="left"/>
              <w:rPr>
                <w:rFonts w:ascii="Segoe UI" w:hAnsi="Segoe UI" w:cs="Segoe UI" w:eastAsia="Segoe UI"/>
                <w:sz w:val="11"/>
                <w:szCs w:val="11"/>
              </w:rPr>
            </w:pPr>
            <w:r>
              <w:rPr>
                <w:rFonts w:ascii="Segoe UI" w:hAnsi="Segoe UI" w:cs="Segoe UI" w:eastAsia="Segoe UI"/>
                <w:b/>
                <w:bCs/>
                <w:spacing w:val="0"/>
                <w:w w:val="100"/>
                <w:sz w:val="11"/>
                <w:szCs w:val="11"/>
              </w:rPr>
              <w:t>TERM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11"/>
                <w:szCs w:val="11"/>
              </w:rPr>
            </w:r>
          </w:p>
        </w:tc>
        <w:tc>
          <w:tcPr>
            <w:tcW w:w="29" w:type="dxa"/>
            <w:tcBorders>
              <w:top w:val="single" w:sz="1" w:space="0" w:color="636363"/>
              <w:left w:val="nil" w:sz="6" w:space="0" w:color="auto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1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m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m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g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m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i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m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n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g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m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ax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39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1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c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s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r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40" w:hRule="exact"/>
        </w:trPr>
        <w:tc>
          <w:tcPr>
            <w:tcW w:w="155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/>
          </w:p>
        </w:tc>
        <w:tc>
          <w:tcPr>
            <w:tcW w:w="1873" w:type="dxa"/>
            <w:tcBorders>
              <w:top w:val="single" w:sz="2" w:space="0" w:color="F0F0F0"/>
              <w:left w:val="single" w:sz="2" w:space="0" w:color="F0F0F0"/>
              <w:bottom w:val="single" w:sz="2" w:space="0" w:color="F0F0F0"/>
              <w:right w:val="single" w:sz="2" w:space="0" w:color="F0F0F0"/>
            </w:tcBorders>
          </w:tcPr>
          <w:p>
            <w:pPr>
              <w:pStyle w:val="TableParagraph"/>
              <w:spacing w:before="12"/>
              <w:ind w:left="42" w:right="0"/>
              <w:jc w:val="left"/>
              <w:rPr>
                <w:rFonts w:ascii="Segoe UI" w:hAnsi="Segoe UI" w:cs="Segoe UI" w:eastAsia="Segoe UI"/>
                <w:sz w:val="8"/>
                <w:szCs w:val="8"/>
              </w:rPr>
            </w:pP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t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e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_</w:t>
            </w:r>
            <w:r>
              <w:rPr>
                <w:rFonts w:ascii="Segoe UI" w:hAnsi="Segoe UI" w:cs="Segoe UI" w:eastAsia="Segoe UI"/>
                <w:b w:val="0"/>
                <w:bCs w:val="0"/>
                <w:spacing w:val="-1"/>
                <w:w w:val="100"/>
                <w:sz w:val="8"/>
                <w:szCs w:val="8"/>
              </w:rPr>
              <w:t>u</w:t>
            </w:r>
            <w:r>
              <w:rPr>
                <w:rFonts w:ascii="Segoe UI" w:hAnsi="Segoe UI" w:cs="Segoe UI" w:eastAsia="Segoe UI"/>
                <w:b w:val="0"/>
                <w:bCs w:val="0"/>
                <w:spacing w:val="-4"/>
                <w:w w:val="100"/>
                <w:sz w:val="8"/>
                <w:szCs w:val="8"/>
              </w:rPr>
              <w:t>p</w:t>
            </w:r>
            <w:r>
              <w:rPr>
                <w:rFonts w:ascii="Segoe UI" w:hAnsi="Segoe UI" w:cs="Segoe UI" w:eastAsia="Segoe UI"/>
                <w:b w:val="0"/>
                <w:bCs w:val="0"/>
                <w:spacing w:val="-3"/>
                <w:w w:val="100"/>
                <w:sz w:val="8"/>
                <w:szCs w:val="8"/>
              </w:rPr>
              <w:t>d</w:t>
            </w:r>
            <w:r>
              <w:rPr>
                <w:rFonts w:ascii="Segoe UI" w:hAnsi="Segoe UI" w:cs="Segoe UI" w:eastAsia="Segoe UI"/>
                <w:b w:val="0"/>
                <w:bCs w:val="0"/>
                <w:spacing w:val="-2"/>
                <w:w w:val="100"/>
                <w:sz w:val="8"/>
                <w:szCs w:val="8"/>
              </w:rPr>
              <w:t>a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  <w:t>te</w:t>
            </w:r>
            <w:r>
              <w:rPr>
                <w:rFonts w:ascii="Segoe UI" w:hAnsi="Segoe UI" w:cs="Segoe UI" w:eastAsia="Segoe UI"/>
                <w:b w:val="0"/>
                <w:bCs w:val="0"/>
                <w:spacing w:val="0"/>
                <w:w w:val="100"/>
                <w:sz w:val="8"/>
                <w:szCs w:val="8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single" w:sz="2" w:space="0" w:color="F0F0F0"/>
              <w:bottom w:val="nil" w:sz="6" w:space="0" w:color="auto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  <w:tr>
        <w:trPr>
          <w:trHeight w:val="169" w:hRule="exact"/>
        </w:trPr>
        <w:tc>
          <w:tcPr>
            <w:tcW w:w="2027" w:type="dxa"/>
            <w:gridSpan w:val="2"/>
            <w:tcBorders>
              <w:top w:val="single" w:sz="2" w:space="0" w:color="F0F0F0"/>
              <w:left w:val="single" w:sz="1" w:space="0" w:color="A0A0A0"/>
              <w:bottom w:val="single" w:sz="1" w:space="0" w:color="A0A0A0"/>
              <w:right w:val="single" w:sz="1" w:space="0" w:color="A0A0A0"/>
            </w:tcBorders>
          </w:tcPr>
          <w:p>
            <w:pPr/>
          </w:p>
        </w:tc>
        <w:tc>
          <w:tcPr>
            <w:tcW w:w="29" w:type="dxa"/>
            <w:tcBorders>
              <w:top w:val="nil" w:sz="6" w:space="0" w:color="auto"/>
              <w:left w:val="single" w:sz="1" w:space="0" w:color="A0A0A0"/>
              <w:bottom w:val="single" w:sz="1" w:space="0" w:color="636363"/>
              <w:right w:val="single" w:sz="1" w:space="0" w:color="636363"/>
            </w:tcBorders>
            <w:shd w:val="clear" w:color="auto" w:fill="EFEFEF"/>
          </w:tcPr>
          <w:p>
            <w:pPr/>
          </w:p>
        </w:tc>
      </w:tr>
    </w:tbl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center"/>
      </w:pPr>
      <w:r>
        <w:rPr/>
        <w:pict>
          <v:group style="position:absolute;margin-left:324.570007pt;margin-top:-145.605118pt;width:100.56pt;height:121.26pt;mso-position-horizontal-relative:page;mso-position-vertical-relative:paragraph;z-index:-1735" coordorigin="6491,-2912" coordsize="2011,2425">
            <v:group style="position:absolute;left:6493;top:-2910;width:2008;height:2422" coordorigin="6493,-2910" coordsize="2008,2422">
              <v:shape style="position:absolute;left:6493;top:-2910;width:2008;height:2422" coordorigin="6493,-2910" coordsize="2008,2422" path="m6493,-489l8501,-489,8501,-2910,6493,-2910,6493,-489xe" filled="t" fillcolor="#FFFFFF" stroked="f">
                <v:path arrowok="t"/>
                <v:fill type="solid"/>
              </v:shape>
            </v:group>
            <v:group style="position:absolute;left:6498;top:-2906;width:126;height:136" coordorigin="6498,-2906" coordsize="126,136">
              <v:shape style="position:absolute;left:6498;top:-2906;width:126;height:136" coordorigin="6498,-2906" coordsize="126,136" path="m6498,-2770l6624,-2770,6624,-2906,6498,-2906,6498,-2770xe" filled="t" fillcolor="#FFFFFF" stroked="f">
                <v:path arrowok="t"/>
                <v:fill type="solid"/>
              </v:shape>
              <v:shape style="position:absolute;left:6498;top:-2906;width:126;height:136" type="#_x0000_t75">
                <v:imagedata r:id="rId92" o:title=""/>
              </v:shape>
            </v:group>
            <v:group style="position:absolute;left:6629;top:-2910;width:1868;height:140" coordorigin="6629,-2910" coordsize="1868,140">
              <v:shape style="position:absolute;left:6629;top:-2910;width:1868;height:140" coordorigin="6629,-2910" coordsize="1868,140" path="m6629,-2770l8497,-2770,8497,-2910,6629,-2910,6629,-2770xe" filled="t" fillcolor="#FFFFFF" stroked="f">
                <v:path arrowok="t"/>
                <v:fill type="solid"/>
              </v:shape>
            </v:group>
            <v:group style="position:absolute;left:6498;top:-2765;width:126;height:134" coordorigin="6498,-2765" coordsize="126,134">
              <v:shape style="position:absolute;left:6498;top:-2765;width:126;height:134" coordorigin="6498,-2765" coordsize="126,134" path="m6498,-2631l6624,-2631,6624,-2765,6498,-2765,6498,-2631xe" filled="t" fillcolor="#FFFFFF" stroked="f">
                <v:path arrowok="t"/>
                <v:fill type="solid"/>
              </v:shape>
              <v:shape style="position:absolute;left:6498;top:-2765;width:126;height:134" type="#_x0000_t75">
                <v:imagedata r:id="rId93" o:title=""/>
              </v:shape>
            </v:group>
            <v:group style="position:absolute;left:6629;top:-2770;width:1868;height:139" coordorigin="6629,-2770" coordsize="1868,139">
              <v:shape style="position:absolute;left:6629;top:-2770;width:1868;height:139" coordorigin="6629,-2770" coordsize="1868,139" path="m6629,-2631l8497,-2631,8497,-2770,6629,-2770,6629,-2631xe" filled="t" fillcolor="#FFFFFF" stroked="f">
                <v:path arrowok="t"/>
                <v:fill type="solid"/>
              </v:shape>
            </v:group>
            <v:group style="position:absolute;left:6498;top:-2626;width:126;height:136" coordorigin="6498,-2626" coordsize="126,136">
              <v:shape style="position:absolute;left:6498;top:-2626;width:126;height:136" coordorigin="6498,-2626" coordsize="126,136" path="m6498,-2490l6624,-2490,6624,-2626,6498,-2626,6498,-2490xe" filled="t" fillcolor="#FFFFFF" stroked="f">
                <v:path arrowok="t"/>
                <v:fill type="solid"/>
              </v:shape>
              <v:shape style="position:absolute;left:6498;top:-2626;width:126;height:136" type="#_x0000_t75">
                <v:imagedata r:id="rId94" o:title=""/>
              </v:shape>
            </v:group>
            <v:group style="position:absolute;left:6629;top:-2631;width:1868;height:140" coordorigin="6629,-2631" coordsize="1868,140">
              <v:shape style="position:absolute;left:6629;top:-2631;width:1868;height:140" coordorigin="6629,-2631" coordsize="1868,140" path="m6629,-2490l8497,-2490,8497,-2631,6629,-2631,6629,-2490xe" filled="t" fillcolor="#FFFFFF" stroked="f">
                <v:path arrowok="t"/>
                <v:fill type="solid"/>
              </v:shape>
            </v:group>
            <v:group style="position:absolute;left:6498;top:-2486;width:126;height:134" coordorigin="6498,-2486" coordsize="126,134">
              <v:shape style="position:absolute;left:6498;top:-2486;width:126;height:134" coordorigin="6498,-2486" coordsize="126,134" path="m6498,-2351l6624,-2351,6624,-2486,6498,-2486,6498,-2351xe" filled="t" fillcolor="#FFFFFF" stroked="f">
                <v:path arrowok="t"/>
                <v:fill type="solid"/>
              </v:shape>
              <v:shape style="position:absolute;left:6498;top:-2486;width:126;height:134" type="#_x0000_t75">
                <v:imagedata r:id="rId95" o:title=""/>
              </v:shape>
            </v:group>
            <v:group style="position:absolute;left:6629;top:-2490;width:1868;height:139" coordorigin="6629,-2490" coordsize="1868,139">
              <v:shape style="position:absolute;left:6629;top:-2490;width:1868;height:139" coordorigin="6629,-2490" coordsize="1868,139" path="m6629,-2351l8497,-2351,8497,-2490,6629,-2490,6629,-2351xe" filled="t" fillcolor="#FFFFFF" stroked="f">
                <v:path arrowok="t"/>
                <v:fill type="solid"/>
              </v:shape>
            </v:group>
            <v:group style="position:absolute;left:6498;top:-2346;width:126;height:136" coordorigin="6498,-2346" coordsize="126,136">
              <v:shape style="position:absolute;left:6498;top:-2346;width:126;height:136" coordorigin="6498,-2346" coordsize="126,136" path="m6498,-2211l6624,-2211,6624,-2346,6498,-2346,6498,-2211xe" filled="t" fillcolor="#FFFFFF" stroked="f">
                <v:path arrowok="t"/>
                <v:fill type="solid"/>
              </v:shape>
              <v:shape style="position:absolute;left:6498;top:-2346;width:126;height:136" type="#_x0000_t75">
                <v:imagedata r:id="rId96" o:title=""/>
              </v:shape>
            </v:group>
            <v:group style="position:absolute;left:6629;top:-2351;width:1868;height:140" coordorigin="6629,-2351" coordsize="1868,140">
              <v:shape style="position:absolute;left:6629;top:-2351;width:1868;height:140" coordorigin="6629,-2351" coordsize="1868,140" path="m6629,-2211l8497,-2211,8497,-2351,6629,-2351,6629,-2211xe" filled="t" fillcolor="#FFFFFF" stroked="f">
                <v:path arrowok="t"/>
                <v:fill type="solid"/>
              </v:shape>
            </v:group>
            <v:group style="position:absolute;left:6498;top:-2206;width:126;height:134" coordorigin="6498,-2206" coordsize="126,134">
              <v:shape style="position:absolute;left:6498;top:-2206;width:126;height:134" coordorigin="6498,-2206" coordsize="126,134" path="m6498,-2072l6624,-2072,6624,-2206,6498,-2206,6498,-2072xe" filled="t" fillcolor="#FFFFFF" stroked="f">
                <v:path arrowok="t"/>
                <v:fill type="solid"/>
              </v:shape>
              <v:shape style="position:absolute;left:6498;top:-2206;width:126;height:134" type="#_x0000_t75">
                <v:imagedata r:id="rId97" o:title=""/>
              </v:shape>
            </v:group>
            <v:group style="position:absolute;left:6629;top:-2211;width:1868;height:139" coordorigin="6629,-2211" coordsize="1868,139">
              <v:shape style="position:absolute;left:6629;top:-2211;width:1868;height:139" coordorigin="6629,-2211" coordsize="1868,139" path="m6629,-2072l8497,-2072,8497,-2211,6629,-2211,6629,-2072xe" filled="t" fillcolor="#FFFFFF" stroked="f">
                <v:path arrowok="t"/>
                <v:fill type="solid"/>
              </v:shape>
            </v:group>
            <v:group style="position:absolute;left:6498;top:-2067;width:126;height:136" coordorigin="6498,-2067" coordsize="126,136">
              <v:shape style="position:absolute;left:6498;top:-2067;width:126;height:136" coordorigin="6498,-2067" coordsize="126,136" path="m6498,-1931l6624,-1931,6624,-2067,6498,-2067,6498,-1931xe" filled="t" fillcolor="#FFFFFF" stroked="f">
                <v:path arrowok="t"/>
                <v:fill type="solid"/>
              </v:shape>
              <v:shape style="position:absolute;left:6498;top:-2067;width:126;height:134" type="#_x0000_t75">
                <v:imagedata r:id="rId98" o:title=""/>
              </v:shape>
            </v:group>
            <v:group style="position:absolute;left:6629;top:-2072;width:1868;height:140" coordorigin="6629,-2072" coordsize="1868,140">
              <v:shape style="position:absolute;left:6629;top:-2072;width:1868;height:140" coordorigin="6629,-2072" coordsize="1868,140" path="m6629,-1931l8497,-1931,8497,-2072,6629,-2072,6629,-1931xe" filled="t" fillcolor="#FFFFFF" stroked="f">
                <v:path arrowok="t"/>
                <v:fill type="solid"/>
              </v:shape>
            </v:group>
            <v:group style="position:absolute;left:6498;top:-1926;width:126;height:134" coordorigin="6498,-1926" coordsize="126,134">
              <v:shape style="position:absolute;left:6498;top:-1926;width:126;height:134" coordorigin="6498,-1926" coordsize="126,134" path="m6498,-1792l6624,-1792,6624,-1926,6498,-1926,6498,-1792xe" filled="t" fillcolor="#FFFFFF" stroked="f">
                <v:path arrowok="t"/>
                <v:fill type="solid"/>
              </v:shape>
              <v:shape style="position:absolute;left:6498;top:-1926;width:126;height:134" type="#_x0000_t75">
                <v:imagedata r:id="rId99" o:title=""/>
              </v:shape>
            </v:group>
            <v:group style="position:absolute;left:6629;top:-1931;width:1868;height:139" coordorigin="6629,-1931" coordsize="1868,139">
              <v:shape style="position:absolute;left:6629;top:-1931;width:1868;height:139" coordorigin="6629,-1931" coordsize="1868,139" path="m6629,-1792l8497,-1792,8497,-1931,6629,-1931,6629,-1792xe" filled="t" fillcolor="#FFFFFF" stroked="f">
                <v:path arrowok="t"/>
                <v:fill type="solid"/>
              </v:shape>
            </v:group>
            <v:group style="position:absolute;left:6498;top:-1787;width:126;height:136" coordorigin="6498,-1787" coordsize="126,136">
              <v:shape style="position:absolute;left:6498;top:-1787;width:126;height:136" coordorigin="6498,-1787" coordsize="126,136" path="m6498,-1652l6624,-1652,6624,-1787,6498,-1787,6498,-1652xe" filled="t" fillcolor="#FFFFFF" stroked="f">
                <v:path arrowok="t"/>
                <v:fill type="solid"/>
              </v:shape>
              <v:shape style="position:absolute;left:6498;top:-1787;width:126;height:134" type="#_x0000_t75">
                <v:imagedata r:id="rId100" o:title=""/>
              </v:shape>
            </v:group>
            <v:group style="position:absolute;left:6629;top:-1792;width:1868;height:140" coordorigin="6629,-1792" coordsize="1868,140">
              <v:shape style="position:absolute;left:6629;top:-1792;width:1868;height:140" coordorigin="6629,-1792" coordsize="1868,140" path="m6629,-1652l8497,-1652,8497,-1792,6629,-1792,6629,-1652xe" filled="t" fillcolor="#FFFFFF" stroked="f">
                <v:path arrowok="t"/>
                <v:fill type="solid"/>
              </v:shape>
            </v:group>
            <v:group style="position:absolute;left:6498;top:-1647;width:126;height:134" coordorigin="6498,-1647" coordsize="126,134">
              <v:shape style="position:absolute;left:6498;top:-1647;width:126;height:134" coordorigin="6498,-1647" coordsize="126,134" path="m6498,-1512l6624,-1512,6624,-1647,6498,-1647,6498,-1512xe" filled="t" fillcolor="#FFFFFF" stroked="f">
                <v:path arrowok="t"/>
                <v:fill type="solid"/>
              </v:shape>
              <v:shape style="position:absolute;left:6498;top:-1647;width:126;height:134" type="#_x0000_t75">
                <v:imagedata r:id="rId101" o:title=""/>
              </v:shape>
            </v:group>
            <v:group style="position:absolute;left:6629;top:-1652;width:1868;height:139" coordorigin="6629,-1652" coordsize="1868,139">
              <v:shape style="position:absolute;left:6629;top:-1652;width:1868;height:139" coordorigin="6629,-1652" coordsize="1868,139" path="m6629,-1512l8497,-1512,8497,-1652,6629,-1652,6629,-1512xe" filled="t" fillcolor="#FFFFFF" stroked="f">
                <v:path arrowok="t"/>
                <v:fill type="solid"/>
              </v:shape>
            </v:group>
            <v:group style="position:absolute;left:6498;top:-1508;width:126;height:136" coordorigin="6498,-1508" coordsize="126,136">
              <v:shape style="position:absolute;left:6498;top:-1508;width:126;height:136" coordorigin="6498,-1508" coordsize="126,136" path="m6498,-1372l6624,-1372,6624,-1508,6498,-1508,6498,-1372xe" filled="t" fillcolor="#FFFFFF" stroked="f">
                <v:path arrowok="t"/>
                <v:fill type="solid"/>
              </v:shape>
              <v:shape style="position:absolute;left:6498;top:-1508;width:126;height:134" type="#_x0000_t75">
                <v:imagedata r:id="rId102" o:title=""/>
              </v:shape>
            </v:group>
            <v:group style="position:absolute;left:6629;top:-1512;width:1868;height:140" coordorigin="6629,-1512" coordsize="1868,140">
              <v:shape style="position:absolute;left:6629;top:-1512;width:1868;height:140" coordorigin="6629,-1512" coordsize="1868,140" path="m6629,-1372l8497,-1372,8497,-1512,6629,-1512,6629,-1372xe" filled="t" fillcolor="#FFFFFF" stroked="f">
                <v:path arrowok="t"/>
                <v:fill type="solid"/>
              </v:shape>
            </v:group>
            <v:group style="position:absolute;left:6498;top:-1367;width:126;height:134" coordorigin="6498,-1367" coordsize="126,134">
              <v:shape style="position:absolute;left:6498;top:-1367;width:126;height:134" coordorigin="6498,-1367" coordsize="126,134" path="m6498,-1233l6624,-1233,6624,-1367,6498,-1367,6498,-1233xe" filled="t" fillcolor="#FFFFFF" stroked="f">
                <v:path arrowok="t"/>
                <v:fill type="solid"/>
              </v:shape>
              <v:shape style="position:absolute;left:6498;top:-1367;width:126;height:134" type="#_x0000_t75">
                <v:imagedata r:id="rId103" o:title=""/>
              </v:shape>
            </v:group>
            <v:group style="position:absolute;left:6629;top:-1372;width:1868;height:139" coordorigin="6629,-1372" coordsize="1868,139">
              <v:shape style="position:absolute;left:6629;top:-1372;width:1868;height:139" coordorigin="6629,-1372" coordsize="1868,139" path="m6629,-1233l8497,-1233,8497,-1372,6629,-1372,6629,-1233xe" filled="t" fillcolor="#FFFFFF" stroked="f">
                <v:path arrowok="t"/>
                <v:fill type="solid"/>
              </v:shape>
            </v:group>
            <v:group style="position:absolute;left:6498;top:-1228;width:126;height:136" coordorigin="6498,-1228" coordsize="126,136">
              <v:shape style="position:absolute;left:6498;top:-1228;width:126;height:136" coordorigin="6498,-1228" coordsize="126,136" path="m6498,-1092l6624,-1092,6624,-1228,6498,-1228,6498,-1092xe" filled="t" fillcolor="#FFFFFF" stroked="f">
                <v:path arrowok="t"/>
                <v:fill type="solid"/>
              </v:shape>
              <v:shape style="position:absolute;left:6498;top:-1228;width:126;height:134" type="#_x0000_t75">
                <v:imagedata r:id="rId104" o:title=""/>
              </v:shape>
            </v:group>
            <v:group style="position:absolute;left:6629;top:-1233;width:1868;height:140" coordorigin="6629,-1233" coordsize="1868,140">
              <v:shape style="position:absolute;left:6629;top:-1233;width:1868;height:140" coordorigin="6629,-1233" coordsize="1868,140" path="m6629,-1092l8497,-1092,8497,-1233,6629,-1233,6629,-1092xe" filled="t" fillcolor="#FFFFFF" stroked="f">
                <v:path arrowok="t"/>
                <v:fill type="solid"/>
              </v:shape>
            </v:group>
            <v:group style="position:absolute;left:6498;top:-1088;width:126;height:134" coordorigin="6498,-1088" coordsize="126,134">
              <v:shape style="position:absolute;left:6498;top:-1088;width:126;height:134" coordorigin="6498,-1088" coordsize="126,134" path="m6498,-953l6624,-953,6624,-1088,6498,-1088,6498,-953xe" filled="t" fillcolor="#FFFFFF" stroked="f">
                <v:path arrowok="t"/>
                <v:fill type="solid"/>
              </v:shape>
              <v:shape style="position:absolute;left:6498;top:-1088;width:126;height:134" type="#_x0000_t75">
                <v:imagedata r:id="rId105" o:title=""/>
              </v:shape>
            </v:group>
            <v:group style="position:absolute;left:6629;top:-1092;width:1868;height:139" coordorigin="6629,-1092" coordsize="1868,139">
              <v:shape style="position:absolute;left:6629;top:-1092;width:1868;height:139" coordorigin="6629,-1092" coordsize="1868,139" path="m6629,-953l8497,-953,8497,-1092,6629,-1092,6629,-953xe" filled="t" fillcolor="#FFFFFF" stroked="f">
                <v:path arrowok="t"/>
                <v:fill type="solid"/>
              </v:shape>
            </v:group>
            <v:group style="position:absolute;left:6498;top:-948;width:126;height:136" coordorigin="6498,-948" coordsize="126,136">
              <v:shape style="position:absolute;left:6498;top:-948;width:126;height:136" coordorigin="6498,-948" coordsize="126,136" path="m6498,-813l6624,-813,6624,-948,6498,-948,6498,-813xe" filled="t" fillcolor="#FFFFFF" stroked="f">
                <v:path arrowok="t"/>
                <v:fill type="solid"/>
              </v:shape>
              <v:shape style="position:absolute;left:6498;top:-948;width:126;height:134" type="#_x0000_t75">
                <v:imagedata r:id="rId106" o:title=""/>
              </v:shape>
            </v:group>
            <v:group style="position:absolute;left:6629;top:-953;width:1868;height:140" coordorigin="6629,-953" coordsize="1868,140">
              <v:shape style="position:absolute;left:6629;top:-953;width:1868;height:140" coordorigin="6629,-953" coordsize="1868,140" path="m6629,-813l8497,-813,8497,-953,6629,-953,6629,-813xe" filled="t" fillcolor="#FFFFFF" stroked="f">
                <v:path arrowok="t"/>
                <v:fill type="solid"/>
              </v:shape>
            </v:group>
            <v:group style="position:absolute;left:6498;top:-808;width:126;height:134" coordorigin="6498,-808" coordsize="126,134">
              <v:shape style="position:absolute;left:6498;top:-808;width:126;height:134" coordorigin="6498,-808" coordsize="126,134" path="m6498,-674l6624,-674,6624,-808,6498,-808,6498,-674xe" filled="t" fillcolor="#FFFFFF" stroked="f">
                <v:path arrowok="t"/>
                <v:fill type="solid"/>
              </v:shape>
              <v:shape style="position:absolute;left:6498;top:-808;width:126;height:134" type="#_x0000_t75">
                <v:imagedata r:id="rId107" o:title=""/>
              </v:shape>
            </v:group>
            <v:group style="position:absolute;left:6629;top:-813;width:1868;height:139" coordorigin="6629,-813" coordsize="1868,139">
              <v:shape style="position:absolute;left:6629;top:-813;width:1868;height:139" coordorigin="6629,-813" coordsize="1868,139" path="m6629,-674l8497,-674,8497,-813,6629,-813,6629,-674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88.729996pt;margin-top:-145.605118pt;width:100.56pt;height:56.46pt;mso-position-horizontal-relative:page;mso-position-vertical-relative:paragraph;z-index:-1734" coordorigin="3775,-2912" coordsize="2011,1129">
            <v:group style="position:absolute;left:3776;top:-2910;width:2008;height:1126" coordorigin="3776,-2910" coordsize="2008,1126">
              <v:shape style="position:absolute;left:3776;top:-2910;width:2008;height:1126" coordorigin="3776,-2910" coordsize="2008,1126" path="m3776,-1785l5784,-1785,5784,-2910,3776,-2910,3776,-1785xe" filled="t" fillcolor="#FFFFFF" stroked="f">
                <v:path arrowok="t"/>
                <v:fill type="solid"/>
              </v:shape>
            </v:group>
            <v:group style="position:absolute;left:3781;top:-2906;width:126;height:136" coordorigin="3781,-2906" coordsize="126,136">
              <v:shape style="position:absolute;left:3781;top:-2906;width:126;height:136" coordorigin="3781,-2906" coordsize="126,136" path="m3781,-2770l3907,-2770,3907,-2906,3781,-2906,3781,-2770xe" filled="t" fillcolor="#FFFFFF" stroked="f">
                <v:path arrowok="t"/>
                <v:fill type="solid"/>
              </v:shape>
              <v:shape style="position:absolute;left:3781;top:-2906;width:126;height:136" type="#_x0000_t75">
                <v:imagedata r:id="rId108" o:title=""/>
              </v:shape>
            </v:group>
            <v:group style="position:absolute;left:3912;top:-2910;width:1868;height:140" coordorigin="3912,-2910" coordsize="1868,140">
              <v:shape style="position:absolute;left:3912;top:-2910;width:1868;height:140" coordorigin="3912,-2910" coordsize="1868,140" path="m3912,-2770l5780,-2770,5780,-2910,3912,-2910,3912,-2770xe" filled="t" fillcolor="#FFFFFF" stroked="f">
                <v:path arrowok="t"/>
                <v:fill type="solid"/>
              </v:shape>
            </v:group>
            <v:group style="position:absolute;left:3781;top:-2765;width:126;height:136" coordorigin="3781,-2765" coordsize="126,136">
              <v:shape style="position:absolute;left:3781;top:-2765;width:126;height:136" coordorigin="3781,-2765" coordsize="126,136" path="m3781,-2630l3907,-2630,3907,-2765,3781,-2765,3781,-2630xe" filled="t" fillcolor="#FFFFFF" stroked="f">
                <v:path arrowok="t"/>
                <v:fill type="solid"/>
              </v:shape>
              <v:shape style="position:absolute;left:3781;top:-2765;width:126;height:136" type="#_x0000_t75">
                <v:imagedata r:id="rId109" o:title=""/>
              </v:shape>
            </v:group>
            <v:group style="position:absolute;left:3912;top:-2770;width:1868;height:140" coordorigin="3912,-2770" coordsize="1868,140">
              <v:shape style="position:absolute;left:3912;top:-2770;width:1868;height:140" coordorigin="3912,-2770" coordsize="1868,140" path="m3912,-2630l5780,-2630,5780,-2770,3912,-2770,3912,-2630xe" filled="t" fillcolor="#FFFFFF" stroked="f">
                <v:path arrowok="t"/>
                <v:fill type="solid"/>
              </v:shape>
            </v:group>
            <v:group style="position:absolute;left:3781;top:-2625;width:126;height:136" coordorigin="3781,-2625" coordsize="126,136">
              <v:shape style="position:absolute;left:3781;top:-2625;width:126;height:136" coordorigin="3781,-2625" coordsize="126,136" path="m3781,-2489l3907,-2489,3907,-2625,3781,-2625,3781,-2489xe" filled="t" fillcolor="#FFFFFF" stroked="f">
                <v:path arrowok="t"/>
                <v:fill type="solid"/>
              </v:shape>
              <v:shape style="position:absolute;left:3781;top:-2625;width:126;height:134" type="#_x0000_t75">
                <v:imagedata r:id="rId110" o:title=""/>
              </v:shape>
            </v:group>
            <v:group style="position:absolute;left:3912;top:-2630;width:1868;height:140" coordorigin="3912,-2630" coordsize="1868,140">
              <v:shape style="position:absolute;left:3912;top:-2630;width:1868;height:140" coordorigin="3912,-2630" coordsize="1868,140" path="m3912,-2489l5780,-2489,5780,-2630,3912,-2630,3912,-2489xe" filled="t" fillcolor="#FFFFFF" stroked="f">
                <v:path arrowok="t"/>
                <v:fill type="solid"/>
              </v:shape>
            </v:group>
            <v:group style="position:absolute;left:3781;top:-2484;width:126;height:136" coordorigin="3781,-2484" coordsize="126,136">
              <v:shape style="position:absolute;left:3781;top:-2484;width:126;height:136" coordorigin="3781,-2484" coordsize="126,136" path="m3781,-2349l3907,-2349,3907,-2484,3781,-2484,3781,-2349xe" filled="t" fillcolor="#FFFFFF" stroked="f">
                <v:path arrowok="t"/>
                <v:fill type="solid"/>
              </v:shape>
              <v:shape style="position:absolute;left:3781;top:-2484;width:126;height:134" type="#_x0000_t75">
                <v:imagedata r:id="rId111" o:title=""/>
              </v:shape>
            </v:group>
            <v:group style="position:absolute;left:3912;top:-2489;width:1868;height:140" coordorigin="3912,-2489" coordsize="1868,140">
              <v:shape style="position:absolute;left:3912;top:-2489;width:1868;height:140" coordorigin="3912,-2489" coordsize="1868,140" path="m3912,-2349l5780,-2349,5780,-2489,3912,-2489,3912,-2349xe" filled="t" fillcolor="#FFFFFF" stroked="f">
                <v:path arrowok="t"/>
                <v:fill type="solid"/>
              </v:shape>
            </v:group>
            <v:group style="position:absolute;left:3781;top:-2345;width:126;height:136" coordorigin="3781,-2345" coordsize="126,136">
              <v:shape style="position:absolute;left:3781;top:-2345;width:126;height:136" coordorigin="3781,-2345" coordsize="126,136" path="m3781,-2210l3907,-2210,3907,-2345,3781,-2345,3781,-2210xe" filled="t" fillcolor="#FFFFFF" stroked="f">
                <v:path arrowok="t"/>
                <v:fill type="solid"/>
              </v:shape>
              <v:shape style="position:absolute;left:3781;top:-2345;width:126;height:136" type="#_x0000_t75">
                <v:imagedata r:id="rId112" o:title=""/>
              </v:shape>
            </v:group>
            <v:group style="position:absolute;left:3912;top:-2349;width:1868;height:139" coordorigin="3912,-2349" coordsize="1868,139">
              <v:shape style="position:absolute;left:3912;top:-2349;width:1868;height:139" coordorigin="3912,-2349" coordsize="1868,139" path="m3912,-2210l5780,-2210,5780,-2349,3912,-2349,3912,-2210xe" filled="t" fillcolor="#FFFFFF" stroked="f">
                <v:path arrowok="t"/>
                <v:fill type="solid"/>
              </v:shape>
            </v:group>
            <v:group style="position:absolute;left:3781;top:-2205;width:126;height:136" coordorigin="3781,-2205" coordsize="126,136">
              <v:shape style="position:absolute;left:3781;top:-2205;width:126;height:136" coordorigin="3781,-2205" coordsize="126,136" path="m3781,-2069l3907,-2069,3907,-2205,3781,-2205,3781,-2069xe" filled="t" fillcolor="#FFFFFF" stroked="f">
                <v:path arrowok="t"/>
                <v:fill type="solid"/>
              </v:shape>
              <v:shape style="position:absolute;left:3781;top:-2205;width:126;height:136" type="#_x0000_t75">
                <v:imagedata r:id="rId113" o:title=""/>
              </v:shape>
            </v:group>
            <v:group style="position:absolute;left:3912;top:-2210;width:1868;height:140" coordorigin="3912,-2210" coordsize="1868,140">
              <v:shape style="position:absolute;left:3912;top:-2210;width:1868;height:140" coordorigin="3912,-2210" coordsize="1868,140" path="m3912,-2069l5780,-2069,5780,-2210,3912,-2210,3912,-2069xe" filled="t" fillcolor="#FFFFFF" stroked="f">
                <v:path arrowok="t"/>
                <v:fill type="solid"/>
              </v:shape>
            </v:group>
            <v:group style="position:absolute;left:3781;top:-2064;width:126;height:136" coordorigin="3781,-2064" coordsize="126,136">
              <v:shape style="position:absolute;left:3781;top:-2064;width:126;height:136" coordorigin="3781,-2064" coordsize="126,136" path="m3781,-1929l3907,-1929,3907,-2064,3781,-2064,3781,-1929xe" filled="t" fillcolor="#FFFFFF" stroked="f">
                <v:path arrowok="t"/>
                <v:fill type="solid"/>
              </v:shape>
              <v:shape style="position:absolute;left:3781;top:-2064;width:126;height:134" type="#_x0000_t75">
                <v:imagedata r:id="rId114" o:title=""/>
              </v:shape>
            </v:group>
            <v:group style="position:absolute;left:3912;top:-2069;width:1868;height:140" coordorigin="3912,-2069" coordsize="1868,140">
              <v:shape style="position:absolute;left:3912;top:-2069;width:1868;height:140" coordorigin="3912,-2069" coordsize="1868,140" path="m3912,-1929l5780,-1929,5780,-2069,3912,-2069,3912,-1929xe" filled="t" fillcolor="#FFFFFF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323.348755pt;margin-top:-154.325134pt;width:103.081247pt;height:131.200013pt;mso-position-horizontal-relative:page;mso-position-vertical-relative:paragraph;z-index:-172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75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1" w:space="0" w:color="636363"/>
                          <w:left w:val="single" w:sz="1" w:space="0" w:color="636363"/>
                          <w:bottom w:val="single" w:sz="2" w:space="0" w:color="F0F0F0"/>
                          <w:right w:val="nil" w:sz="6" w:space="0" w:color="auto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127" w:lineRule="exact" w:before="44"/>
                          <w:ind w:left="31" w:right="0"/>
                          <w:jc w:val="left"/>
                          <w:rPr>
                            <w:rFonts w:ascii="Segoe UI" w:hAnsi="Segoe UI" w:cs="Segoe UI" w:eastAsia="Segoe UI"/>
                            <w:sz w:val="11"/>
                            <w:szCs w:val="11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/>
                            <w:bCs/>
                            <w:spacing w:val="0"/>
                            <w:w w:val="100"/>
                            <w:sz w:val="11"/>
                            <w:szCs w:val="11"/>
                          </w:rPr>
                          <w:t>PRODUCT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single" w:sz="1" w:space="0" w:color="636363"/>
                          <w:left w:val="nil" w:sz="6" w:space="0" w:color="auto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pro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na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on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f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limit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x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ns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ener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con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ition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z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otecti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n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ice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m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g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enc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y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o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i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b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l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c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40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s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r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139" w:hRule="exact"/>
                    </w:trPr>
                    <w:tc>
                      <w:tcPr>
                        <w:tcW w:w="155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73" w:type="dxa"/>
                        <w:tcBorders>
                          <w:top w:val="single" w:sz="2" w:space="0" w:color="F0F0F0"/>
                          <w:left w:val="single" w:sz="2" w:space="0" w:color="F0F0F0"/>
                          <w:bottom w:val="single" w:sz="2" w:space="0" w:color="F0F0F0"/>
                          <w:right w:val="single" w:sz="2" w:space="0" w:color="F0F0F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42" w:right="0"/>
                          <w:jc w:val="left"/>
                          <w:rPr>
                            <w:rFonts w:ascii="Segoe UI" w:hAnsi="Segoe UI" w:cs="Segoe UI" w:eastAsia="Segoe UI"/>
                            <w:sz w:val="8"/>
                            <w:szCs w:val="8"/>
                          </w:rPr>
                        </w:pP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t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_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1"/>
                            <w:w w:val="100"/>
                            <w:sz w:val="8"/>
                            <w:szCs w:val="8"/>
                          </w:rPr>
                          <w:t>u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4"/>
                            <w:w w:val="100"/>
                            <w:sz w:val="8"/>
                            <w:szCs w:val="8"/>
                          </w:rPr>
                          <w:t>p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3"/>
                            <w:w w:val="100"/>
                            <w:sz w:val="8"/>
                            <w:szCs w:val="8"/>
                          </w:rPr>
                          <w:t>d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-2"/>
                            <w:w w:val="100"/>
                            <w:sz w:val="8"/>
                            <w:szCs w:val="8"/>
                          </w:rPr>
                          <w:t>a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  <w:t>te</w:t>
                        </w:r>
                        <w:r>
                          <w:rPr>
                            <w:rFonts w:ascii="Segoe UI" w:hAnsi="Segoe UI" w:cs="Segoe UI" w:eastAsia="Segoe UI"/>
                            <w:b w:val="0"/>
                            <w:bCs w:val="0"/>
                            <w:spacing w:val="0"/>
                            <w:w w:val="100"/>
                            <w:sz w:val="8"/>
                            <w:szCs w:val="8"/>
                          </w:rPr>
                        </w:r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2" w:space="0" w:color="F0F0F0"/>
                          <w:bottom w:val="nil" w:sz="6" w:space="0" w:color="auto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2027" w:type="dxa"/>
                        <w:gridSpan w:val="2"/>
                        <w:tcBorders>
                          <w:top w:val="single" w:sz="2" w:space="0" w:color="F0F0F0"/>
                          <w:left w:val="single" w:sz="1" w:space="0" w:color="A0A0A0"/>
                          <w:bottom w:val="single" w:sz="1" w:space="0" w:color="A0A0A0"/>
                          <w:right w:val="single" w:sz="1" w:space="0" w:color="A0A0A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9" w:type="dxa"/>
                        <w:tcBorders>
                          <w:top w:val="nil" w:sz="6" w:space="0" w:color="auto"/>
                          <w:left w:val="single" w:sz="1" w:space="0" w:color="A0A0A0"/>
                          <w:bottom w:val="single" w:sz="1" w:space="0" w:color="636363"/>
                          <w:right w:val="single" w:sz="1" w:space="0" w:color="636363"/>
                        </w:tcBorders>
                        <w:shd w:val="clear" w:color="auto" w:fill="EFEFEF"/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0"/>
          <w:w w:val="100"/>
        </w:rPr>
        <w:t>1-1</w:t>
      </w:r>
    </w:p>
    <w:sectPr>
      <w:type w:val="continuous"/>
      <w:pgSz w:w="12240" w:h="15840"/>
      <w:pgMar w:top="340" w:bottom="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6"/>
    </w:pPr>
    <w:rPr>
      <w:rFonts w:ascii="Tahoma" w:hAnsi="Tahoma" w:eastAsia="Tahoma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dc:title>Diagram_1</dc:title>
  <dcterms:created xsi:type="dcterms:W3CDTF">2019-03-19T17:39:28Z</dcterms:created>
  <dcterms:modified xsi:type="dcterms:W3CDTF">2019-03-19T17:39:28Z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LastSaved">
    <vt:filetime>2019-03-19T00:00:00Z</vt:filetime>
  </property>
</Properties>
</file>